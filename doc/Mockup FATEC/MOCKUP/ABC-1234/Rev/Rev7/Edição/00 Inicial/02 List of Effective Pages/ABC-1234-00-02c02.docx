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49BF" w14:textId="77777777" w:rsidR="00035C92" w:rsidRDefault="00035C92" w:rsidP="00035C92">
      <w:pPr>
        <w:pStyle w:val="TTULODOCAPTULO"/>
        <w:spacing w:before="240" w:after="120"/>
        <w:rPr>
          <w:rFonts w:cs="Arial"/>
          <w:caps w:val="0"/>
        </w:rPr>
      </w:pPr>
      <w:r>
        <w:rPr>
          <w:rFonts w:cs="Arial"/>
          <w:caps w:val="0"/>
        </w:rPr>
        <w:t>LIST OF EFFECTIVE PAGES</w:t>
      </w:r>
    </w:p>
    <w:p w14:paraId="682329C2" w14:textId="76E7EEFA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ORIGINAL</w:t>
      </w:r>
      <w:r>
        <w:rPr>
          <w:rFonts w:cs="Arial"/>
          <w:sz w:val="18"/>
        </w:rPr>
        <w:tab/>
        <w:t>0</w:t>
      </w:r>
      <w:r>
        <w:rPr>
          <w:rFonts w:cs="Arial"/>
          <w:sz w:val="18"/>
        </w:rPr>
        <w:tab/>
        <w:t>DEC 09, 20</w:t>
      </w:r>
    </w:p>
    <w:p w14:paraId="2805DD9B" w14:textId="5DBC7E9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1</w:t>
      </w:r>
      <w:r>
        <w:rPr>
          <w:rFonts w:cs="Arial"/>
          <w:sz w:val="18"/>
        </w:rPr>
        <w:tab/>
        <w:t>DEC 29, 20</w:t>
      </w:r>
      <w:r w:rsidR="004B0E83">
        <w:rPr>
          <w:rFonts w:cs="Arial"/>
          <w:sz w:val="18"/>
        </w:rPr>
        <w:t>13</w:t>
      </w:r>
    </w:p>
    <w:p w14:paraId="04134CE4" w14:textId="1FA6C0D9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2</w:t>
      </w:r>
      <w:r>
        <w:rPr>
          <w:rFonts w:cs="Arial"/>
          <w:sz w:val="18"/>
        </w:rPr>
        <w:tab/>
        <w:t>AUG 19, 20</w:t>
      </w:r>
      <w:r w:rsidR="004B0E83">
        <w:rPr>
          <w:rFonts w:cs="Arial"/>
          <w:sz w:val="18"/>
        </w:rPr>
        <w:t>14</w:t>
      </w:r>
    </w:p>
    <w:p w14:paraId="7379888A" w14:textId="4805D295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3</w:t>
      </w:r>
      <w:r>
        <w:rPr>
          <w:rFonts w:cs="Arial"/>
          <w:sz w:val="18"/>
        </w:rPr>
        <w:tab/>
        <w:t>OCT 20, 20</w:t>
      </w:r>
      <w:r w:rsidR="004B0E83">
        <w:rPr>
          <w:rFonts w:cs="Arial"/>
          <w:sz w:val="18"/>
        </w:rPr>
        <w:t>16</w:t>
      </w:r>
    </w:p>
    <w:p w14:paraId="1877FB70" w14:textId="6BD7F2A7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4</w:t>
      </w:r>
      <w:r>
        <w:rPr>
          <w:rFonts w:cs="Arial"/>
          <w:sz w:val="18"/>
        </w:rPr>
        <w:tab/>
        <w:t>DEC 21, 20</w:t>
      </w:r>
      <w:r w:rsidR="004B0E83">
        <w:rPr>
          <w:rFonts w:cs="Arial"/>
          <w:sz w:val="18"/>
        </w:rPr>
        <w:t>17</w:t>
      </w:r>
    </w:p>
    <w:p w14:paraId="4DF5C157" w14:textId="0FCE06CC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5</w:t>
      </w:r>
      <w:r>
        <w:rPr>
          <w:rFonts w:cs="Arial"/>
          <w:sz w:val="18"/>
        </w:rPr>
        <w:tab/>
        <w:t>MAR 23, 201</w:t>
      </w:r>
      <w:r w:rsidR="004B0E83">
        <w:rPr>
          <w:rFonts w:cs="Arial"/>
          <w:sz w:val="18"/>
        </w:rPr>
        <w:t>8</w:t>
      </w:r>
    </w:p>
    <w:p w14:paraId="680715A6" w14:textId="2D72A7B7" w:rsidR="00035C92" w:rsidRDefault="00035C92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6</w:t>
      </w:r>
      <w:r>
        <w:rPr>
          <w:rFonts w:cs="Arial"/>
          <w:sz w:val="18"/>
        </w:rPr>
        <w:tab/>
        <w:t xml:space="preserve">MAY 19, </w:t>
      </w:r>
      <w:r w:rsidR="004B0E83">
        <w:rPr>
          <w:rFonts w:cs="Arial"/>
          <w:sz w:val="18"/>
        </w:rPr>
        <w:t>2020</w:t>
      </w:r>
    </w:p>
    <w:p w14:paraId="5F69143A" w14:textId="77777777" w:rsidR="00E01955" w:rsidRDefault="00E01955" w:rsidP="00E01955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  <w:r>
        <w:rPr>
          <w:rFonts w:cs="Arial"/>
          <w:sz w:val="18"/>
        </w:rPr>
        <w:t>REVISION</w:t>
      </w:r>
      <w:r>
        <w:rPr>
          <w:rFonts w:cs="Arial"/>
          <w:sz w:val="18"/>
        </w:rPr>
        <w:tab/>
        <w:t>7</w:t>
      </w:r>
      <w:r>
        <w:rPr>
          <w:rFonts w:cs="Arial"/>
          <w:sz w:val="18"/>
        </w:rPr>
        <w:tab/>
        <w:t>FEB 18, 2025</w:t>
      </w:r>
    </w:p>
    <w:p w14:paraId="6FA8026D" w14:textId="77777777" w:rsidR="009D1804" w:rsidRDefault="009D1804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</w:pPr>
    </w:p>
    <w:p w14:paraId="5A20CA64" w14:textId="6BF9F7E5" w:rsidR="000B5311" w:rsidRPr="00035C92" w:rsidRDefault="000B5311" w:rsidP="00035C92">
      <w:pPr>
        <w:pStyle w:val="TEXTO"/>
        <w:tabs>
          <w:tab w:val="center" w:leader="dot" w:pos="2976"/>
          <w:tab w:val="center" w:leader="dot" w:pos="5102"/>
        </w:tabs>
        <w:spacing w:after="0"/>
        <w:ind w:left="1134" w:right="1134"/>
        <w:rPr>
          <w:rFonts w:cs="Arial"/>
          <w:sz w:val="18"/>
        </w:rPr>
        <w:sectPr w:rsidR="000B5311" w:rsidRPr="00035C92" w:rsidSect="00D838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7910" w:h="12247" w:code="9"/>
          <w:pgMar w:top="1134" w:right="510" w:bottom="1134" w:left="1134" w:header="227" w:footer="284" w:gutter="0"/>
          <w:pgNumType w:start="1"/>
          <w:cols w:space="720"/>
        </w:sectPr>
      </w:pPr>
    </w:p>
    <w:p w14:paraId="37013E76" w14:textId="77777777" w:rsidR="000F45B6" w:rsidRPr="00496AB3" w:rsidRDefault="000F45B6" w:rsidP="000F45B6">
      <w:pPr>
        <w:pStyle w:val="TEXTO"/>
      </w:pPr>
    </w:p>
    <w:p w14:paraId="45C6106E" w14:textId="77777777" w:rsidR="009D1804" w:rsidRDefault="009D1804">
      <w:pPr>
        <w:pStyle w:val="THISPAGE"/>
      </w:pPr>
      <w:r>
        <w:t>INTENTIONALLY BLANK</w:t>
      </w:r>
    </w:p>
    <w:p w14:paraId="5A712473" w14:textId="77777777" w:rsidR="009D1804" w:rsidRDefault="009D1804">
      <w:pPr>
        <w:pStyle w:val="TEXTO"/>
        <w:sectPr w:rsidR="009D1804" w:rsidSect="00D8384D">
          <w:headerReference w:type="default" r:id="rId13"/>
          <w:footerReference w:type="default" r:id="rId14"/>
          <w:pgSz w:w="7910" w:h="12247" w:code="9"/>
          <w:pgMar w:top="1134" w:right="510" w:bottom="1134" w:left="1134" w:header="227" w:footer="284" w:gutter="0"/>
          <w:cols w:space="720"/>
        </w:sectPr>
      </w:pPr>
    </w:p>
    <w:tbl>
      <w:tblPr>
        <w:tblW w:w="6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848"/>
        <w:gridCol w:w="853"/>
        <w:gridCol w:w="368"/>
        <w:gridCol w:w="447"/>
        <w:gridCol w:w="1594"/>
        <w:gridCol w:w="1332"/>
      </w:tblGrid>
      <w:tr w:rsidR="00791709" w14:paraId="07D559FE" w14:textId="77777777" w:rsidTr="00A17C40">
        <w:trPr>
          <w:trHeight w:val="255"/>
          <w:tblHeader/>
        </w:trPr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903D7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Block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9321C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Code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47CF5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Page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A816B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03CB79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A1C67C" w14:textId="7777777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Change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48619C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62B5A969" w14:textId="7777777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EA213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0-TITLE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0920D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3C7945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cover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051E44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66D424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E5672E" w14:textId="0A127FE7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</w:t>
            </w:r>
            <w:r w:rsidR="00E01955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B4448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791709" w14:paraId="20C3CE3A" w14:textId="77777777" w:rsidTr="005B6D25">
        <w:trPr>
          <w:trHeight w:val="257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5C0CC8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6351B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429319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21A12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7F0546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FA1502" w14:textId="577530A5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</w:t>
            </w:r>
            <w:r w:rsidR="00E01955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04F1F9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91709" w14:paraId="3B8C298F" w14:textId="77777777" w:rsidTr="005B6D25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CB48B6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B12617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0F0E21" w14:textId="77777777" w:rsidR="00791709" w:rsidRP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DF6A8" w14:textId="77777777" w:rsidR="00791709" w:rsidRDefault="0079170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0C6FCF" w14:textId="77777777" w:rsidR="00791709" w:rsidRDefault="00791709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A3DCD" w14:textId="0E6E7ACB" w:rsidR="00791709" w:rsidRDefault="00791709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REVISION </w:t>
            </w:r>
            <w:r w:rsidR="00064043">
              <w:rPr>
                <w:rFonts w:cs="Arial"/>
                <w:color w:val="000000"/>
                <w:sz w:val="16"/>
                <w:szCs w:val="16"/>
              </w:rPr>
              <w:t>0</w:t>
            </w:r>
            <w:r w:rsidR="00E01955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91C700" w14:textId="77777777" w:rsidR="00791709" w:rsidRDefault="0079170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7C83F513" w14:textId="77777777" w:rsidTr="00BC239D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CB4898" w14:textId="63F4A1A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AC97C2" w14:textId="35D774A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46AB38" w14:textId="5545D0E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235098" w14:textId="1FF23687" w:rsidR="005B6D25" w:rsidRDefault="000B5311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D7BB7A" w14:textId="6420380F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3FEC26" w14:textId="4B06EAEE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01955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532374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4B41CDBE" w14:textId="77777777" w:rsidTr="00BC239D">
        <w:trPr>
          <w:trHeight w:val="257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0641D5" w14:textId="3B7205C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0-LEP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18788C" w14:textId="7A8ED9C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D5697A" w14:textId="726D1D4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3C4644" w14:textId="2A2296A3" w:rsidR="005B6D25" w:rsidRDefault="000B5311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60431F" w14:textId="49125656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FBBA61" w14:textId="4A183748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01955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9E4F7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69C73D0A" w14:textId="77777777" w:rsidTr="00BC239D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64C868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912E6" w14:textId="5C4728D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10D16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6E894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156C9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F42CEE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C9042" w14:textId="77777777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E7201A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5B6D25" w14:paraId="265E0FCE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DA04C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0-TOC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7B3A28" w14:textId="7D7461F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110D16">
              <w:rPr>
                <w:rFonts w:cs="Arial"/>
                <w:sz w:val="16"/>
                <w:szCs w:val="16"/>
              </w:rPr>
              <w:t>2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72F35D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EF00AA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F95758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989FC9" w14:textId="77777777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36D389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5B6D25" w14:paraId="2DD1E95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10DEF" w14:textId="14562A49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D030DD" w14:textId="162B0F5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5A1D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60E8F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D6D099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D2C7C" w14:textId="49E4E047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708603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5B6D25" w14:paraId="22EA5FFD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F0CC86" w14:textId="27B511C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E3136F" w14:textId="110FB38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D7299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D2395E" w14:textId="62263034" w:rsidR="005B6D25" w:rsidRDefault="00E0195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EF8034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15EF15" w14:textId="724F2AB4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</w:t>
            </w:r>
            <w:r w:rsidR="00E01955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1C83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1A54C72" w14:textId="77777777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768C9A" w14:textId="1E4C6EA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FCC405" w14:textId="61A3CF79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F89FA7" w14:textId="753EA23C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11871D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7914EB" w14:textId="2194C476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242362" w14:textId="47D706D1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E404B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5B688012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71325F" w14:textId="2C29ECD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A62899" w14:textId="193BD87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70575D" w14:textId="5D9C9FB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D46634" w14:textId="63419E0F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17D16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085E33" w14:textId="278C4063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12C6FC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40B29F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061A2A" w14:textId="410E9BE2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269F1E" w14:textId="4BA3A79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B2FDEA" w14:textId="4EF77AE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C3E6CE" w14:textId="234CC5B9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7A3CC8" w14:textId="59CF4626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7ABD97" w14:textId="68A0E2DC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C82A49" w14:textId="7EA7B0C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5B6D25" w14:paraId="575A46C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917C2D" w14:textId="63423F1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2-04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5595A6" w14:textId="2ACAB4E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5AF033" w14:textId="187A4AD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BDA7C5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DA2934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6B7474" w14:textId="1FFA49D9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5F415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02BDBC6E" w14:textId="77777777">
        <w:trPr>
          <w:gridAfter w:val="1"/>
          <w:wAfter w:w="1332" w:type="dxa"/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556403" w14:textId="6E3BECD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EA8FED" w14:textId="54B97B1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A0197E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FEB890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FB3239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C27A3D" w14:textId="544083D1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03</w:t>
            </w:r>
          </w:p>
        </w:tc>
      </w:tr>
      <w:tr w:rsidR="005B6D25" w14:paraId="5B25AA05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27D63" w14:textId="2E48924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C10600" w14:textId="189E1D79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0FFFF9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DBC25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BC012A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857581" w14:textId="33802B6F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F9E07C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420F14DB" w14:textId="77777777" w:rsidTr="002E6BD2">
        <w:trPr>
          <w:trHeight w:val="25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86BC4" w14:textId="263A540C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4B11E6" w14:textId="3D0F07E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FA7A4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31A17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0C9B44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AD404B" w14:textId="77EE3ECF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8846BF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1E0361E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02F3EE" w14:textId="70B71B3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3-01-03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54E227" w14:textId="1B4FBEC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74D334" w14:textId="05047FE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D72DFC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F0BE9F2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1ADB1A" w14:textId="378041DB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46DC2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CE2B803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FDDD72" w14:textId="780B694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5296A" w14:textId="7FEE9815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B2C0E5" w14:textId="22AA5AD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9ECE8F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6714BA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92CFB3" w14:textId="3CAAFFAB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3705B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5F11A0C7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94673D" w14:textId="2B75A00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49555F" w14:textId="2C6EEFA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5CD88F" w14:textId="6C5AA6B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EC9E85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8A3379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E59D06" w14:textId="4F75FD3D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C5B084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</w:tr>
      <w:tr w:rsidR="005B6D25" w14:paraId="77C93D92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3ACCDD" w14:textId="68D3DC4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1F434" w14:textId="5330D1F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925864" w14:textId="6CBB976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55C494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6329D8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4939A2" w14:textId="75AEA925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34C07C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061D7A63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6BFCDE" w14:textId="4D2F0A5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D0C790" w14:textId="52B72A32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849CE7" w14:textId="7519EC92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842F98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22C6B8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2E34EC" w14:textId="7719A8F4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B0FE6E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56B034D6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8B5E85" w14:textId="20AD0D11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B5E3D0" w14:textId="76A97D2C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F1980D" w14:textId="7E959F5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2FD5E" w14:textId="229F25ED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9EE667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F9BC6F" w14:textId="24DADB49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BEBEF2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713CE854" w14:textId="77777777" w:rsidTr="00EC45EA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D1C2B6" w14:textId="29DB0E02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277E62" w14:textId="6877A7AF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284D45" w14:textId="4D0EA1A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91778" w14:textId="4E7EBB74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765AC5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4FAED" w14:textId="5FF5B5FC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9B3B41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44EE522" w14:textId="77777777" w:rsidTr="00EC45E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51E94A" w14:textId="346B9B81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6F8190" w14:textId="13CC34C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CA6EAB" w14:textId="10FC89A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046B9D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A1498A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8F155D" w14:textId="74CA39F7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36FA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6F3ADA58" w14:textId="77777777" w:rsidTr="00EC45EA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47AA76" w14:textId="1F4343D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63460F" w14:textId="4AC4343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839B73" w14:textId="4339B7F1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EF30C4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2EAC90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9EF697" w14:textId="7336A4DF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66D65F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75D54662" w14:textId="77777777" w:rsidTr="002E6BD2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494FFB" w14:textId="728DB15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E2BBF" w14:textId="0222ED7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3116E0" w14:textId="1852751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477D12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5F261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06115" w14:textId="125FF0AE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194768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368F4A0" w14:textId="77777777" w:rsidTr="002E6BD2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893629" w14:textId="295DC3E2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5-04-08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1EF8C40" w14:textId="1A41CCB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E4466B" w14:textId="6957B77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6E6889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AD3EAA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49D301" w14:textId="21B56433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309FA3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2BB68F65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269CE2" w14:textId="1EA4E25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5D7AA5" w14:textId="3F966220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36DF31" w14:textId="1F46235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1D06B6" w14:textId="4E4AB218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973887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066A9" w14:textId="6AF737F7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4F5683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29D44D85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149E05" w14:textId="6B5262B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AP1-02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FF18AE" w14:textId="738A64B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62B696" w14:textId="1D99371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035735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35675E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B5631" w14:textId="6A4EE441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B675DC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6B7144B5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521998" w14:textId="3601479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AC9970" w14:textId="2E9D23B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872087" w14:textId="306E1CB1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F78F6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45D470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F39AFD" w14:textId="11C27690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8DAEA2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5B787348" w14:textId="77777777" w:rsidTr="00064043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C59E9D" w14:textId="2DB4486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S3-05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62CEAC" w14:textId="16EF4676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9F4399" w14:textId="0B4F8FF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F11760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1ABE87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0C1628" w14:textId="70D58170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BB09ED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35A001BF" w14:textId="77777777" w:rsidTr="0006404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2F742E" w14:textId="273772D4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88E746" w14:textId="6037B4CB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1D24BF" w14:textId="541FAB8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795B2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68D21" w14:textId="56B9F0CA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F0FF0F" w14:textId="6BE556B2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75B4A5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7948FAF9" w14:textId="77777777" w:rsidTr="00064043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81BC65" w14:textId="5DE35543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252C6E" w14:textId="5BAAE0C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266B94" w14:textId="457EFBE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F9CABB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E34A17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9E2C40" w14:textId="086B00DE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44932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16F976E8" w14:textId="77777777" w:rsidTr="000B5311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496157" w14:textId="4FE8ADFA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831AD" w14:textId="5B3CFF2E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06A958" w14:textId="26934491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9B533D" w14:textId="36574DA6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D4FC77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E628A3" w14:textId="675B8385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REVISION 06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B1D306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B6D25" w14:paraId="6F5632FE" w14:textId="77777777" w:rsidTr="00E01955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536111" w14:textId="0F67EB08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S3-10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BFD19F" w14:textId="6704731D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D991C3" w14:textId="18799C8F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B9A6E1" w14:textId="77777777" w:rsidR="005B6D25" w:rsidRDefault="005B6D2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43D2B0" w14:textId="77777777" w:rsidR="005B6D25" w:rsidRDefault="005B6D2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6AFAE" w14:textId="7867AFCF" w:rsidR="005B6D25" w:rsidRDefault="005B6D2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BEAF41" w14:textId="77777777" w:rsidR="005B6D25" w:rsidRDefault="005B6D2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01955" w14:paraId="1E0343C2" w14:textId="77777777" w:rsidTr="000B5311">
        <w:trPr>
          <w:trHeight w:val="255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F59C33" w14:textId="77777777" w:rsidR="00E01955" w:rsidRDefault="00E0195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760799" w14:textId="77777777" w:rsidR="00E01955" w:rsidRDefault="00E0195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0E65D4" w14:textId="77777777" w:rsidR="00E01955" w:rsidRDefault="00E0195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654969" w14:textId="77777777" w:rsidR="00E01955" w:rsidRDefault="00E01955" w:rsidP="005B6D2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BE215B" w14:textId="77777777" w:rsidR="00E01955" w:rsidRDefault="00E01955" w:rsidP="005B6D2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125C39" w14:textId="77777777" w:rsidR="00E01955" w:rsidRDefault="00E01955" w:rsidP="005B6D25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68F170" w14:textId="77777777" w:rsidR="00E01955" w:rsidRDefault="00E01955" w:rsidP="005B6D2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24492576" w14:textId="63E0AD5C" w:rsidR="00482C86" w:rsidRDefault="00482C86" w:rsidP="00064043">
      <w:pPr>
        <w:pStyle w:val="THISPAGE"/>
        <w:spacing w:before="0"/>
        <w:jc w:val="left"/>
      </w:pPr>
    </w:p>
    <w:sectPr w:rsidR="00482C86" w:rsidSect="00D8384D">
      <w:pgSz w:w="7910" w:h="12247" w:code="9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962B0" w14:textId="77777777" w:rsidR="008E6A55" w:rsidRDefault="008E6A55">
      <w:r>
        <w:separator/>
      </w:r>
    </w:p>
  </w:endnote>
  <w:endnote w:type="continuationSeparator" w:id="0">
    <w:p w14:paraId="220CB6AE" w14:textId="77777777" w:rsidR="008E6A55" w:rsidRDefault="008E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281EE" w14:textId="77777777" w:rsidR="00A17C40" w:rsidRDefault="00110D16">
    <w:pPr>
      <w:pStyle w:val="Rodap"/>
      <w:pBdr>
        <w:bottom w:val="single" w:sz="4" w:space="1" w:color="auto"/>
      </w:pBdr>
      <w:rPr>
        <w:lang w:val="pt-BR"/>
      </w:rPr>
    </w:pPr>
    <w:r>
      <w:rPr>
        <w:noProof/>
        <w:lang w:val="pt-BR"/>
      </w:rPr>
      <w:pict w14:anchorId="7ABAFC6F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23.55pt;margin-top:-34.15pt;width:12pt;height:54pt;z-index:251656704" stroked="f">
          <v:textbox style="layout-flow:vertical;mso-layout-flow-alt:bottom-to-top;mso-next-textbox:#_x0000_s2117" inset="2.83pt,2.83pt,2.83pt,2.83pt">
            <w:txbxContent>
              <w:p w14:paraId="4AA3585C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4DEB910F" w14:textId="43B67B41" w:rsidR="00A17C40" w:rsidRDefault="00A17C40">
                <w:pPr>
                  <w:rPr>
                    <w:sz w:val="12"/>
                  </w:rPr>
                </w:pPr>
              </w:p>
            </w:txbxContent>
          </v:textbox>
        </v:shape>
      </w:pict>
    </w:r>
    <w:r w:rsidR="00A17C40">
      <w:rPr>
        <w:lang w:val="pt-BR"/>
      </w:rPr>
      <w:tab/>
    </w:r>
    <w:r w:rsidR="00A17C40">
      <w:rPr>
        <w:b/>
        <w:sz w:val="24"/>
        <w:lang w:val="pt-BR"/>
      </w:rPr>
      <w:t>0-LEP</w:t>
    </w:r>
    <w:r w:rsidR="00A17C40">
      <w:rPr>
        <w:lang w:val="pt-BR"/>
      </w:rPr>
      <w:tab/>
      <w:t xml:space="preserve"> </w:t>
    </w:r>
  </w:p>
  <w:p w14:paraId="300F467A" w14:textId="6C3AA7F7" w:rsidR="00A17C40" w:rsidRDefault="00A17C40">
    <w:pPr>
      <w:pStyle w:val="Rodap"/>
      <w:rPr>
        <w:lang w:val="pt-BR"/>
      </w:rPr>
    </w:pPr>
    <w:r>
      <w:rPr>
        <w:lang w:val="pt-BR"/>
      </w:rPr>
      <w:t xml:space="preserve">Page </w:t>
    </w:r>
    <w:r>
      <w:rPr>
        <w:b/>
      </w:rPr>
      <w:fldChar w:fldCharType="begin"/>
    </w:r>
    <w:r>
      <w:rPr>
        <w:b/>
        <w:lang w:val="pt-BR"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  <w:lang w:val="pt-BR"/>
      </w:rPr>
      <w:t>2</w:t>
    </w:r>
    <w:r>
      <w:rPr>
        <w:b/>
      </w:rPr>
      <w:fldChar w:fldCharType="end"/>
    </w:r>
    <w:r>
      <w:rPr>
        <w:lang w:val="pt-BR"/>
      </w:rPr>
      <w:tab/>
      <w:t>code 0</w:t>
    </w:r>
    <w:r w:rsidR="00B77EE0">
      <w:t>2</w:t>
    </w:r>
    <w:r>
      <w:rPr>
        <w:lang w:val="pt-BR"/>
      </w:rPr>
      <w:tab/>
    </w:r>
    <w:r w:rsidR="00740F4B">
      <w:rPr>
        <w:sz w:val="16"/>
        <w:lang w:val="pt-BR"/>
      </w:rPr>
      <w:t>REVISION 07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8B679" w14:textId="77777777" w:rsidR="00A17C40" w:rsidRPr="00A205E2" w:rsidRDefault="00110D16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72732036"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-19.7pt;margin-top:-34.05pt;width:12pt;height:54pt;z-index:251657728" stroked="f">
          <v:textbox style="layout-flow:vertical;mso-layout-flow-alt:bottom-to-top;mso-next-textbox:#_x0000_s2123" inset="2.83pt,2.83pt,2.83pt,2.83pt">
            <w:txbxContent>
              <w:p w14:paraId="72F2E612" w14:textId="586F2996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7C3D2183" w14:textId="4ED8690B" w:rsidR="00A17C40" w:rsidRDefault="00740F4B" w:rsidP="000F45B6">
    <w:pPr>
      <w:pStyle w:val="Rodap"/>
      <w:rPr>
        <w:b/>
      </w:rPr>
    </w:pPr>
    <w:r>
      <w:rPr>
        <w:sz w:val="16"/>
      </w:rPr>
      <w:t>REVISION 07</w:t>
    </w:r>
    <w:r w:rsidR="00A17C40" w:rsidRPr="00A205E2">
      <w:tab/>
    </w:r>
    <w:r w:rsidR="00A17C40">
      <w:t>code 0</w:t>
    </w:r>
    <w:r w:rsidR="00B77EE0">
      <w:t>2</w:t>
    </w:r>
    <w:r w:rsidR="00A17C40" w:rsidRPr="00A205E2">
      <w:tab/>
      <w:t xml:space="preserve">Page </w:t>
    </w:r>
    <w:r w:rsidR="00A17C40">
      <w:rPr>
        <w:b/>
      </w:rPr>
      <w:fldChar w:fldCharType="begin"/>
    </w:r>
    <w:r w:rsidR="00A17C40" w:rsidRPr="00A205E2">
      <w:rPr>
        <w:b/>
      </w:rPr>
      <w:instrText xml:space="preserve"> PAGE  \* MERGEFORMAT </w:instrText>
    </w:r>
    <w:r w:rsidR="00A17C40">
      <w:rPr>
        <w:b/>
      </w:rPr>
      <w:fldChar w:fldCharType="separate"/>
    </w:r>
    <w:r w:rsidR="00A17C40">
      <w:rPr>
        <w:b/>
        <w:noProof/>
      </w:rPr>
      <w:t>1</w:t>
    </w:r>
    <w:r w:rsidR="00A17C40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C48A1" w14:textId="77777777" w:rsidR="00740F4B" w:rsidRDefault="00740F4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926F4" w14:textId="674D6A41" w:rsidR="00A17C40" w:rsidRDefault="00A17C40">
    <w:pPr>
      <w:spacing w:after="40"/>
      <w:jc w:val="center"/>
    </w:pPr>
    <w:r>
      <w:rPr>
        <w:rStyle w:val="Nmerodepgina"/>
        <w:sz w:val="18"/>
      </w:rPr>
      <w:t>* Asterisk indicates pages revised, added or deleted by the current revision.</w:t>
    </w:r>
  </w:p>
  <w:p w14:paraId="5BD84298" w14:textId="77777777" w:rsidR="00A17C40" w:rsidRPr="00A205E2" w:rsidRDefault="00110D16" w:rsidP="000F45B6">
    <w:pPr>
      <w:pStyle w:val="Rodap"/>
      <w:pBdr>
        <w:bottom w:val="single" w:sz="4" w:space="1" w:color="auto"/>
      </w:pBdr>
      <w:rPr>
        <w:b/>
      </w:rPr>
    </w:pPr>
    <w:r>
      <w:rPr>
        <w:noProof/>
        <w:lang w:val="pt-BR"/>
      </w:rPr>
      <w:pict w14:anchorId="461EA561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-19.7pt;margin-top:-34.05pt;width:12pt;height:54pt;z-index:251658752" stroked="f">
          <v:textbox style="layout-flow:vertical;mso-layout-flow-alt:bottom-to-top;mso-next-textbox:#_x0000_s2125" inset="2.83pt,2.83pt,2.83pt,2.83pt">
            <w:txbxContent>
              <w:p w14:paraId="43535DD2" w14:textId="77777777" w:rsidR="00A17C40" w:rsidRPr="009C6584" w:rsidRDefault="00A17C40" w:rsidP="000D3D44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  <w:p w14:paraId="505FCC93" w14:textId="7781A2E7" w:rsidR="00A17C40" w:rsidRPr="009C6584" w:rsidRDefault="00A17C40" w:rsidP="000F45B6">
                <w:pPr>
                  <w:rPr>
                    <w:sz w:val="12"/>
                    <w:lang w:val="pt-BR"/>
                  </w:rPr>
                </w:pPr>
              </w:p>
            </w:txbxContent>
          </v:textbox>
        </v:shape>
      </w:pict>
    </w:r>
    <w:r w:rsidR="00A17C40" w:rsidRPr="00A205E2">
      <w:tab/>
    </w:r>
    <w:r w:rsidR="00A17C40">
      <w:rPr>
        <w:b/>
        <w:sz w:val="24"/>
      </w:rPr>
      <w:t>0</w:t>
    </w:r>
    <w:r w:rsidR="00A17C40" w:rsidRPr="00A205E2">
      <w:rPr>
        <w:b/>
        <w:sz w:val="24"/>
      </w:rPr>
      <w:t>-</w:t>
    </w:r>
    <w:r w:rsidR="00A17C40">
      <w:rPr>
        <w:b/>
        <w:sz w:val="24"/>
      </w:rPr>
      <w:t>LEP</w:t>
    </w:r>
    <w:r w:rsidR="00A17C40">
      <w:rPr>
        <w:b/>
        <w:sz w:val="24"/>
      </w:rPr>
      <w:tab/>
    </w:r>
  </w:p>
  <w:p w14:paraId="127FA70D" w14:textId="1365DA44" w:rsidR="00A17C40" w:rsidRDefault="00740F4B" w:rsidP="000F45B6">
    <w:pPr>
      <w:pStyle w:val="Rodap"/>
      <w:rPr>
        <w:b/>
      </w:rPr>
    </w:pPr>
    <w:r>
      <w:rPr>
        <w:sz w:val="16"/>
      </w:rPr>
      <w:t>REVISION 07</w:t>
    </w:r>
    <w:r w:rsidR="00A17C40" w:rsidRPr="00A205E2">
      <w:tab/>
    </w:r>
    <w:r w:rsidR="00A17C40">
      <w:t>code 0</w:t>
    </w:r>
    <w:r w:rsidR="00B77EE0">
      <w:t>2</w:t>
    </w:r>
    <w:r w:rsidR="00A17C40" w:rsidRPr="00A205E2">
      <w:tab/>
      <w:t xml:space="preserve">Page </w:t>
    </w:r>
    <w:r w:rsidR="00A17C40">
      <w:rPr>
        <w:b/>
      </w:rPr>
      <w:fldChar w:fldCharType="begin"/>
    </w:r>
    <w:r w:rsidR="00A17C40" w:rsidRPr="00A205E2">
      <w:rPr>
        <w:b/>
      </w:rPr>
      <w:instrText xml:space="preserve"> PAGE  \* MERGEFORMAT </w:instrText>
    </w:r>
    <w:r w:rsidR="00A17C40">
      <w:rPr>
        <w:b/>
      </w:rPr>
      <w:fldChar w:fldCharType="separate"/>
    </w:r>
    <w:r w:rsidR="00A17C40">
      <w:rPr>
        <w:b/>
        <w:noProof/>
      </w:rPr>
      <w:t>25</w:t>
    </w:r>
    <w:r w:rsidR="00A17C40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62AA" w14:textId="77777777" w:rsidR="008E6A55" w:rsidRDefault="008E6A55">
      <w:r>
        <w:separator/>
      </w:r>
    </w:p>
  </w:footnote>
  <w:footnote w:type="continuationSeparator" w:id="0">
    <w:p w14:paraId="344AAFCB" w14:textId="77777777" w:rsidR="008E6A55" w:rsidRDefault="008E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7C2DE85B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1C800771" w14:textId="0552F42B" w:rsidR="00A17C40" w:rsidRPr="001D6017" w:rsidRDefault="00A17C40" w:rsidP="001D6017">
          <w:pPr>
            <w:pStyle w:val="Cabealho"/>
            <w:spacing w:before="60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76AA3E88" w14:textId="5A6DBB4F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64DD0D6F" w14:textId="77777777" w:rsidTr="001D6017">
      <w:tc>
        <w:tcPr>
          <w:tcW w:w="3208" w:type="dxa"/>
          <w:shd w:val="clear" w:color="auto" w:fill="auto"/>
          <w:vAlign w:val="center"/>
        </w:tcPr>
        <w:p w14:paraId="0837DC21" w14:textId="77777777" w:rsidR="00A17C40" w:rsidRPr="001D6017" w:rsidRDefault="00A17C40" w:rsidP="000F45B6">
          <w:pPr>
            <w:pStyle w:val="Cabealho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  <w:tc>
        <w:tcPr>
          <w:tcW w:w="3209" w:type="dxa"/>
          <w:shd w:val="clear" w:color="auto" w:fill="auto"/>
          <w:vAlign w:val="center"/>
        </w:tcPr>
        <w:p w14:paraId="62049535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</w:tbl>
  <w:p w14:paraId="0F594CD8" w14:textId="77777777" w:rsidR="00A17C40" w:rsidRPr="000F45B6" w:rsidRDefault="00A17C40" w:rsidP="000F45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65595475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5A60024C" w14:textId="3A340395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30451592" w14:textId="787A426B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20A3CAEC" w14:textId="77777777" w:rsidTr="001D6017">
      <w:tc>
        <w:tcPr>
          <w:tcW w:w="3208" w:type="dxa"/>
          <w:shd w:val="clear" w:color="auto" w:fill="auto"/>
        </w:tcPr>
        <w:p w14:paraId="2F0A053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2E76DA5C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46AC8EDC" w14:textId="77777777" w:rsidR="00A17C40" w:rsidRPr="000F45B6" w:rsidRDefault="00A17C40" w:rsidP="000F45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0755" w14:textId="77777777" w:rsidR="00740F4B" w:rsidRDefault="00740F4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A17C40" w14:paraId="3F265F66" w14:textId="77777777" w:rsidTr="001D6017">
      <w:trPr>
        <w:trHeight w:val="529"/>
      </w:trPr>
      <w:tc>
        <w:tcPr>
          <w:tcW w:w="3208" w:type="dxa"/>
          <w:shd w:val="clear" w:color="auto" w:fill="auto"/>
        </w:tcPr>
        <w:p w14:paraId="73A3D4DD" w14:textId="70431C53" w:rsidR="00A17C40" w:rsidRPr="001D6017" w:rsidRDefault="00A17C40" w:rsidP="001D6017">
          <w:pPr>
            <w:pStyle w:val="Cabealho"/>
            <w:spacing w:before="60"/>
            <w:rPr>
              <w:rFonts w:ascii="Times New Roman" w:hAnsi="Times New Roman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</w:tcPr>
        <w:p w14:paraId="6F2A26FB" w14:textId="59A29097" w:rsidR="00A17C40" w:rsidRPr="001D6017" w:rsidRDefault="00A17C40" w:rsidP="001D6017">
          <w:pPr>
            <w:pStyle w:val="Cabealho"/>
            <w:spacing w:before="60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A17C40" w14:paraId="1AFFF5FC" w14:textId="77777777" w:rsidTr="001D6017">
      <w:tc>
        <w:tcPr>
          <w:tcW w:w="3208" w:type="dxa"/>
          <w:shd w:val="clear" w:color="auto" w:fill="auto"/>
        </w:tcPr>
        <w:p w14:paraId="3E269B67" w14:textId="77777777" w:rsidR="00A17C40" w:rsidRPr="001D6017" w:rsidRDefault="00A17C40" w:rsidP="001D6017">
          <w:pPr>
            <w:pStyle w:val="Cabealho"/>
            <w:jc w:val="right"/>
            <w:rPr>
              <w:rFonts w:ascii="Times New Roman" w:hAnsi="Times New Roman"/>
              <w:snapToGrid w:val="0"/>
              <w:color w:val="0000FF"/>
              <w:sz w:val="16"/>
              <w:szCs w:val="16"/>
            </w:rPr>
          </w:pPr>
        </w:p>
      </w:tc>
      <w:tc>
        <w:tcPr>
          <w:tcW w:w="3209" w:type="dxa"/>
          <w:shd w:val="clear" w:color="auto" w:fill="auto"/>
          <w:vAlign w:val="center"/>
        </w:tcPr>
        <w:p w14:paraId="6A24A5F7" w14:textId="77777777" w:rsidR="00A17C40" w:rsidRPr="001D6017" w:rsidRDefault="00A17C40" w:rsidP="001D6017">
          <w:pPr>
            <w:pStyle w:val="Cabealho"/>
            <w:jc w:val="right"/>
            <w:rPr>
              <w:rFonts w:cs="Arial"/>
              <w:i/>
              <w:snapToGrid w:val="0"/>
              <w:color w:val="0000FF"/>
            </w:rPr>
          </w:pPr>
          <w:r w:rsidRPr="001D6017">
            <w:rPr>
              <w:rFonts w:cs="Arial"/>
              <w:bCs/>
              <w:snapToGrid w:val="0"/>
              <w:sz w:val="16"/>
            </w:rPr>
            <w:t>List of Effective Pages</w:t>
          </w:r>
        </w:p>
      </w:tc>
    </w:tr>
  </w:tbl>
  <w:p w14:paraId="688C84AF" w14:textId="77777777" w:rsidR="00A17C40" w:rsidRPr="000F45B6" w:rsidRDefault="00A17C40" w:rsidP="000F45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1CC7D6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2E3555A"/>
    <w:multiLevelType w:val="multilevel"/>
    <w:tmpl w:val="256CF240"/>
    <w:numStyleLink w:val="NOTAMULTIPLALISTA"/>
  </w:abstractNum>
  <w:abstractNum w:abstractNumId="21" w15:restartNumberingAfterBreak="0">
    <w:nsid w:val="14012193"/>
    <w:multiLevelType w:val="multilevel"/>
    <w:tmpl w:val="256CF240"/>
    <w:numStyleLink w:val="NOTAMULTIPLALISTA"/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0" w15:restartNumberingAfterBreak="0">
    <w:nsid w:val="2DA4192B"/>
    <w:multiLevelType w:val="multilevel"/>
    <w:tmpl w:val="3C78491C"/>
    <w:numStyleLink w:val="CAUTIONLIST"/>
  </w:abstractNum>
  <w:abstractNum w:abstractNumId="31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E31B44"/>
    <w:multiLevelType w:val="multilevel"/>
    <w:tmpl w:val="59DA8794"/>
    <w:numStyleLink w:val="NOTANUMERADALISTA"/>
  </w:abstractNum>
  <w:abstractNum w:abstractNumId="44" w15:restartNumberingAfterBreak="0">
    <w:nsid w:val="440E061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7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14026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2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3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1907A8D"/>
    <w:multiLevelType w:val="multilevel"/>
    <w:tmpl w:val="467435AE"/>
    <w:numStyleLink w:val="CONDITIONLISTA"/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1"/>
  </w:num>
  <w:num w:numId="12">
    <w:abstractNumId w:val="63"/>
  </w:num>
  <w:num w:numId="13">
    <w:abstractNumId w:val="49"/>
  </w:num>
  <w:num w:numId="14">
    <w:abstractNumId w:val="48"/>
  </w:num>
  <w:num w:numId="15">
    <w:abstractNumId w:val="52"/>
  </w:num>
  <w:num w:numId="16">
    <w:abstractNumId w:val="36"/>
  </w:num>
  <w:num w:numId="17">
    <w:abstractNumId w:val="54"/>
  </w:num>
  <w:num w:numId="18">
    <w:abstractNumId w:val="28"/>
  </w:num>
  <w:num w:numId="19">
    <w:abstractNumId w:val="34"/>
  </w:num>
  <w:num w:numId="20">
    <w:abstractNumId w:val="42"/>
  </w:num>
  <w:num w:numId="21">
    <w:abstractNumId w:val="40"/>
  </w:num>
  <w:num w:numId="22">
    <w:abstractNumId w:val="39"/>
  </w:num>
  <w:num w:numId="23">
    <w:abstractNumId w:val="31"/>
  </w:num>
  <w:num w:numId="24">
    <w:abstractNumId w:val="65"/>
  </w:num>
  <w:num w:numId="25">
    <w:abstractNumId w:val="59"/>
  </w:num>
  <w:num w:numId="26">
    <w:abstractNumId w:val="57"/>
  </w:num>
  <w:num w:numId="27">
    <w:abstractNumId w:val="50"/>
  </w:num>
  <w:num w:numId="28">
    <w:abstractNumId w:val="44"/>
  </w:num>
  <w:num w:numId="29">
    <w:abstractNumId w:val="19"/>
  </w:num>
  <w:num w:numId="30">
    <w:abstractNumId w:val="51"/>
  </w:num>
  <w:num w:numId="31">
    <w:abstractNumId w:val="46"/>
  </w:num>
  <w:num w:numId="32">
    <w:abstractNumId w:val="11"/>
  </w:num>
  <w:num w:numId="33">
    <w:abstractNumId w:val="53"/>
  </w:num>
  <w:num w:numId="34">
    <w:abstractNumId w:val="16"/>
  </w:num>
  <w:num w:numId="35">
    <w:abstractNumId w:val="47"/>
  </w:num>
  <w:num w:numId="36">
    <w:abstractNumId w:val="41"/>
  </w:num>
  <w:num w:numId="37">
    <w:abstractNumId w:val="26"/>
  </w:num>
  <w:num w:numId="38">
    <w:abstractNumId w:val="68"/>
  </w:num>
  <w:num w:numId="39">
    <w:abstractNumId w:val="29"/>
  </w:num>
  <w:num w:numId="40">
    <w:abstractNumId w:val="12"/>
  </w:num>
  <w:num w:numId="41">
    <w:abstractNumId w:val="38"/>
  </w:num>
  <w:num w:numId="42">
    <w:abstractNumId w:val="15"/>
  </w:num>
  <w:num w:numId="43">
    <w:abstractNumId w:val="45"/>
  </w:num>
  <w:num w:numId="44">
    <w:abstractNumId w:val="33"/>
  </w:num>
  <w:num w:numId="45">
    <w:abstractNumId w:val="14"/>
  </w:num>
  <w:num w:numId="46">
    <w:abstractNumId w:val="22"/>
  </w:num>
  <w:num w:numId="47">
    <w:abstractNumId w:val="24"/>
  </w:num>
  <w:num w:numId="48">
    <w:abstractNumId w:val="43"/>
  </w:num>
  <w:num w:numId="49">
    <w:abstractNumId w:val="30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5"/>
  </w:num>
  <w:num w:numId="58">
    <w:abstractNumId w:val="21"/>
  </w:num>
  <w:num w:numId="59">
    <w:abstractNumId w:val="32"/>
  </w:num>
  <w:num w:numId="60">
    <w:abstractNumId w:val="55"/>
  </w:num>
  <w:num w:numId="61">
    <w:abstractNumId w:val="27"/>
  </w:num>
  <w:num w:numId="62">
    <w:abstractNumId w:val="58"/>
  </w:num>
  <w:num w:numId="63">
    <w:abstractNumId w:val="20"/>
  </w:num>
  <w:num w:numId="64">
    <w:abstractNumId w:val="62"/>
  </w:num>
  <w:num w:numId="65">
    <w:abstractNumId w:val="66"/>
  </w:num>
  <w:num w:numId="66">
    <w:abstractNumId w:val="18"/>
  </w:num>
  <w:num w:numId="67">
    <w:abstractNumId w:val="35"/>
  </w:num>
  <w:num w:numId="68">
    <w:abstractNumId w:val="37"/>
  </w:num>
  <w:num w:numId="69">
    <w:abstractNumId w:val="2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709"/>
  <w:hyphenationZone w:val="425"/>
  <w:evenAndOddHeaders/>
  <w:drawingGridHorizontalSpacing w:val="6"/>
  <w:drawingGridVerticalSpacing w:val="6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66BC"/>
    <w:rsid w:val="0000000B"/>
    <w:rsid w:val="00002015"/>
    <w:rsid w:val="00035C92"/>
    <w:rsid w:val="00045F5B"/>
    <w:rsid w:val="00051A63"/>
    <w:rsid w:val="000610D6"/>
    <w:rsid w:val="00064043"/>
    <w:rsid w:val="000B4553"/>
    <w:rsid w:val="000B5311"/>
    <w:rsid w:val="000B6A17"/>
    <w:rsid w:val="000D3D44"/>
    <w:rsid w:val="000E1355"/>
    <w:rsid w:val="000F45B6"/>
    <w:rsid w:val="000F74B4"/>
    <w:rsid w:val="00100AD5"/>
    <w:rsid w:val="00110D16"/>
    <w:rsid w:val="00145771"/>
    <w:rsid w:val="001841C5"/>
    <w:rsid w:val="001A2082"/>
    <w:rsid w:val="001B265F"/>
    <w:rsid w:val="001D6017"/>
    <w:rsid w:val="002030C9"/>
    <w:rsid w:val="00262DC9"/>
    <w:rsid w:val="0027450C"/>
    <w:rsid w:val="002764B9"/>
    <w:rsid w:val="002C19F3"/>
    <w:rsid w:val="002E6BD2"/>
    <w:rsid w:val="002F3ED9"/>
    <w:rsid w:val="00310624"/>
    <w:rsid w:val="003110C2"/>
    <w:rsid w:val="00366C44"/>
    <w:rsid w:val="003830AD"/>
    <w:rsid w:val="0038674F"/>
    <w:rsid w:val="0039070A"/>
    <w:rsid w:val="003D2885"/>
    <w:rsid w:val="00426089"/>
    <w:rsid w:val="00433240"/>
    <w:rsid w:val="004542DB"/>
    <w:rsid w:val="004814DE"/>
    <w:rsid w:val="004824D3"/>
    <w:rsid w:val="00482C86"/>
    <w:rsid w:val="0048591B"/>
    <w:rsid w:val="004908E3"/>
    <w:rsid w:val="004922BE"/>
    <w:rsid w:val="00496AB3"/>
    <w:rsid w:val="004B0E83"/>
    <w:rsid w:val="004D576F"/>
    <w:rsid w:val="004E2232"/>
    <w:rsid w:val="004F1C0D"/>
    <w:rsid w:val="0052408A"/>
    <w:rsid w:val="00533332"/>
    <w:rsid w:val="00544F48"/>
    <w:rsid w:val="00597D2A"/>
    <w:rsid w:val="005B6D25"/>
    <w:rsid w:val="005C136E"/>
    <w:rsid w:val="00620EDD"/>
    <w:rsid w:val="006878BB"/>
    <w:rsid w:val="006A037D"/>
    <w:rsid w:val="006C48DB"/>
    <w:rsid w:val="00713BD4"/>
    <w:rsid w:val="0072165A"/>
    <w:rsid w:val="007300D2"/>
    <w:rsid w:val="00740F4B"/>
    <w:rsid w:val="0074310F"/>
    <w:rsid w:val="00754AD7"/>
    <w:rsid w:val="007662BF"/>
    <w:rsid w:val="00791709"/>
    <w:rsid w:val="007A7913"/>
    <w:rsid w:val="007C20E5"/>
    <w:rsid w:val="007E4867"/>
    <w:rsid w:val="0080615F"/>
    <w:rsid w:val="0082084E"/>
    <w:rsid w:val="00890FA2"/>
    <w:rsid w:val="008A7DAF"/>
    <w:rsid w:val="008B215C"/>
    <w:rsid w:val="008C7B21"/>
    <w:rsid w:val="008E6A55"/>
    <w:rsid w:val="009661CD"/>
    <w:rsid w:val="0099517E"/>
    <w:rsid w:val="009D1804"/>
    <w:rsid w:val="009E2EFC"/>
    <w:rsid w:val="00A17C40"/>
    <w:rsid w:val="00A40EF8"/>
    <w:rsid w:val="00A457D5"/>
    <w:rsid w:val="00A630B3"/>
    <w:rsid w:val="00A67CAD"/>
    <w:rsid w:val="00A7417B"/>
    <w:rsid w:val="00AA25E5"/>
    <w:rsid w:val="00AB03CD"/>
    <w:rsid w:val="00AB527A"/>
    <w:rsid w:val="00AC3F6C"/>
    <w:rsid w:val="00B01876"/>
    <w:rsid w:val="00B2365D"/>
    <w:rsid w:val="00B77EE0"/>
    <w:rsid w:val="00BA1C6C"/>
    <w:rsid w:val="00BA79F9"/>
    <w:rsid w:val="00BB2FEA"/>
    <w:rsid w:val="00BB54BA"/>
    <w:rsid w:val="00BC239D"/>
    <w:rsid w:val="00C05C37"/>
    <w:rsid w:val="00C109DA"/>
    <w:rsid w:val="00C348B6"/>
    <w:rsid w:val="00C51737"/>
    <w:rsid w:val="00C71B73"/>
    <w:rsid w:val="00C938D5"/>
    <w:rsid w:val="00CC1A90"/>
    <w:rsid w:val="00CE2ED7"/>
    <w:rsid w:val="00CF4B73"/>
    <w:rsid w:val="00D032FB"/>
    <w:rsid w:val="00D11345"/>
    <w:rsid w:val="00D46307"/>
    <w:rsid w:val="00D77AA7"/>
    <w:rsid w:val="00D8384D"/>
    <w:rsid w:val="00D866BC"/>
    <w:rsid w:val="00DA3BB5"/>
    <w:rsid w:val="00DA43D5"/>
    <w:rsid w:val="00DF475C"/>
    <w:rsid w:val="00E01955"/>
    <w:rsid w:val="00E13E6F"/>
    <w:rsid w:val="00E27815"/>
    <w:rsid w:val="00E62122"/>
    <w:rsid w:val="00E656EB"/>
    <w:rsid w:val="00EA2139"/>
    <w:rsid w:val="00EB3516"/>
    <w:rsid w:val="00EC428D"/>
    <w:rsid w:val="00EC45EA"/>
    <w:rsid w:val="00EE740D"/>
    <w:rsid w:val="00F53085"/>
    <w:rsid w:val="00FC5A32"/>
    <w:rsid w:val="00FD2892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/>
    <o:shapelayout v:ext="edit">
      <o:idmap v:ext="edit" data="1"/>
    </o:shapelayout>
  </w:shapeDefaults>
  <w:decimalSymbol w:val="."/>
  <w:listSeparator w:val=","/>
  <w14:docId w14:val="36CB8EDA"/>
  <w15:chartTrackingRefBased/>
  <w15:docId w15:val="{6AEF49DF-9A1B-4344-A3E2-94D6F560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110D1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110D16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110D1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110D1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110D1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110D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110D1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110D1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110D1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110D1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110D16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110D16"/>
  </w:style>
  <w:style w:type="paragraph" w:customStyle="1" w:styleId="TTULODOCAPTULO">
    <w:name w:val="TÍTULO DO CAPÍTULO"/>
    <w:basedOn w:val="Normal"/>
    <w:next w:val="TEXTO"/>
    <w:semiHidden/>
    <w:rsid w:val="001841C5"/>
    <w:pPr>
      <w:spacing w:before="120" w:after="240"/>
      <w:jc w:val="center"/>
    </w:pPr>
    <w:rPr>
      <w:b/>
      <w:caps/>
      <w:sz w:val="28"/>
    </w:rPr>
  </w:style>
  <w:style w:type="paragraph" w:customStyle="1" w:styleId="TEXTO">
    <w:name w:val="TEXTO"/>
    <w:semiHidden/>
    <w:rsid w:val="001841C5"/>
    <w:pPr>
      <w:spacing w:after="120"/>
      <w:jc w:val="both"/>
    </w:pPr>
    <w:rPr>
      <w:rFonts w:ascii="Arial" w:hAnsi="Arial"/>
      <w:lang w:val="en-US"/>
    </w:rPr>
  </w:style>
  <w:style w:type="paragraph" w:styleId="Sumrio1">
    <w:name w:val="toc 1"/>
    <w:basedOn w:val="Normal"/>
    <w:next w:val="Normal"/>
    <w:semiHidden/>
    <w:rsid w:val="00110D16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TULO1NVEL">
    <w:name w:val="TÍTULO 1º NÍVEL"/>
    <w:basedOn w:val="TEXTO"/>
    <w:next w:val="TEXTO"/>
    <w:semiHidden/>
    <w:rsid w:val="001841C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1841C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110D16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1841C5"/>
    <w:pPr>
      <w:spacing w:before="240"/>
      <w:outlineLvl w:val="1"/>
    </w:pPr>
    <w:rPr>
      <w:b/>
      <w:caps/>
      <w:sz w:val="24"/>
    </w:rPr>
  </w:style>
  <w:style w:type="paragraph" w:customStyle="1" w:styleId="NOTE-2ITENS">
    <w:name w:val="NOTE - 2 ITENS"/>
    <w:basedOn w:val="NOTE"/>
    <w:next w:val="Normal"/>
    <w:autoRedefine/>
    <w:semiHidden/>
    <w:rsid w:val="00110D16"/>
    <w:pPr>
      <w:numPr>
        <w:numId w:val="16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110D16"/>
    <w:pPr>
      <w:numPr>
        <w:numId w:val="18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110D16"/>
    <w:pPr>
      <w:numPr>
        <w:numId w:val="15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110D16"/>
    <w:pPr>
      <w:numPr>
        <w:numId w:val="17"/>
      </w:numPr>
      <w:spacing w:before="240"/>
    </w:pPr>
    <w:rPr>
      <w:b/>
    </w:r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110D16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1841C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1841C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110D16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1841C5"/>
    <w:pPr>
      <w:ind w:hanging="4536"/>
    </w:pPr>
  </w:style>
  <w:style w:type="paragraph" w:customStyle="1" w:styleId="ALTITUDE">
    <w:name w:val="ALTITUDE"/>
    <w:basedOn w:val="FIGURA"/>
    <w:next w:val="Normal"/>
    <w:semiHidden/>
    <w:rsid w:val="001841C5"/>
    <w:rPr>
      <w:sz w:val="18"/>
    </w:rPr>
  </w:style>
  <w:style w:type="paragraph" w:customStyle="1" w:styleId="DAILYCHECK">
    <w:name w:val="DAILY CHECK"/>
    <w:basedOn w:val="Normal"/>
    <w:semiHidden/>
    <w:rsid w:val="001841C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1841C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1841C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1841C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1841C5"/>
  </w:style>
  <w:style w:type="paragraph" w:customStyle="1" w:styleId="NOTE-ITEMNUMERADA">
    <w:name w:val="NOTE - ITEM NUMERADA"/>
    <w:basedOn w:val="NOTE-NUMERADA"/>
    <w:semiHidden/>
    <w:rsid w:val="001841C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1841C5"/>
  </w:style>
  <w:style w:type="paragraph" w:customStyle="1" w:styleId="PROCED3NVEL-2LINHAS">
    <w:name w:val="PROCED. 3° NÍVEL - 2 LINHAS"/>
    <w:basedOn w:val="PROCED2NVEL"/>
    <w:next w:val="PROCED2NVEL"/>
    <w:semiHidden/>
    <w:rsid w:val="001841C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1841C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1841C5"/>
    <w:pPr>
      <w:ind w:left="567"/>
    </w:pPr>
  </w:style>
  <w:style w:type="paragraph" w:customStyle="1" w:styleId="REVISADA">
    <w:name w:val="REVISADA"/>
    <w:basedOn w:val="Normal"/>
    <w:semiHidden/>
    <w:rsid w:val="001841C5"/>
    <w:pPr>
      <w:tabs>
        <w:tab w:val="left" w:leader="dot" w:pos="1134"/>
      </w:tabs>
      <w:ind w:left="141" w:hanging="283"/>
      <w:jc w:val="both"/>
    </w:pPr>
  </w:style>
  <w:style w:type="paragraph" w:customStyle="1" w:styleId="CONTROLE">
    <w:name w:val="CONTROLE"/>
    <w:basedOn w:val="TTULO2NVEL"/>
    <w:semiHidden/>
    <w:rsid w:val="001841C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1841C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1841C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1841C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1841C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TABELA">
    <w:name w:val="TABELA"/>
    <w:basedOn w:val="TEXTO"/>
    <w:semiHidden/>
    <w:rsid w:val="001841C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1841C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1841C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1841C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110D16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1841C5"/>
    <w:pPr>
      <w:numPr>
        <w:numId w:val="26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1841C5"/>
    <w:pPr>
      <w:ind w:left="851" w:hanging="284"/>
    </w:pPr>
  </w:style>
  <w:style w:type="paragraph" w:customStyle="1" w:styleId="CONDIO">
    <w:name w:val="CONDIÇÃO"/>
    <w:basedOn w:val="TEXTO"/>
    <w:semiHidden/>
    <w:rsid w:val="001841C5"/>
    <w:pPr>
      <w:numPr>
        <w:numId w:val="11"/>
      </w:numPr>
    </w:pPr>
  </w:style>
  <w:style w:type="paragraph" w:customStyle="1" w:styleId="TEMPCRUISE">
    <w:name w:val="TEMPCRUISE"/>
    <w:basedOn w:val="TABELA"/>
    <w:semiHidden/>
    <w:rsid w:val="001841C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48591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1841C5"/>
    <w:pPr>
      <w:numPr>
        <w:numId w:val="14"/>
      </w:numPr>
      <w:spacing w:before="40" w:after="40"/>
    </w:pPr>
  </w:style>
  <w:style w:type="paragraph" w:customStyle="1" w:styleId="EICASMESS-CAUTION">
    <w:name w:val="EICAS MESS - CAUTION"/>
    <w:basedOn w:val="TEXTO"/>
    <w:next w:val="TEXTO"/>
    <w:semiHidden/>
    <w:rsid w:val="001841C5"/>
    <w:pPr>
      <w:numPr>
        <w:numId w:val="13"/>
      </w:numPr>
      <w:tabs>
        <w:tab w:val="left" w:pos="1418"/>
      </w:tabs>
    </w:pPr>
  </w:style>
  <w:style w:type="paragraph" w:customStyle="1" w:styleId="Light">
    <w:name w:val="Light"/>
    <w:basedOn w:val="Normal"/>
    <w:next w:val="Normal"/>
    <w:semiHidden/>
    <w:rsid w:val="001841C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1841C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Indication">
    <w:name w:val="EICAS Indication"/>
    <w:basedOn w:val="TEXTO"/>
    <w:next w:val="TEXTO"/>
    <w:semiHidden/>
    <w:rsid w:val="001841C5"/>
    <w:pPr>
      <w:numPr>
        <w:numId w:val="12"/>
      </w:numPr>
    </w:pPr>
  </w:style>
  <w:style w:type="paragraph" w:customStyle="1" w:styleId="Condition">
    <w:name w:val="Condition"/>
    <w:basedOn w:val="TEXTO"/>
    <w:next w:val="Normal"/>
    <w:semiHidden/>
    <w:rsid w:val="001841C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1841C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1841C5"/>
    <w:pPr>
      <w:spacing w:before="40" w:after="40"/>
      <w:jc w:val="center"/>
    </w:pPr>
    <w:rPr>
      <w:sz w:val="22"/>
    </w:rPr>
  </w:style>
  <w:style w:type="paragraph" w:styleId="Sumrio2">
    <w:name w:val="toc 2"/>
    <w:basedOn w:val="Normal"/>
    <w:next w:val="Normal"/>
    <w:autoRedefine/>
    <w:semiHidden/>
    <w:rsid w:val="00110D16"/>
    <w:pPr>
      <w:tabs>
        <w:tab w:val="left" w:leader="dot" w:pos="5103"/>
        <w:tab w:val="right" w:leader="dot" w:pos="6237"/>
      </w:tabs>
      <w:ind w:left="567" w:hanging="283"/>
    </w:pPr>
  </w:style>
  <w:style w:type="paragraph" w:styleId="Sumrio3">
    <w:name w:val="toc 3"/>
    <w:basedOn w:val="Normal"/>
    <w:next w:val="Normal"/>
    <w:autoRedefine/>
    <w:semiHidden/>
    <w:rsid w:val="00110D16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styleId="Numerada">
    <w:name w:val="List Number"/>
    <w:basedOn w:val="Normal"/>
    <w:semiHidden/>
    <w:rsid w:val="00110D16"/>
    <w:pPr>
      <w:numPr>
        <w:numId w:val="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pesohold">
    <w:name w:val="pesohold"/>
    <w:basedOn w:val="PESO"/>
    <w:semiHidden/>
    <w:rsid w:val="001841C5"/>
    <w:pPr>
      <w:tabs>
        <w:tab w:val="clear" w:pos="4536"/>
        <w:tab w:val="center" w:pos="3969"/>
      </w:tabs>
      <w:spacing w:after="0"/>
    </w:pPr>
  </w:style>
  <w:style w:type="paragraph" w:styleId="Cabealho">
    <w:name w:val="header"/>
    <w:basedOn w:val="Normal"/>
    <w:link w:val="CabealhoChar"/>
    <w:uiPriority w:val="99"/>
    <w:semiHidden/>
    <w:rsid w:val="0048591B"/>
    <w:pPr>
      <w:tabs>
        <w:tab w:val="center" w:pos="4680"/>
        <w:tab w:val="right" w:pos="9360"/>
      </w:tabs>
    </w:pPr>
  </w:style>
  <w:style w:type="paragraph" w:customStyle="1" w:styleId="Analtico2">
    <w:name w:val="Analítico2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1841C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styleId="Rodap">
    <w:name w:val="footer"/>
    <w:basedOn w:val="Normal"/>
    <w:link w:val="RodapChar"/>
    <w:uiPriority w:val="99"/>
    <w:semiHidden/>
    <w:rsid w:val="0048591B"/>
    <w:pPr>
      <w:tabs>
        <w:tab w:val="center" w:pos="3118"/>
        <w:tab w:val="right" w:pos="6236"/>
        <w:tab w:val="right" w:pos="8838"/>
      </w:tabs>
    </w:pPr>
  </w:style>
  <w:style w:type="character" w:styleId="Nmerodepgina">
    <w:name w:val="page number"/>
    <w:semiHidden/>
    <w:rsid w:val="00110D16"/>
    <w:rPr>
      <w:rFonts w:ascii="Arial" w:hAnsi="Arial"/>
      <w:color w:val="auto"/>
      <w:sz w:val="20"/>
      <w:u w:val="none"/>
      <w:vertAlign w:val="baseline"/>
    </w:rPr>
  </w:style>
  <w:style w:type="paragraph" w:customStyle="1" w:styleId="NOTES">
    <w:name w:val="NOTES"/>
    <w:basedOn w:val="NOTE"/>
    <w:next w:val="NOTE"/>
    <w:semiHidden/>
    <w:rsid w:val="001841C5"/>
    <w:pPr>
      <w:ind w:left="567" w:hanging="567"/>
    </w:pPr>
    <w:rPr>
      <w:b/>
    </w:rPr>
  </w:style>
  <w:style w:type="paragraph" w:customStyle="1" w:styleId="COLOR">
    <w:name w:val="COLOR"/>
    <w:semiHidden/>
    <w:rsid w:val="001841C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48591B"/>
    <w:pPr>
      <w:spacing w:before="120" w:after="120"/>
      <w:ind w:left="585" w:hanging="284"/>
    </w:pPr>
    <w:rPr>
      <w:rFonts w:ascii="Arial" w:hAnsi="Arial"/>
    </w:rPr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character" w:styleId="Hyperlink">
    <w:name w:val="Hyperlink"/>
    <w:semiHidden/>
    <w:rsid w:val="00110D16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110D16"/>
    <w:pPr>
      <w:ind w:left="600"/>
    </w:pPr>
  </w:style>
  <w:style w:type="paragraph" w:styleId="Sumrio5">
    <w:name w:val="toc 5"/>
    <w:basedOn w:val="Normal"/>
    <w:next w:val="Normal"/>
    <w:autoRedefine/>
    <w:semiHidden/>
    <w:rsid w:val="00110D16"/>
    <w:pPr>
      <w:ind w:left="800"/>
    </w:pPr>
  </w:style>
  <w:style w:type="paragraph" w:styleId="Sumrio6">
    <w:name w:val="toc 6"/>
    <w:basedOn w:val="Normal"/>
    <w:next w:val="Normal"/>
    <w:autoRedefine/>
    <w:semiHidden/>
    <w:rsid w:val="00110D16"/>
    <w:pPr>
      <w:ind w:left="1000"/>
    </w:pPr>
  </w:style>
  <w:style w:type="paragraph" w:styleId="Sumrio7">
    <w:name w:val="toc 7"/>
    <w:basedOn w:val="Normal"/>
    <w:next w:val="Normal"/>
    <w:autoRedefine/>
    <w:semiHidden/>
    <w:rsid w:val="00110D16"/>
    <w:pPr>
      <w:ind w:left="1200"/>
    </w:pPr>
  </w:style>
  <w:style w:type="paragraph" w:styleId="Sumrio8">
    <w:name w:val="toc 8"/>
    <w:basedOn w:val="Normal"/>
    <w:next w:val="Normal"/>
    <w:autoRedefine/>
    <w:semiHidden/>
    <w:rsid w:val="00110D16"/>
    <w:pPr>
      <w:ind w:left="1400"/>
    </w:pPr>
  </w:style>
  <w:style w:type="paragraph" w:styleId="Sumrio9">
    <w:name w:val="toc 9"/>
    <w:basedOn w:val="Normal"/>
    <w:next w:val="Normal"/>
    <w:autoRedefine/>
    <w:semiHidden/>
    <w:rsid w:val="00110D16"/>
    <w:pPr>
      <w:ind w:left="1600"/>
    </w:pPr>
  </w:style>
  <w:style w:type="paragraph" w:styleId="Assinatura">
    <w:name w:val="Signature"/>
    <w:basedOn w:val="TextoNvel1"/>
    <w:link w:val="AssinaturaChar"/>
    <w:semiHidden/>
    <w:rsid w:val="00110D16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abealhodamensagem">
    <w:name w:val="Message Header"/>
    <w:basedOn w:val="TextoNvel1"/>
    <w:link w:val="CabealhodamensagemChar"/>
    <w:semiHidden/>
    <w:rsid w:val="00110D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ommarcadores">
    <w:name w:val="List Bullet"/>
    <w:basedOn w:val="TextoNvel1"/>
    <w:autoRedefine/>
    <w:semiHidden/>
    <w:rsid w:val="00110D16"/>
    <w:pPr>
      <w:numPr>
        <w:numId w:val="1"/>
      </w:numPr>
    </w:pPr>
  </w:style>
  <w:style w:type="paragraph" w:styleId="Commarcadores2">
    <w:name w:val="List Bullet 2"/>
    <w:basedOn w:val="TextoNvel1"/>
    <w:autoRedefine/>
    <w:semiHidden/>
    <w:rsid w:val="00110D16"/>
    <w:pPr>
      <w:numPr>
        <w:numId w:val="2"/>
      </w:numPr>
    </w:pPr>
  </w:style>
  <w:style w:type="paragraph" w:styleId="Commarcadores3">
    <w:name w:val="List Bullet 3"/>
    <w:basedOn w:val="Normal"/>
    <w:autoRedefine/>
    <w:semiHidden/>
    <w:rsid w:val="00110D16"/>
    <w:pPr>
      <w:numPr>
        <w:numId w:val="3"/>
      </w:numPr>
    </w:pPr>
  </w:style>
  <w:style w:type="paragraph" w:styleId="Commarcadores4">
    <w:name w:val="List Bullet 4"/>
    <w:basedOn w:val="Normal"/>
    <w:autoRedefine/>
    <w:semiHidden/>
    <w:rsid w:val="00110D16"/>
    <w:pPr>
      <w:numPr>
        <w:numId w:val="4"/>
      </w:numPr>
    </w:pPr>
  </w:style>
  <w:style w:type="paragraph" w:styleId="Commarcadores5">
    <w:name w:val="List Bullet 5"/>
    <w:basedOn w:val="TextoNvel1"/>
    <w:autoRedefine/>
    <w:semiHidden/>
    <w:rsid w:val="00110D16"/>
    <w:pPr>
      <w:numPr>
        <w:numId w:val="5"/>
      </w:numPr>
    </w:pPr>
  </w:style>
  <w:style w:type="paragraph" w:styleId="Corpodetexto">
    <w:name w:val="Body Text"/>
    <w:basedOn w:val="Normal"/>
    <w:link w:val="CorpodetextoChar"/>
    <w:semiHidden/>
    <w:rsid w:val="00110D16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110D16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110D16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"/>
    <w:basedOn w:val="TextoNvel1"/>
    <w:next w:val="Normal"/>
    <w:semiHidden/>
    <w:rsid w:val="00110D16"/>
    <w:pPr>
      <w:ind w:left="200" w:hanging="200"/>
    </w:pPr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ndicedeilustraes">
    <w:name w:val="table of figures"/>
    <w:basedOn w:val="TextoNvel1"/>
    <w:next w:val="Normal"/>
    <w:semiHidden/>
    <w:rsid w:val="00110D16"/>
    <w:pPr>
      <w:ind w:left="400" w:hanging="400"/>
    </w:pPr>
  </w:style>
  <w:style w:type="paragraph" w:styleId="Legenda">
    <w:name w:val="caption"/>
    <w:basedOn w:val="TextoNvel1"/>
    <w:next w:val="Normal"/>
    <w:semiHidden/>
    <w:qFormat/>
    <w:rsid w:val="00110D16"/>
    <w:pPr>
      <w:spacing w:before="120"/>
    </w:pPr>
    <w:rPr>
      <w:b/>
      <w:bCs/>
    </w:rPr>
  </w:style>
  <w:style w:type="paragraph" w:styleId="Lista">
    <w:name w:val="List"/>
    <w:basedOn w:val="Normal"/>
    <w:semiHidden/>
    <w:rsid w:val="00110D16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110D16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110D16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110D16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110D16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110D16"/>
    <w:pPr>
      <w:spacing w:after="120"/>
      <w:ind w:left="283"/>
    </w:pPr>
  </w:style>
  <w:style w:type="paragraph" w:styleId="Listadecontinuao2">
    <w:name w:val="List Continue 2"/>
    <w:basedOn w:val="Normal"/>
    <w:semiHidden/>
    <w:rsid w:val="00110D16"/>
    <w:pPr>
      <w:spacing w:after="120"/>
      <w:ind w:left="566"/>
    </w:pPr>
  </w:style>
  <w:style w:type="paragraph" w:styleId="Listadecontinuao3">
    <w:name w:val="List Continue 3"/>
    <w:basedOn w:val="Normal"/>
    <w:semiHidden/>
    <w:rsid w:val="00110D16"/>
    <w:pPr>
      <w:spacing w:after="120"/>
      <w:ind w:left="849"/>
    </w:pPr>
  </w:style>
  <w:style w:type="paragraph" w:styleId="Listadecontinuao4">
    <w:name w:val="List Continue 4"/>
    <w:basedOn w:val="Normal"/>
    <w:semiHidden/>
    <w:rsid w:val="00110D16"/>
    <w:pPr>
      <w:spacing w:after="120"/>
      <w:ind w:left="1132"/>
    </w:pPr>
  </w:style>
  <w:style w:type="paragraph" w:styleId="Listadecontinuao5">
    <w:name w:val="List Continue 5"/>
    <w:basedOn w:val="Normal"/>
    <w:semiHidden/>
    <w:rsid w:val="00110D16"/>
    <w:pPr>
      <w:spacing w:after="120"/>
      <w:ind w:left="1415"/>
    </w:pPr>
  </w:style>
  <w:style w:type="paragraph" w:styleId="NormalWeb">
    <w:name w:val="Normal (Web)"/>
    <w:basedOn w:val="Normal"/>
    <w:semiHidden/>
    <w:rsid w:val="00110D16"/>
    <w:rPr>
      <w:rFonts w:ascii="Times New Roman" w:hAnsi="Times New Roman"/>
      <w:sz w:val="24"/>
      <w:szCs w:val="24"/>
    </w:rPr>
  </w:style>
  <w:style w:type="paragraph" w:styleId="Numerada2">
    <w:name w:val="List Number 2"/>
    <w:basedOn w:val="Normal"/>
    <w:semiHidden/>
    <w:rsid w:val="00110D16"/>
    <w:pPr>
      <w:numPr>
        <w:numId w:val="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110D16"/>
    <w:pPr>
      <w:numPr>
        <w:numId w:val="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110D16"/>
    <w:pPr>
      <w:numPr>
        <w:numId w:val="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110D16"/>
    <w:pPr>
      <w:numPr>
        <w:numId w:val="10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110D16"/>
    <w:pPr>
      <w:ind w:left="720"/>
    </w:pPr>
  </w:style>
  <w:style w:type="paragraph" w:styleId="Remetente">
    <w:name w:val="envelope return"/>
    <w:basedOn w:val="Normal"/>
    <w:semiHidden/>
    <w:rsid w:val="00110D16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110D16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110D16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110D16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110D1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110D1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110D1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110D1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110D1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110D16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Subttulo">
    <w:name w:val="Subtitle"/>
    <w:basedOn w:val="Normal"/>
    <w:link w:val="SubttuloChar"/>
    <w:semiHidden/>
    <w:qFormat/>
    <w:rsid w:val="00110D16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extodecomentrio">
    <w:name w:val="annotation text"/>
    <w:basedOn w:val="Normal"/>
    <w:link w:val="TextodecomentrioChar"/>
    <w:semiHidden/>
    <w:rsid w:val="00110D16"/>
  </w:style>
  <w:style w:type="paragraph" w:styleId="Textodemacro">
    <w:name w:val="macro"/>
    <w:link w:val="TextodemacroChar"/>
    <w:semiHidden/>
    <w:rsid w:val="00110D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110D16"/>
  </w:style>
  <w:style w:type="paragraph" w:styleId="Textodenotaderodap">
    <w:name w:val="footnote text"/>
    <w:basedOn w:val="Normal"/>
    <w:link w:val="TextodenotaderodapChar"/>
    <w:semiHidden/>
    <w:rsid w:val="00110D16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styleId="Ttulo">
    <w:name w:val="Title"/>
    <w:basedOn w:val="Normal"/>
    <w:link w:val="TtuloChar"/>
    <w:semiHidden/>
    <w:qFormat/>
    <w:rsid w:val="00110D1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basedOn w:val="Normal"/>
    <w:next w:val="Normal"/>
    <w:semiHidden/>
    <w:rsid w:val="00110D16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110D16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basedOn w:val="Normal"/>
    <w:link w:val="AssinaturadeEmailChar"/>
    <w:semiHidden/>
    <w:rsid w:val="00110D16"/>
  </w:style>
  <w:style w:type="paragraph" w:styleId="Corpodetexto2">
    <w:name w:val="Body Text 2"/>
    <w:basedOn w:val="Normal"/>
    <w:link w:val="Corpodetexto2Char"/>
    <w:semiHidden/>
    <w:rsid w:val="00110D16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110D16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110D16"/>
  </w:style>
  <w:style w:type="paragraph" w:styleId="EndereoHTML">
    <w:name w:val="HTML Address"/>
    <w:basedOn w:val="Normal"/>
    <w:link w:val="EndereoHTMLChar"/>
    <w:semiHidden/>
    <w:rsid w:val="00110D16"/>
    <w:rPr>
      <w:i/>
      <w:iCs/>
    </w:rPr>
  </w:style>
  <w:style w:type="paragraph" w:styleId="MapadoDocumento">
    <w:name w:val="Document Map"/>
    <w:basedOn w:val="Normal"/>
    <w:link w:val="MapadoDocumentoChar"/>
    <w:semiHidden/>
    <w:rsid w:val="00110D16"/>
    <w:pPr>
      <w:shd w:val="clear" w:color="auto" w:fill="000080"/>
    </w:pPr>
    <w:rPr>
      <w:rFonts w:ascii="Tahoma" w:hAnsi="Tahoma" w:cs="Tahoma"/>
    </w:rPr>
  </w:style>
  <w:style w:type="paragraph" w:styleId="Pr-formataoHTML">
    <w:name w:val="HTML Preformatted"/>
    <w:basedOn w:val="Normal"/>
    <w:link w:val="Pr-formataoHTMLChar"/>
    <w:semiHidden/>
    <w:rsid w:val="00110D16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110D16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110D16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110D16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110D16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110D16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110D16"/>
  </w:style>
  <w:style w:type="paragraph" w:styleId="Textoembloco">
    <w:name w:val="Block Text"/>
    <w:basedOn w:val="TextoNvel1"/>
    <w:semiHidden/>
    <w:rsid w:val="00110D16"/>
    <w:pPr>
      <w:ind w:left="1440" w:right="1440"/>
    </w:pPr>
  </w:style>
  <w:style w:type="paragraph" w:styleId="TextosemFormatao">
    <w:name w:val="Plain Text"/>
    <w:basedOn w:val="Normal"/>
    <w:link w:val="TextosemFormataoChar"/>
    <w:semiHidden/>
    <w:rsid w:val="00110D16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110D16"/>
    <w:pPr>
      <w:jc w:val="center"/>
    </w:pPr>
    <w:rPr>
      <w:b/>
    </w:rPr>
  </w:style>
  <w:style w:type="character" w:styleId="HiperlinkVisitado">
    <w:name w:val="FollowedHyperlink"/>
    <w:semiHidden/>
    <w:rsid w:val="00110D16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110D16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110D16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1841C5"/>
    <w:pPr>
      <w:numPr>
        <w:numId w:val="20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1841C5"/>
    <w:pPr>
      <w:numPr>
        <w:numId w:val="21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1841C5"/>
    <w:pPr>
      <w:numPr>
        <w:numId w:val="22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1841C5"/>
    <w:pPr>
      <w:numPr>
        <w:numId w:val="23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1841C5"/>
    <w:pPr>
      <w:numPr>
        <w:numId w:val="24"/>
      </w:numPr>
    </w:pPr>
  </w:style>
  <w:style w:type="paragraph" w:customStyle="1" w:styleId="xl26">
    <w:name w:val="xl26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7">
    <w:name w:val="xl27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8">
    <w:name w:val="xl28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29">
    <w:name w:val="xl29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0">
    <w:name w:val="xl30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1">
    <w:name w:val="xl31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2">
    <w:name w:val="xl32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3">
    <w:name w:val="xl3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4">
    <w:name w:val="xl34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5">
    <w:name w:val="xl3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6">
    <w:name w:val="xl36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  <w:lang w:val="pt-BR"/>
    </w:rPr>
  </w:style>
  <w:style w:type="paragraph" w:customStyle="1" w:styleId="xl37">
    <w:name w:val="xl37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24"/>
      <w:szCs w:val="24"/>
      <w:lang w:val="pt-BR"/>
    </w:rPr>
  </w:style>
  <w:style w:type="paragraph" w:customStyle="1" w:styleId="xl38">
    <w:name w:val="xl38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39">
    <w:name w:val="xl39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0">
    <w:name w:val="xl40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1">
    <w:name w:val="xl41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000000"/>
      <w:sz w:val="16"/>
      <w:szCs w:val="16"/>
      <w:lang w:val="pt-BR"/>
    </w:rPr>
  </w:style>
  <w:style w:type="paragraph" w:customStyle="1" w:styleId="xl42">
    <w:name w:val="xl42"/>
    <w:basedOn w:val="Normal"/>
    <w:semiHidden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3">
    <w:name w:val="xl43"/>
    <w:basedOn w:val="Normal"/>
    <w:semiHidden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4">
    <w:name w:val="xl44"/>
    <w:basedOn w:val="Normal"/>
    <w:semiHidden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customStyle="1" w:styleId="xl45">
    <w:name w:val="xl45"/>
    <w:basedOn w:val="Normal"/>
    <w:semiHidden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16"/>
      <w:szCs w:val="16"/>
      <w:lang w:val="pt-BR"/>
    </w:rPr>
  </w:style>
  <w:style w:type="paragraph" w:styleId="Textodebalo">
    <w:name w:val="Balloon Text"/>
    <w:basedOn w:val="Normal"/>
    <w:link w:val="TextodebaloChar"/>
    <w:semiHidden/>
    <w:rsid w:val="00110D1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10D1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emlista"/>
    <w:uiPriority w:val="99"/>
    <w:semiHidden/>
    <w:unhideWhenUsed/>
    <w:rsid w:val="001841C5"/>
    <w:pPr>
      <w:numPr>
        <w:numId w:val="27"/>
      </w:numPr>
    </w:pPr>
  </w:style>
  <w:style w:type="numbering" w:styleId="1ai">
    <w:name w:val="Outline List 1"/>
    <w:basedOn w:val="Semlista"/>
    <w:uiPriority w:val="99"/>
    <w:semiHidden/>
    <w:unhideWhenUsed/>
    <w:rsid w:val="001841C5"/>
    <w:pPr>
      <w:numPr>
        <w:numId w:val="28"/>
      </w:numPr>
    </w:pPr>
  </w:style>
  <w:style w:type="numbering" w:styleId="Artigoseo">
    <w:name w:val="Outline List 3"/>
    <w:basedOn w:val="Semlista"/>
    <w:uiPriority w:val="99"/>
    <w:semiHidden/>
    <w:unhideWhenUsed/>
    <w:rsid w:val="001841C5"/>
    <w:pPr>
      <w:numPr>
        <w:numId w:val="2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1841C5"/>
  </w:style>
  <w:style w:type="character" w:styleId="TtulodoLivro">
    <w:name w:val="Book Title"/>
    <w:uiPriority w:val="33"/>
    <w:semiHidden/>
    <w:qFormat/>
    <w:rsid w:val="001841C5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841C5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841C5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110D1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110D16"/>
    <w:rPr>
      <w:b/>
      <w:bCs/>
    </w:rPr>
  </w:style>
  <w:style w:type="character" w:customStyle="1" w:styleId="CommentTextChar">
    <w:name w:val="Comment Text Char"/>
    <w:semiHidden/>
    <w:rsid w:val="009661CD"/>
    <w:rPr>
      <w:rFonts w:ascii="Arial" w:hAnsi="Arial"/>
      <w:lang w:val="en-US"/>
    </w:rPr>
  </w:style>
  <w:style w:type="character" w:customStyle="1" w:styleId="CommentSubjectChar">
    <w:name w:val="Comment Subject Char"/>
    <w:semiHidden/>
    <w:rsid w:val="009661CD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841C5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1841C5"/>
    <w:rPr>
      <w:i/>
      <w:iCs/>
    </w:rPr>
  </w:style>
  <w:style w:type="character" w:styleId="Refdenotadefim">
    <w:name w:val="endnote reference"/>
    <w:uiPriority w:val="99"/>
    <w:semiHidden/>
    <w:unhideWhenUsed/>
    <w:rsid w:val="001841C5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1841C5"/>
    <w:rPr>
      <w:vertAlign w:val="superscript"/>
    </w:rPr>
  </w:style>
  <w:style w:type="table" w:styleId="TabeladeGrade1Clara">
    <w:name w:val="Grid Table 1 Light"/>
    <w:basedOn w:val="Tabelanormal"/>
    <w:uiPriority w:val="46"/>
    <w:rsid w:val="00110D1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1841C5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1841C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1841C5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1841C5"/>
  </w:style>
  <w:style w:type="character" w:styleId="CitaoHTML">
    <w:name w:val="HTML Cite"/>
    <w:uiPriority w:val="99"/>
    <w:semiHidden/>
    <w:unhideWhenUsed/>
    <w:rsid w:val="001841C5"/>
    <w:rPr>
      <w:i/>
      <w:iCs/>
    </w:rPr>
  </w:style>
  <w:style w:type="character" w:styleId="CdigoHTML">
    <w:name w:val="HTML Code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1841C5"/>
    <w:rPr>
      <w:i/>
      <w:iCs/>
    </w:rPr>
  </w:style>
  <w:style w:type="character" w:styleId="TecladoHTML">
    <w:name w:val="HTML Keyboard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1841C5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1841C5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1841C5"/>
    <w:rPr>
      <w:i/>
      <w:iCs/>
    </w:rPr>
  </w:style>
  <w:style w:type="character" w:styleId="nfaseIntensa">
    <w:name w:val="Intense Emphasis"/>
    <w:uiPriority w:val="21"/>
    <w:semiHidden/>
    <w:qFormat/>
    <w:rsid w:val="001841C5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1841C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1841C5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1841C5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841C5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841C5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841C5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841C5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841C5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841C5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841C5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841C5"/>
  </w:style>
  <w:style w:type="paragraph" w:styleId="PargrafodaLista">
    <w:name w:val="List Paragraph"/>
    <w:basedOn w:val="Normal"/>
    <w:uiPriority w:val="34"/>
    <w:semiHidden/>
    <w:qFormat/>
    <w:rsid w:val="00110D16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1841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1841C5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1841C5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1841C5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1841C5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1841C5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1841C5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1841C5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1841C5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1841C5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1841C5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1841C5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1841C5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1841C5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1841C5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1841C5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1841C5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1841C5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1841C5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841C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841C5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841C5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841C5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841C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1841C5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1841C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110D16"/>
    <w:rPr>
      <w:color w:val="808080"/>
    </w:rPr>
  </w:style>
  <w:style w:type="table" w:styleId="TabelaSimples1">
    <w:name w:val="Plain Table 1"/>
    <w:basedOn w:val="Tabelanormal"/>
    <w:uiPriority w:val="41"/>
    <w:semiHidden/>
    <w:rsid w:val="001841C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1841C5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110D1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10D1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110D1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1841C5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1841C5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1841C5"/>
    <w:rPr>
      <w:u w:val="dotted"/>
    </w:rPr>
  </w:style>
  <w:style w:type="character" w:styleId="SmartLink">
    <w:name w:val="Smart Link"/>
    <w:uiPriority w:val="99"/>
    <w:semiHidden/>
    <w:unhideWhenUsed/>
    <w:rsid w:val="001841C5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1841C5"/>
    <w:rPr>
      <w:b/>
      <w:bCs/>
    </w:rPr>
  </w:style>
  <w:style w:type="character" w:styleId="nfaseSutil">
    <w:name w:val="Subtle Emphasis"/>
    <w:uiPriority w:val="19"/>
    <w:semiHidden/>
    <w:qFormat/>
    <w:rsid w:val="001841C5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1841C5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1841C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841C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841C5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1841C5"/>
    <w:rPr>
      <w:color w:val="605E5C"/>
      <w:shd w:val="clear" w:color="auto" w:fill="E1DFDD"/>
    </w:rPr>
  </w:style>
  <w:style w:type="character" w:customStyle="1" w:styleId="Heading1Char">
    <w:name w:val="Heading 1 Char"/>
    <w:semiHidden/>
    <w:rsid w:val="009661C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9661CD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9661CD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9661CD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9661CD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9661CD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9661CD"/>
    <w:rPr>
      <w:sz w:val="24"/>
      <w:szCs w:val="24"/>
      <w:lang w:val="en-US"/>
    </w:rPr>
  </w:style>
  <w:style w:type="character" w:customStyle="1" w:styleId="Heading8Char">
    <w:name w:val="Heading 8 Char"/>
    <w:semiHidden/>
    <w:rsid w:val="009661CD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9661CD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48591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1841C5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48591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1841C5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48591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48591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110D16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110D16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48591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110D16"/>
    <w:pPr>
      <w:numPr>
        <w:numId w:val="25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110D16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110D16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48591B"/>
    <w:pPr>
      <w:numPr>
        <w:ilvl w:val="0"/>
      </w:numPr>
    </w:pPr>
  </w:style>
  <w:style w:type="character" w:customStyle="1" w:styleId="SignatureChar">
    <w:name w:val="Signature Char"/>
    <w:semiHidden/>
    <w:rsid w:val="009661CD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9661CD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9661CD"/>
    <w:rPr>
      <w:rFonts w:ascii="Arial" w:hAnsi="Arial"/>
      <w:lang w:val="en-US"/>
    </w:rPr>
  </w:style>
  <w:style w:type="character" w:customStyle="1" w:styleId="ClosingChar">
    <w:name w:val="Closing Char"/>
    <w:semiHidden/>
    <w:rsid w:val="009661CD"/>
    <w:rPr>
      <w:rFonts w:ascii="Arial" w:hAnsi="Arial"/>
      <w:lang w:val="en-US"/>
    </w:rPr>
  </w:style>
  <w:style w:type="character" w:customStyle="1" w:styleId="SubtitleChar">
    <w:name w:val="Subtitle Char"/>
    <w:semiHidden/>
    <w:rsid w:val="009661CD"/>
    <w:rPr>
      <w:rFonts w:ascii="Arial" w:hAnsi="Arial" w:cs="Arial"/>
      <w:sz w:val="24"/>
      <w:szCs w:val="24"/>
      <w:lang w:val="en-US"/>
    </w:rPr>
  </w:style>
  <w:style w:type="character" w:customStyle="1" w:styleId="MacroTextChar">
    <w:name w:val="Macro Text Char"/>
    <w:semiHidden/>
    <w:rsid w:val="009661CD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9661CD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9661CD"/>
    <w:rPr>
      <w:rFonts w:ascii="Arial" w:hAnsi="Arial"/>
      <w:lang w:val="en-US"/>
    </w:rPr>
  </w:style>
  <w:style w:type="character" w:customStyle="1" w:styleId="TitleChar">
    <w:name w:val="Title Char"/>
    <w:semiHidden/>
    <w:rsid w:val="009661CD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9661CD"/>
    <w:rPr>
      <w:rFonts w:ascii="Arial" w:hAnsi="Arial"/>
      <w:lang w:val="en-US"/>
    </w:rPr>
  </w:style>
  <w:style w:type="character" w:customStyle="1" w:styleId="BodyText2Char">
    <w:name w:val="Body Text 2 Char"/>
    <w:semiHidden/>
    <w:rsid w:val="009661CD"/>
    <w:rPr>
      <w:rFonts w:ascii="Arial" w:hAnsi="Arial"/>
      <w:lang w:val="en-US"/>
    </w:rPr>
  </w:style>
  <w:style w:type="character" w:customStyle="1" w:styleId="BodyText3Char">
    <w:name w:val="Body Text 3 Char"/>
    <w:semiHidden/>
    <w:rsid w:val="009661CD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9661CD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9661CD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9661CD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9661CD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9661CD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9661CD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9661CD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9661CD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9661CD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9661CD"/>
    <w:rPr>
      <w:rFonts w:ascii="Arial" w:hAnsi="Arial"/>
      <w:lang w:val="en-US"/>
    </w:rPr>
  </w:style>
  <w:style w:type="character" w:customStyle="1" w:styleId="PlainTextChar">
    <w:name w:val="Plain Text Char"/>
    <w:semiHidden/>
    <w:rsid w:val="009661CD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9661CD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110D16"/>
    <w:pPr>
      <w:numPr>
        <w:numId w:val="19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BalloonTextChar">
    <w:name w:val="Balloon Text Char"/>
    <w:semiHidden/>
    <w:rsid w:val="009661CD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1841C5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1841C5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110D16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48591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110D16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110D16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1841C5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110D16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110D16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110D16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110D16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110D16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110D16"/>
    <w:pPr>
      <w:ind w:left="1195"/>
    </w:pPr>
  </w:style>
  <w:style w:type="paragraph" w:customStyle="1" w:styleId="WARNINGIDENT">
    <w:name w:val="WARNING (IDENT)"/>
    <w:basedOn w:val="WARNING"/>
    <w:semiHidden/>
    <w:qFormat/>
    <w:rsid w:val="00110D16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48591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48591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48591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48591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110D16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110D16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48591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48591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1841C5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48591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48591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48591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48591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48591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110D16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110D16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110D16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110D16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110D16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110D16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110D16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48591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110D16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48591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48591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48591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48591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48591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48591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48591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110D16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48591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48591B"/>
    <w:rPr>
      <w:color w:val="0000FF"/>
    </w:rPr>
  </w:style>
  <w:style w:type="paragraph" w:customStyle="1" w:styleId="TEXTOCENTRALIZADO">
    <w:name w:val="TEXTO CENTRALIZADO"/>
    <w:basedOn w:val="TEXTOCORRIDO"/>
    <w:semiHidden/>
    <w:rsid w:val="0048591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48591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48591B"/>
    <w:rPr>
      <w:b/>
    </w:rPr>
  </w:style>
  <w:style w:type="character" w:customStyle="1" w:styleId="ALLCAPS">
    <w:name w:val="ALLCAPS"/>
    <w:uiPriority w:val="1"/>
    <w:semiHidden/>
    <w:qFormat/>
    <w:rsid w:val="0048591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48591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48591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48591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48591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48591B"/>
    <w:pPr>
      <w:spacing w:after="0"/>
    </w:pPr>
  </w:style>
  <w:style w:type="numbering" w:customStyle="1" w:styleId="CAUTIONLIST">
    <w:name w:val="CAUTION LIST"/>
    <w:uiPriority w:val="99"/>
    <w:rsid w:val="00110D16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110D16"/>
    <w:pPr>
      <w:ind w:left="1310"/>
    </w:pPr>
  </w:style>
  <w:style w:type="paragraph" w:customStyle="1" w:styleId="DivisodepginaTRACEJADO">
    <w:name w:val="Divisão de página (TRACEJADO)"/>
    <w:semiHidden/>
    <w:qFormat/>
    <w:rsid w:val="009661CD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110D16"/>
    <w:pPr>
      <w:numPr>
        <w:numId w:val="39"/>
      </w:numPr>
    </w:pPr>
  </w:style>
  <w:style w:type="numbering" w:customStyle="1" w:styleId="NOTAMULTIPLALISTA">
    <w:name w:val="NOTA MULTIPLA LISTA"/>
    <w:uiPriority w:val="99"/>
    <w:rsid w:val="00110D16"/>
    <w:pPr>
      <w:numPr>
        <w:numId w:val="40"/>
      </w:numPr>
    </w:pPr>
  </w:style>
  <w:style w:type="numbering" w:customStyle="1" w:styleId="NOTANUMERADALISTA">
    <w:name w:val="NOTA NUMERADA LISTA"/>
    <w:uiPriority w:val="99"/>
    <w:rsid w:val="00110D16"/>
    <w:pPr>
      <w:numPr>
        <w:numId w:val="41"/>
      </w:numPr>
    </w:pPr>
  </w:style>
  <w:style w:type="numbering" w:customStyle="1" w:styleId="CAUTIONMULTIPLO">
    <w:name w:val="CAUTION MULTIPLO"/>
    <w:uiPriority w:val="99"/>
    <w:rsid w:val="00110D16"/>
    <w:pPr>
      <w:numPr>
        <w:numId w:val="43"/>
      </w:numPr>
    </w:pPr>
  </w:style>
  <w:style w:type="numbering" w:customStyle="1" w:styleId="WARNINGLIST">
    <w:name w:val="WARNING LIST"/>
    <w:uiPriority w:val="99"/>
    <w:rsid w:val="00110D16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48591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110D16"/>
    <w:pPr>
      <w:numPr>
        <w:numId w:val="46"/>
      </w:numPr>
    </w:pPr>
  </w:style>
  <w:style w:type="numbering" w:customStyle="1" w:styleId="SIMPLEWARNING">
    <w:name w:val="SIMPLE WARNING"/>
    <w:uiPriority w:val="99"/>
    <w:rsid w:val="00110D16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48591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48591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48591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48591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48591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48591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110D16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110D16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110D1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110D16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110D16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110D16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110D16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110D16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110D16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110D16"/>
    <w:pPr>
      <w:numPr>
        <w:ilvl w:val="0"/>
      </w:numPr>
    </w:pPr>
  </w:style>
  <w:style w:type="character" w:customStyle="1" w:styleId="TextoNvel1Char">
    <w:name w:val="Texto Nível 1 Char"/>
    <w:link w:val="TextoNvel1"/>
    <w:rsid w:val="00110D16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110D16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110D16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110D16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110D16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110D16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110D16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110D16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110D16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110D16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110D16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110D16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110D16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110D16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110D16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110D16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110D16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110D16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110D16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110D16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110D16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110D16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110D16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110D16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110D16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110D16"/>
    <w:rPr>
      <w:color w:val="0000FF"/>
    </w:rPr>
  </w:style>
  <w:style w:type="paragraph" w:customStyle="1" w:styleId="TextoCentralizado0">
    <w:name w:val="Texto Centralizado"/>
    <w:rsid w:val="00110D16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110D16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110D16"/>
    <w:rPr>
      <w:b/>
    </w:rPr>
  </w:style>
  <w:style w:type="character" w:customStyle="1" w:styleId="-ALLCAPS">
    <w:name w:val="- ALLCAPS"/>
    <w:uiPriority w:val="1"/>
    <w:qFormat/>
    <w:rsid w:val="00110D16"/>
    <w:rPr>
      <w:caps/>
      <w:smallCaps w:val="0"/>
    </w:rPr>
  </w:style>
  <w:style w:type="character" w:customStyle="1" w:styleId="-ALLCAPSNEGRITO">
    <w:name w:val="- ALLCAPS NEGRITO"/>
    <w:uiPriority w:val="1"/>
    <w:qFormat/>
    <w:rsid w:val="00110D16"/>
    <w:rPr>
      <w:b/>
      <w:caps/>
      <w:smallCaps w:val="0"/>
    </w:rPr>
  </w:style>
  <w:style w:type="paragraph" w:customStyle="1" w:styleId="Notanica">
    <w:name w:val="Nota Única"/>
    <w:qFormat/>
    <w:rsid w:val="00110D16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110D16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110D16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110D16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110D16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110D16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110D16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110D1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110D16"/>
    <w:rPr>
      <w:b/>
      <w:color w:val="0000FF"/>
    </w:rPr>
  </w:style>
  <w:style w:type="character" w:customStyle="1" w:styleId="-SUBSCRITONEGRITO">
    <w:name w:val="- SUBSCRITO NEGRITO"/>
    <w:uiPriority w:val="1"/>
    <w:qFormat/>
    <w:rsid w:val="00110D16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110D16"/>
    <w:pPr>
      <w:numPr>
        <w:numId w:val="56"/>
      </w:numPr>
    </w:pPr>
  </w:style>
  <w:style w:type="numbering" w:customStyle="1" w:styleId="NOTAMULTIPLA">
    <w:name w:val="NOTA MULTIPLA"/>
    <w:uiPriority w:val="99"/>
    <w:rsid w:val="00110D16"/>
    <w:pPr>
      <w:numPr>
        <w:numId w:val="54"/>
      </w:numPr>
    </w:pPr>
  </w:style>
  <w:style w:type="paragraph" w:customStyle="1" w:styleId="TOC-Suplementos">
    <w:name w:val="TOC - Suplementos"/>
    <w:qFormat/>
    <w:rsid w:val="00110D16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110D16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110D16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110D16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110D16"/>
    <w:rPr>
      <w:b/>
      <w:i/>
    </w:rPr>
  </w:style>
  <w:style w:type="paragraph" w:customStyle="1" w:styleId="CONDITIONEICASCASLightsAuraltab">
    <w:name w:val="CONDITION/EICAS/CAS/Lights/Aural (tab)"/>
    <w:rsid w:val="00110D16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110D16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110D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110D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110D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110D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110D16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110D16"/>
    <w:pPr>
      <w:ind w:left="1152" w:hanging="288"/>
    </w:pPr>
  </w:style>
  <w:style w:type="character" w:customStyle="1" w:styleId="-PRETO">
    <w:name w:val="- PRETO"/>
    <w:uiPriority w:val="1"/>
    <w:qFormat/>
    <w:rsid w:val="00110D16"/>
    <w:rPr>
      <w:color w:val="auto"/>
    </w:rPr>
  </w:style>
  <w:style w:type="paragraph" w:customStyle="1" w:styleId="Continuesonnextpage">
    <w:name w:val="Continues on next page"/>
    <w:qFormat/>
    <w:rsid w:val="00110D16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Ttulo1Char">
    <w:name w:val="Título 1 Char"/>
    <w:link w:val="Ttulo1"/>
    <w:semiHidden/>
    <w:rsid w:val="00110D16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110D16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110D16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110D16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110D16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110D16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110D16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110D16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110D16"/>
    <w:rPr>
      <w:rFonts w:ascii="Arial" w:hAnsi="Arial" w:cs="Arial"/>
      <w:sz w:val="22"/>
      <w:szCs w:val="22"/>
      <w:lang w:val="en-US"/>
    </w:rPr>
  </w:style>
  <w:style w:type="character" w:customStyle="1" w:styleId="AssinaturaChar">
    <w:name w:val="Assinatura Char"/>
    <w:link w:val="Assinatura"/>
    <w:semiHidden/>
    <w:rsid w:val="00110D16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110D16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110D16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110D16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110D16"/>
    <w:rPr>
      <w:rFonts w:ascii="Arial" w:hAnsi="Arial" w:cs="Arial"/>
      <w:sz w:val="24"/>
      <w:szCs w:val="24"/>
      <w:lang w:val="en-US"/>
    </w:rPr>
  </w:style>
  <w:style w:type="character" w:customStyle="1" w:styleId="TextodecomentrioChar">
    <w:name w:val="Texto de comentário Char"/>
    <w:link w:val="Textodecomentrio"/>
    <w:semiHidden/>
    <w:rsid w:val="00110D16"/>
    <w:rPr>
      <w:rFonts w:ascii="Arial" w:hAnsi="Arial"/>
      <w:lang w:val="en-US"/>
    </w:rPr>
  </w:style>
  <w:style w:type="character" w:customStyle="1" w:styleId="TextodemacroChar">
    <w:name w:val="Texto de macro Char"/>
    <w:link w:val="Textodemacro"/>
    <w:semiHidden/>
    <w:rsid w:val="00110D16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110D16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110D16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110D16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link w:val="AssinaturadeEmail"/>
    <w:semiHidden/>
    <w:rsid w:val="00110D16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110D16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110D16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110D16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110D16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110D16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110D16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110D16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110D16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110D16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110D16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110D16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110D16"/>
    <w:rPr>
      <w:rFonts w:ascii="Arial" w:hAnsi="Arial"/>
      <w:lang w:val="en-US"/>
    </w:rPr>
  </w:style>
  <w:style w:type="character" w:customStyle="1" w:styleId="TextosemFormataoChar">
    <w:name w:val="Texto sem Formatação Char"/>
    <w:link w:val="TextosemFormatao"/>
    <w:semiHidden/>
    <w:rsid w:val="00110D16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110D16"/>
    <w:rPr>
      <w:rFonts w:ascii="Arial" w:hAnsi="Arial"/>
      <w:b/>
      <w:lang w:val="en-US"/>
    </w:rPr>
  </w:style>
  <w:style w:type="character" w:customStyle="1" w:styleId="TextodebaloChar">
    <w:name w:val="Texto de balão Char"/>
    <w:link w:val="Textodebalo"/>
    <w:semiHidden/>
    <w:rsid w:val="00110D16"/>
    <w:rPr>
      <w:rFonts w:ascii="Tahoma" w:hAnsi="Tahoma" w:cs="Tahoma"/>
      <w:sz w:val="16"/>
      <w:szCs w:val="16"/>
      <w:lang w:val="en-US"/>
    </w:rPr>
  </w:style>
  <w:style w:type="character" w:customStyle="1" w:styleId="AssuntodocomentrioChar">
    <w:name w:val="Assunto do comentário Char"/>
    <w:link w:val="Assuntodocomentrio"/>
    <w:semiHidden/>
    <w:rsid w:val="00110D16"/>
    <w:rPr>
      <w:rFonts w:ascii="Arial" w:hAnsi="Arial"/>
      <w:b/>
      <w:bCs/>
      <w:lang w:val="en-US"/>
    </w:rPr>
  </w:style>
  <w:style w:type="paragraph" w:customStyle="1" w:styleId="CondioTracejado">
    <w:name w:val="Condição (Tracejado)"/>
    <w:qFormat/>
    <w:rsid w:val="00110D16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  <w:style w:type="character" w:customStyle="1" w:styleId="SmartLinkError1">
    <w:name w:val="SmartLinkError1"/>
    <w:basedOn w:val="Fontepargpadro"/>
    <w:uiPriority w:val="99"/>
    <w:semiHidden/>
    <w:unhideWhenUsed/>
    <w:rsid w:val="000B5311"/>
    <w:rPr>
      <w:color w:val="FF0000"/>
    </w:rPr>
  </w:style>
  <w:style w:type="character" w:styleId="SmartLinkError">
    <w:name w:val="Smart Link Error"/>
    <w:basedOn w:val="Fontepargpadro"/>
    <w:uiPriority w:val="99"/>
    <w:semiHidden/>
    <w:unhideWhenUsed/>
    <w:rsid w:val="00110D1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215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EMBRAER S/A</dc:creator>
  <cp:keywords/>
  <dc:description/>
  <cp:lastModifiedBy>DAVI HENRIQUE DE SOUSA PINTO</cp:lastModifiedBy>
  <cp:revision>27</cp:revision>
  <cp:lastPrinted>2013-07-23T13:35:00Z</cp:lastPrinted>
  <dcterms:created xsi:type="dcterms:W3CDTF">2020-05-21T18:25:00Z</dcterms:created>
  <dcterms:modified xsi:type="dcterms:W3CDTF">2021-02-05T17:18:00Z</dcterms:modified>
</cp:coreProperties>
</file>