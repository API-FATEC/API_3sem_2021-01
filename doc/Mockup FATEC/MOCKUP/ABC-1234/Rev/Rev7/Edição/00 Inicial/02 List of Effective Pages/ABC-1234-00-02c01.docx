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3CAB6F2B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  <w:r w:rsidR="00700C38">
        <w:rPr>
          <w:rFonts w:cs="Arial"/>
          <w:sz w:val="18"/>
        </w:rPr>
        <w:t>08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73B4443B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58715858" w14:textId="4634C30D" w:rsidR="00700C38" w:rsidRDefault="00700C38" w:rsidP="00700C38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bookmarkStart w:id="0" w:name="_Hlk63415088"/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7</w:t>
      </w:r>
      <w:r>
        <w:rPr>
          <w:rFonts w:cs="Arial"/>
          <w:sz w:val="18"/>
        </w:rPr>
        <w:tab/>
        <w:t>FEB 18, 2025</w:t>
      </w:r>
    </w:p>
    <w:p w14:paraId="0139AED7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bookmarkEnd w:id="0"/>
    <w:p w14:paraId="5A20CA64" w14:textId="0DA154AA" w:rsidR="007E741C" w:rsidRPr="00035C92" w:rsidRDefault="007E741C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7E741C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3"/>
          <w:footerReference w:type="default" r:id="rId14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55311148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76BCD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DD454F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68B87FB9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E700B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DD454F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2EF1D3E3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E700B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DD454F" w14:paraId="4BDA5659" w14:textId="77777777" w:rsidTr="007E741C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86AE3" w14:textId="68F5EA14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796374" w14:textId="3D21E60B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E91C94" w14:textId="52D46CAD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A1F87" w14:textId="3879E81C" w:rsidR="00DD454F" w:rsidRDefault="00DD454F" w:rsidP="00DD454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835A4" w14:textId="29068409" w:rsidR="00DD454F" w:rsidRDefault="00DD454F" w:rsidP="00DD454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EA5E0" w14:textId="3D3DE69C" w:rsidR="00DD454F" w:rsidRDefault="00DD454F" w:rsidP="00DD454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E700B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E5F49" w14:textId="77777777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DD454F" w14:paraId="39B57D1E" w14:textId="77777777" w:rsidTr="007E741C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2F8494" w14:textId="68BAE09D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DD8FD" w14:textId="6447C957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7A36BA" w14:textId="2DB806AE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926F15" w14:textId="7FC51A64" w:rsidR="00DD454F" w:rsidRDefault="00DD454F" w:rsidP="00DD454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BC8006" w14:textId="26C64126" w:rsidR="00DD454F" w:rsidRDefault="00DD454F" w:rsidP="00DD454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848B6" w14:textId="396FC538" w:rsidR="00DD454F" w:rsidRDefault="00DD454F" w:rsidP="00DD454F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E700B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5A427C" w14:textId="77777777" w:rsidR="00DD454F" w:rsidRDefault="00DD454F" w:rsidP="00DD454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69C73D0A" w14:textId="77777777" w:rsidTr="00DD454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49E4E047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28BF51D6" w:rsidR="007E741C" w:rsidRDefault="00E62BD8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548C162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4F603490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373A3AD3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6E8762B5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234CC5B9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9CF4626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326A636A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3A34D91F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2790FD65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33B58A2A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</w:tr>
      <w:tr w:rsidR="007E741C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5D1394E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27E84D13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0E899C4C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5C5379C2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3B9AE54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51883241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16B6780D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2F7F80DB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E741C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2E4831C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2B50D8A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5473C581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E741C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57944433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77777777" w:rsidR="007E741C" w:rsidRDefault="007E741C" w:rsidP="007E741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3ACE266D" w:rsidR="007E741C" w:rsidRDefault="007E741C" w:rsidP="007E741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2DE1C30A" w:rsidR="007E741C" w:rsidRDefault="007E741C" w:rsidP="007E741C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7E741C" w:rsidRDefault="007E741C" w:rsidP="007E741C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6E0947F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2BFCC71E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3F2C35FE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490DCA2" w14:textId="77777777" w:rsidTr="002E6BD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57605D" w14:textId="43E7E45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188C68" w14:textId="1018C33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CF233B" w14:textId="1121FE95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78A24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B5CA6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E1069" w14:textId="2F2DF523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8909F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625613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A00F04" w14:textId="15E6BB0C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CC819" w14:textId="6510442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53109" w14:textId="60305CD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70AD2" w14:textId="09B289D3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E7115A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1754C" w14:textId="5487392B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62BD8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4DC90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5EA97ABA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253B9" w14:textId="4FA27F9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2E5F5" w14:textId="612E9DBC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3CA452" w14:textId="3A658AB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8C018" w14:textId="0AB981BB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6E3E8C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25501" w14:textId="20DCD4A9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3E087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642D838" w14:textId="77777777" w:rsidTr="00700C38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EC5784" w14:textId="2806BC72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E6160F" w14:textId="6C426DA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8EC48" w14:textId="6487E26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D4DC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5E0ABC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CEABA8" w14:textId="402F8F08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9C324E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00C38" w14:paraId="7383FE56" w14:textId="77777777" w:rsidTr="00700C38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B7AA82" w14:textId="1081D791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0A2D" w14:textId="60379A89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344F18" w14:textId="7C40639A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CB1107" w14:textId="6899FE20" w:rsidR="00700C38" w:rsidRDefault="00700C38" w:rsidP="00700C38">
            <w:pPr>
              <w:jc w:val="center"/>
              <w:rPr>
                <w:rFonts w:cs="Arial"/>
                <w:b/>
                <w:bCs/>
              </w:rPr>
            </w:pPr>
            <w: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59140F" w14:textId="21A759E1" w:rsidR="00700C38" w:rsidRDefault="00700C38" w:rsidP="00700C38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471D" w14:textId="217638C7" w:rsidR="00700C38" w:rsidRDefault="00700C38" w:rsidP="00700C3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ABD7D5" w14:textId="77777777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00C38" w14:paraId="1CAA2F52" w14:textId="77777777" w:rsidTr="00700C38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1221A" w14:textId="67FD2624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5-06-03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4618D5" w14:textId="75AD347A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3397F8" w14:textId="34DBCA89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59D0D9" w14:textId="0264AFBD" w:rsidR="00700C38" w:rsidRDefault="00700C38" w:rsidP="00700C3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ADE0CE" w14:textId="6D4CCE5C" w:rsidR="00700C38" w:rsidRDefault="00700C38" w:rsidP="00700C38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64615" w14:textId="4B0E65D0" w:rsidR="00700C38" w:rsidRDefault="00700C38" w:rsidP="00700C3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0B6839" w14:textId="77777777" w:rsidR="00700C38" w:rsidRDefault="00700C38" w:rsidP="00700C38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BB68F65" w14:textId="77777777" w:rsidTr="00700C38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215E218C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3339ACAF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35A001BF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6037B4CB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5BAAE0CD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16F976E8" w14:textId="77777777" w:rsidTr="007E741C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B3CFF2E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7A041C2A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052FB" w14:paraId="6F5632FE" w14:textId="77777777" w:rsidTr="007E741C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6704731D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5052FB" w:rsidRDefault="005052FB" w:rsidP="005052FB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5052FB" w:rsidRDefault="005052FB" w:rsidP="005052F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5052FB" w:rsidRDefault="005052FB" w:rsidP="005052FB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5052FB" w:rsidRDefault="005052FB" w:rsidP="005052FB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77777777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69DB7506" w:rsidR="00A17C40" w:rsidRDefault="00DA6E43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</w:r>
  </w:p>
  <w:p w14:paraId="300F467A" w14:textId="046B7B57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</w:r>
    <w:proofErr w:type="spellStart"/>
    <w:r>
      <w:rPr>
        <w:lang w:val="pt-BR"/>
      </w:rPr>
      <w:t>code</w:t>
    </w:r>
    <w:proofErr w:type="spellEnd"/>
    <w:r>
      <w:rPr>
        <w:lang w:val="pt-BR"/>
      </w:rPr>
      <w:t xml:space="preserve"> 01</w:t>
    </w:r>
    <w:r>
      <w:rPr>
        <w:lang w:val="pt-BR"/>
      </w:rPr>
      <w:tab/>
    </w:r>
    <w:r w:rsidR="00F223A3">
      <w:rPr>
        <w:sz w:val="16"/>
        <w:lang w:val="pt-BR"/>
      </w:rPr>
      <w:t>REVISION 07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DA6E43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0CFAF219" w:rsidR="00A17C40" w:rsidRDefault="00F223A3" w:rsidP="000F45B6">
    <w:pPr>
      <w:pStyle w:val="Rodap"/>
      <w:rPr>
        <w:b/>
      </w:rPr>
    </w:pPr>
    <w:r>
      <w:rPr>
        <w:sz w:val="16"/>
      </w:rPr>
      <w:t>REVISION 07</w:t>
    </w:r>
    <w:r w:rsidR="00A17C40" w:rsidRPr="00A205E2">
      <w:tab/>
    </w:r>
    <w:r w:rsidR="00A17C40">
      <w:t>code 01</w:t>
    </w:r>
    <w:r w:rsidR="00A17C40" w:rsidRPr="00A205E2">
      <w:tab/>
      <w:t xml:space="preserve">Page </w:t>
    </w:r>
    <w:r w:rsidR="00A17C40">
      <w:rPr>
        <w:b/>
      </w:rPr>
      <w:fldChar w:fldCharType="begin"/>
    </w:r>
    <w:r w:rsidR="00A17C40" w:rsidRPr="00A205E2">
      <w:rPr>
        <w:b/>
      </w:rPr>
      <w:instrText xml:space="preserve"> PAGE  \* MERGEFORMAT </w:instrText>
    </w:r>
    <w:r w:rsidR="00A17C40">
      <w:rPr>
        <w:b/>
      </w:rPr>
      <w:fldChar w:fldCharType="separate"/>
    </w:r>
    <w:r w:rsidR="00A17C40">
      <w:rPr>
        <w:b/>
        <w:noProof/>
      </w:rPr>
      <w:t>1</w:t>
    </w:r>
    <w:r w:rsidR="00A17C40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85E67" w14:textId="77777777" w:rsidR="00F223A3" w:rsidRDefault="00F223A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232551BB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DA6E43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77FD8CD6" w:rsidR="00A17C40" w:rsidRDefault="00F223A3" w:rsidP="000F45B6">
    <w:pPr>
      <w:pStyle w:val="Rodap"/>
      <w:rPr>
        <w:b/>
      </w:rPr>
    </w:pPr>
    <w:r>
      <w:rPr>
        <w:sz w:val="16"/>
      </w:rPr>
      <w:t>REVISION 07</w:t>
    </w:r>
    <w:r w:rsidR="00A17C40" w:rsidRPr="00A205E2">
      <w:tab/>
    </w:r>
    <w:r w:rsidR="00A17C40">
      <w:t>code 01</w:t>
    </w:r>
    <w:r w:rsidR="00A17C40" w:rsidRPr="00A205E2">
      <w:tab/>
      <w:t xml:space="preserve">Page </w:t>
    </w:r>
    <w:r w:rsidR="00A17C40">
      <w:rPr>
        <w:b/>
      </w:rPr>
      <w:fldChar w:fldCharType="begin"/>
    </w:r>
    <w:r w:rsidR="00A17C40" w:rsidRPr="00A205E2">
      <w:rPr>
        <w:b/>
      </w:rPr>
      <w:instrText xml:space="preserve"> PAGE  \* MERGEFORMAT </w:instrText>
    </w:r>
    <w:r w:rsidR="00A17C40">
      <w:rPr>
        <w:b/>
      </w:rPr>
      <w:fldChar w:fldCharType="separate"/>
    </w:r>
    <w:r w:rsidR="00A17C40">
      <w:rPr>
        <w:b/>
        <w:noProof/>
      </w:rPr>
      <w:t>25</w:t>
    </w:r>
    <w:r w:rsidR="00A17C4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E1C4" w14:textId="77777777" w:rsidR="00F223A3" w:rsidRDefault="00F223A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5C92"/>
    <w:rsid w:val="00045F5B"/>
    <w:rsid w:val="00051A63"/>
    <w:rsid w:val="000610D6"/>
    <w:rsid w:val="00064043"/>
    <w:rsid w:val="000B4553"/>
    <w:rsid w:val="000B6A17"/>
    <w:rsid w:val="000D3D44"/>
    <w:rsid w:val="000E1355"/>
    <w:rsid w:val="000F45B6"/>
    <w:rsid w:val="000F74B4"/>
    <w:rsid w:val="00100AD5"/>
    <w:rsid w:val="001841C5"/>
    <w:rsid w:val="001A2082"/>
    <w:rsid w:val="001B265F"/>
    <w:rsid w:val="001D6017"/>
    <w:rsid w:val="002030C9"/>
    <w:rsid w:val="00262DC9"/>
    <w:rsid w:val="002C19F3"/>
    <w:rsid w:val="002E6BD2"/>
    <w:rsid w:val="002F3ED9"/>
    <w:rsid w:val="00310624"/>
    <w:rsid w:val="003110C2"/>
    <w:rsid w:val="00366C44"/>
    <w:rsid w:val="003830AD"/>
    <w:rsid w:val="0038674F"/>
    <w:rsid w:val="0039070A"/>
    <w:rsid w:val="003D2885"/>
    <w:rsid w:val="00426089"/>
    <w:rsid w:val="00433240"/>
    <w:rsid w:val="004542DB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052FB"/>
    <w:rsid w:val="0052408A"/>
    <w:rsid w:val="00533332"/>
    <w:rsid w:val="00544F48"/>
    <w:rsid w:val="00597D2A"/>
    <w:rsid w:val="005A2720"/>
    <w:rsid w:val="005C136E"/>
    <w:rsid w:val="00620EDD"/>
    <w:rsid w:val="00680133"/>
    <w:rsid w:val="006878BB"/>
    <w:rsid w:val="006A037D"/>
    <w:rsid w:val="006C48DB"/>
    <w:rsid w:val="00700C38"/>
    <w:rsid w:val="00713BD4"/>
    <w:rsid w:val="0072165A"/>
    <w:rsid w:val="007300D2"/>
    <w:rsid w:val="00730C84"/>
    <w:rsid w:val="0074310F"/>
    <w:rsid w:val="0074785C"/>
    <w:rsid w:val="00754AD7"/>
    <w:rsid w:val="007662BF"/>
    <w:rsid w:val="00791709"/>
    <w:rsid w:val="007A7913"/>
    <w:rsid w:val="007C20E5"/>
    <w:rsid w:val="007E4867"/>
    <w:rsid w:val="007E741C"/>
    <w:rsid w:val="0080615F"/>
    <w:rsid w:val="0082084E"/>
    <w:rsid w:val="00890FA2"/>
    <w:rsid w:val="008A7DAF"/>
    <w:rsid w:val="008B215C"/>
    <w:rsid w:val="008C6DF8"/>
    <w:rsid w:val="008C7B21"/>
    <w:rsid w:val="008D69AD"/>
    <w:rsid w:val="008E6A55"/>
    <w:rsid w:val="0099517E"/>
    <w:rsid w:val="009D1804"/>
    <w:rsid w:val="009E2EFC"/>
    <w:rsid w:val="00A17C40"/>
    <w:rsid w:val="00A40EF8"/>
    <w:rsid w:val="00A457D5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A1C6C"/>
    <w:rsid w:val="00BA79F9"/>
    <w:rsid w:val="00BB2FEA"/>
    <w:rsid w:val="00BB54BA"/>
    <w:rsid w:val="00C05C37"/>
    <w:rsid w:val="00C109DA"/>
    <w:rsid w:val="00C348B6"/>
    <w:rsid w:val="00C51737"/>
    <w:rsid w:val="00C71B73"/>
    <w:rsid w:val="00C938D5"/>
    <w:rsid w:val="00CC1A90"/>
    <w:rsid w:val="00CE2ED7"/>
    <w:rsid w:val="00CF4B73"/>
    <w:rsid w:val="00D032FB"/>
    <w:rsid w:val="00D11345"/>
    <w:rsid w:val="00D46307"/>
    <w:rsid w:val="00D77AA7"/>
    <w:rsid w:val="00D8384D"/>
    <w:rsid w:val="00D866BC"/>
    <w:rsid w:val="00DA43D5"/>
    <w:rsid w:val="00DA6E43"/>
    <w:rsid w:val="00DD454F"/>
    <w:rsid w:val="00DF475C"/>
    <w:rsid w:val="00E13E6F"/>
    <w:rsid w:val="00E27815"/>
    <w:rsid w:val="00E62122"/>
    <w:rsid w:val="00E62BD8"/>
    <w:rsid w:val="00E656EB"/>
    <w:rsid w:val="00E76BCD"/>
    <w:rsid w:val="00EA2139"/>
    <w:rsid w:val="00EB3516"/>
    <w:rsid w:val="00EC428D"/>
    <w:rsid w:val="00EC45EA"/>
    <w:rsid w:val="00EE700B"/>
    <w:rsid w:val="00EE740D"/>
    <w:rsid w:val="00F223A3"/>
    <w:rsid w:val="00F53085"/>
    <w:rsid w:val="00FC5A32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DA6E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DA6E43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DA6E4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DA6E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DA6E4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DA6E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DA6E4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DA6E43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DA6E43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DA6E4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DA6E43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DA6E43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DA6E43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DA6E43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DA6E43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DA6E43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DA6E43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DA6E43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DA6E43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DA6E43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DA6E43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DA6E43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DA6E43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DA6E43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DA6E43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DA6E43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DA6E43"/>
    <w:pPr>
      <w:ind w:left="600"/>
    </w:pPr>
  </w:style>
  <w:style w:type="paragraph" w:styleId="Sumrio5">
    <w:name w:val="toc 5"/>
    <w:basedOn w:val="Normal"/>
    <w:next w:val="Normal"/>
    <w:autoRedefine/>
    <w:semiHidden/>
    <w:rsid w:val="00DA6E43"/>
    <w:pPr>
      <w:ind w:left="800"/>
    </w:pPr>
  </w:style>
  <w:style w:type="paragraph" w:styleId="Sumrio6">
    <w:name w:val="toc 6"/>
    <w:basedOn w:val="Normal"/>
    <w:next w:val="Normal"/>
    <w:autoRedefine/>
    <w:semiHidden/>
    <w:rsid w:val="00DA6E43"/>
    <w:pPr>
      <w:ind w:left="1000"/>
    </w:pPr>
  </w:style>
  <w:style w:type="paragraph" w:styleId="Sumrio7">
    <w:name w:val="toc 7"/>
    <w:basedOn w:val="Normal"/>
    <w:next w:val="Normal"/>
    <w:autoRedefine/>
    <w:semiHidden/>
    <w:rsid w:val="00DA6E43"/>
    <w:pPr>
      <w:ind w:left="1200"/>
    </w:pPr>
  </w:style>
  <w:style w:type="paragraph" w:styleId="Sumrio8">
    <w:name w:val="toc 8"/>
    <w:basedOn w:val="Normal"/>
    <w:next w:val="Normal"/>
    <w:autoRedefine/>
    <w:semiHidden/>
    <w:rsid w:val="00DA6E43"/>
    <w:pPr>
      <w:ind w:left="1400"/>
    </w:pPr>
  </w:style>
  <w:style w:type="paragraph" w:styleId="Sumrio9">
    <w:name w:val="toc 9"/>
    <w:basedOn w:val="Normal"/>
    <w:next w:val="Normal"/>
    <w:autoRedefine/>
    <w:semiHidden/>
    <w:rsid w:val="00DA6E43"/>
    <w:pPr>
      <w:ind w:left="1600"/>
    </w:pPr>
  </w:style>
  <w:style w:type="paragraph" w:styleId="Assinatura">
    <w:name w:val="Signature"/>
    <w:basedOn w:val="TextoNvel1"/>
    <w:link w:val="AssinaturaChar"/>
    <w:semiHidden/>
    <w:rsid w:val="00DA6E43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DA6E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DA6E43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DA6E43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DA6E43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DA6E43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DA6E43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DA6E43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DA6E43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DA6E43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DA6E43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DA6E43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DA6E43"/>
    <w:pPr>
      <w:spacing w:before="120"/>
    </w:pPr>
    <w:rPr>
      <w:b/>
      <w:bCs/>
    </w:rPr>
  </w:style>
  <w:style w:type="paragraph" w:styleId="Lista">
    <w:name w:val="List"/>
    <w:basedOn w:val="Normal"/>
    <w:semiHidden/>
    <w:rsid w:val="00DA6E43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DA6E43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DA6E43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DA6E43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DA6E43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DA6E43"/>
    <w:pPr>
      <w:spacing w:after="120"/>
      <w:ind w:left="283"/>
    </w:pPr>
  </w:style>
  <w:style w:type="paragraph" w:styleId="Listadecontinuao2">
    <w:name w:val="List Continue 2"/>
    <w:basedOn w:val="Normal"/>
    <w:semiHidden/>
    <w:rsid w:val="00DA6E43"/>
    <w:pPr>
      <w:spacing w:after="120"/>
      <w:ind w:left="566"/>
    </w:pPr>
  </w:style>
  <w:style w:type="paragraph" w:styleId="Listadecontinuao3">
    <w:name w:val="List Continue 3"/>
    <w:basedOn w:val="Normal"/>
    <w:semiHidden/>
    <w:rsid w:val="00DA6E43"/>
    <w:pPr>
      <w:spacing w:after="120"/>
      <w:ind w:left="849"/>
    </w:pPr>
  </w:style>
  <w:style w:type="paragraph" w:styleId="Listadecontinuao4">
    <w:name w:val="List Continue 4"/>
    <w:basedOn w:val="Normal"/>
    <w:semiHidden/>
    <w:rsid w:val="00DA6E43"/>
    <w:pPr>
      <w:spacing w:after="120"/>
      <w:ind w:left="1132"/>
    </w:pPr>
  </w:style>
  <w:style w:type="paragraph" w:styleId="Listadecontinuao5">
    <w:name w:val="List Continue 5"/>
    <w:basedOn w:val="Normal"/>
    <w:semiHidden/>
    <w:rsid w:val="00DA6E43"/>
    <w:pPr>
      <w:spacing w:after="120"/>
      <w:ind w:left="1415"/>
    </w:pPr>
  </w:style>
  <w:style w:type="paragraph" w:styleId="NormalWeb">
    <w:name w:val="Normal (Web)"/>
    <w:basedOn w:val="Normal"/>
    <w:semiHidden/>
    <w:rsid w:val="00DA6E43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DA6E43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DA6E43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DA6E43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DA6E43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DA6E43"/>
    <w:pPr>
      <w:ind w:left="720"/>
    </w:pPr>
  </w:style>
  <w:style w:type="paragraph" w:styleId="Remetente">
    <w:name w:val="envelope return"/>
    <w:basedOn w:val="Normal"/>
    <w:semiHidden/>
    <w:rsid w:val="00DA6E43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DA6E43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DA6E43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DA6E43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DA6E43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DA6E43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DA6E43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DA6E43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DA6E43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DA6E43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DA6E43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DA6E43"/>
  </w:style>
  <w:style w:type="paragraph" w:styleId="Textodemacro">
    <w:name w:val="macro"/>
    <w:link w:val="TextodemacroChar"/>
    <w:semiHidden/>
    <w:rsid w:val="00DA6E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DA6E43"/>
  </w:style>
  <w:style w:type="paragraph" w:styleId="Textodenotaderodap">
    <w:name w:val="footnote text"/>
    <w:basedOn w:val="Normal"/>
    <w:link w:val="TextodenotaderodapChar"/>
    <w:semiHidden/>
    <w:rsid w:val="00DA6E43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DA6E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DA6E43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DA6E43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DA6E43"/>
  </w:style>
  <w:style w:type="paragraph" w:styleId="Corpodetexto2">
    <w:name w:val="Body Text 2"/>
    <w:basedOn w:val="Normal"/>
    <w:link w:val="Corpodetexto2Char"/>
    <w:semiHidden/>
    <w:rsid w:val="00DA6E43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DA6E43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DA6E43"/>
  </w:style>
  <w:style w:type="paragraph" w:styleId="EndereoHTML">
    <w:name w:val="HTML Address"/>
    <w:basedOn w:val="Normal"/>
    <w:link w:val="EndereoHTMLChar"/>
    <w:semiHidden/>
    <w:rsid w:val="00DA6E43"/>
    <w:rPr>
      <w:i/>
      <w:iCs/>
    </w:rPr>
  </w:style>
  <w:style w:type="paragraph" w:styleId="MapadoDocumento">
    <w:name w:val="Document Map"/>
    <w:basedOn w:val="Normal"/>
    <w:link w:val="MapadoDocumentoChar"/>
    <w:semiHidden/>
    <w:rsid w:val="00DA6E43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DA6E43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DA6E43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DA6E43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DA6E43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DA6E43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DA6E43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DA6E43"/>
  </w:style>
  <w:style w:type="paragraph" w:styleId="Textoembloco">
    <w:name w:val="Block Text"/>
    <w:basedOn w:val="TextoNvel1"/>
    <w:semiHidden/>
    <w:rsid w:val="00DA6E43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DA6E43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DA6E43"/>
    <w:pPr>
      <w:jc w:val="center"/>
    </w:pPr>
    <w:rPr>
      <w:b/>
    </w:rPr>
  </w:style>
  <w:style w:type="character" w:styleId="HiperlinkVisitado">
    <w:name w:val="FollowedHyperlink"/>
    <w:semiHidden/>
    <w:rsid w:val="00DA6E43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DA6E43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DA6E43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DA6E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A6E4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DA6E43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DA6E43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DA6E43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DA6E43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DA6E4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DA6E43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DA6E43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DA6E4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A6E4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DA6E43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DA6E43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DA6E43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DA6E43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DA6E43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DA6E43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DA6E43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DA6E43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DA6E43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DA6E43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DA6E43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DA6E43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DA6E43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DA6E43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DA6E43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DA6E43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DA6E43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DA6E43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DA6E43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DA6E43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DA6E43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DA6E43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DA6E43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DA6E43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DA6E43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DA6E43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DA6E43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DA6E43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DA6E43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DA6E43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DA6E43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DA6E43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DA6E43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DA6E43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DA6E43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DA6E43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DA6E43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DA6E43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DA6E43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DA6E43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DA6E43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DA6E43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DA6E43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DA6E43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DA6E43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DA6E43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DA6E43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DA6E43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DA6E43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DA6E43"/>
    <w:pPr>
      <w:ind w:left="1195"/>
    </w:pPr>
  </w:style>
  <w:style w:type="paragraph" w:customStyle="1" w:styleId="WARNINGIDENT">
    <w:name w:val="WARNING (IDENT)"/>
    <w:basedOn w:val="WARNING"/>
    <w:semiHidden/>
    <w:qFormat/>
    <w:rsid w:val="00DA6E43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DA6E43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DA6E43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DA6E43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DA6E43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DA6E43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DA6E43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DA6E43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DA6E4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DA6E4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DA6E43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DA6E43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DA6E43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DA6E43"/>
    <w:pPr>
      <w:ind w:left="1310"/>
    </w:pPr>
  </w:style>
  <w:style w:type="paragraph" w:customStyle="1" w:styleId="DivisodepginaTRACEJADO">
    <w:name w:val="Divisão de página (TRACEJADO)"/>
    <w:semiHidden/>
    <w:qFormat/>
    <w:rsid w:val="00E62BD8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DA6E43"/>
    <w:pPr>
      <w:numPr>
        <w:numId w:val="39"/>
      </w:numPr>
    </w:pPr>
  </w:style>
  <w:style w:type="numbering" w:customStyle="1" w:styleId="NOTAMULTIPLALISTA">
    <w:name w:val="NOTA MULTIPLA LISTA"/>
    <w:uiPriority w:val="99"/>
    <w:rsid w:val="00DA6E43"/>
    <w:pPr>
      <w:numPr>
        <w:numId w:val="40"/>
      </w:numPr>
    </w:pPr>
  </w:style>
  <w:style w:type="numbering" w:customStyle="1" w:styleId="NOTANUMERADALISTA">
    <w:name w:val="NOTA NUMERADA LISTA"/>
    <w:uiPriority w:val="99"/>
    <w:rsid w:val="00DA6E43"/>
    <w:pPr>
      <w:numPr>
        <w:numId w:val="41"/>
      </w:numPr>
    </w:pPr>
  </w:style>
  <w:style w:type="numbering" w:customStyle="1" w:styleId="CAUTIONMULTIPLO">
    <w:name w:val="CAUTION MULTIPLO"/>
    <w:uiPriority w:val="99"/>
    <w:rsid w:val="00DA6E43"/>
    <w:pPr>
      <w:numPr>
        <w:numId w:val="43"/>
      </w:numPr>
    </w:pPr>
  </w:style>
  <w:style w:type="numbering" w:customStyle="1" w:styleId="WARNINGLIST">
    <w:name w:val="WARNING LIST"/>
    <w:uiPriority w:val="99"/>
    <w:rsid w:val="00DA6E43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DA6E43"/>
    <w:pPr>
      <w:numPr>
        <w:numId w:val="46"/>
      </w:numPr>
    </w:pPr>
  </w:style>
  <w:style w:type="numbering" w:customStyle="1" w:styleId="SIMPLEWARNING">
    <w:name w:val="SIMPLE WARNING"/>
    <w:uiPriority w:val="99"/>
    <w:rsid w:val="00DA6E43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DA6E43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DA6E43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DA6E4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DA6E43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DA6E43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DA6E43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DA6E43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DA6E43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DA6E43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DA6E43"/>
    <w:pPr>
      <w:numPr>
        <w:ilvl w:val="0"/>
      </w:numPr>
    </w:pPr>
  </w:style>
  <w:style w:type="character" w:customStyle="1" w:styleId="TextoNvel1Char">
    <w:name w:val="Texto Nível 1 Char"/>
    <w:link w:val="TextoNvel1"/>
    <w:rsid w:val="00DA6E43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DA6E43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DA6E43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DA6E43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DA6E43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DA6E43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DA6E43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DA6E43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DA6E43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DA6E43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DA6E43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DA6E43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DA6E43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DA6E43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DA6E43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DA6E43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DA6E43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DA6E43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DA6E43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DA6E43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DA6E43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DA6E43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DA6E43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DA6E43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DA6E43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DA6E43"/>
    <w:rPr>
      <w:color w:val="0000FF"/>
    </w:rPr>
  </w:style>
  <w:style w:type="paragraph" w:customStyle="1" w:styleId="TextoCentralizado0">
    <w:name w:val="Texto Centralizado"/>
    <w:rsid w:val="00DA6E43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DA6E43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DA6E43"/>
    <w:rPr>
      <w:b/>
    </w:rPr>
  </w:style>
  <w:style w:type="character" w:customStyle="1" w:styleId="-ALLCAPS">
    <w:name w:val="- ALLCAPS"/>
    <w:uiPriority w:val="1"/>
    <w:qFormat/>
    <w:rsid w:val="00DA6E43"/>
    <w:rPr>
      <w:caps/>
      <w:smallCaps w:val="0"/>
    </w:rPr>
  </w:style>
  <w:style w:type="character" w:customStyle="1" w:styleId="-ALLCAPSNEGRITO">
    <w:name w:val="- ALLCAPS NEGRITO"/>
    <w:uiPriority w:val="1"/>
    <w:qFormat/>
    <w:rsid w:val="00DA6E43"/>
    <w:rPr>
      <w:b/>
      <w:caps/>
      <w:smallCaps w:val="0"/>
    </w:rPr>
  </w:style>
  <w:style w:type="paragraph" w:customStyle="1" w:styleId="Notanica">
    <w:name w:val="Nota Única"/>
    <w:qFormat/>
    <w:rsid w:val="00DA6E43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DA6E43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DA6E43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DA6E43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DA6E43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DA6E43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DA6E43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DA6E43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DA6E43"/>
    <w:rPr>
      <w:b/>
      <w:color w:val="0000FF"/>
    </w:rPr>
  </w:style>
  <w:style w:type="character" w:customStyle="1" w:styleId="-SUBSCRITONEGRITO">
    <w:name w:val="- SUBSCRITO NEGRITO"/>
    <w:uiPriority w:val="1"/>
    <w:qFormat/>
    <w:rsid w:val="00DA6E43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DA6E43"/>
    <w:pPr>
      <w:numPr>
        <w:numId w:val="56"/>
      </w:numPr>
    </w:pPr>
  </w:style>
  <w:style w:type="numbering" w:customStyle="1" w:styleId="NOTAMULTIPLA">
    <w:name w:val="NOTA MULTIPLA"/>
    <w:uiPriority w:val="99"/>
    <w:rsid w:val="00DA6E43"/>
    <w:pPr>
      <w:numPr>
        <w:numId w:val="54"/>
      </w:numPr>
    </w:pPr>
  </w:style>
  <w:style w:type="paragraph" w:customStyle="1" w:styleId="TOC-Suplementos">
    <w:name w:val="TOC - Suplementos"/>
    <w:qFormat/>
    <w:rsid w:val="00DA6E43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DA6E43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DA6E43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DA6E43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DA6E43"/>
    <w:rPr>
      <w:b/>
      <w:i/>
    </w:rPr>
  </w:style>
  <w:style w:type="paragraph" w:customStyle="1" w:styleId="CONDITIONEICASCASLightsAuraltab">
    <w:name w:val="CONDITION/EICAS/CAS/Lights/Aural (tab)"/>
    <w:rsid w:val="00DA6E43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DA6E43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DA6E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DA6E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DA6E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DA6E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DA6E43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DA6E43"/>
    <w:pPr>
      <w:ind w:left="1152" w:hanging="288"/>
    </w:pPr>
  </w:style>
  <w:style w:type="character" w:customStyle="1" w:styleId="-PRETO">
    <w:name w:val="- PRETO"/>
    <w:uiPriority w:val="1"/>
    <w:qFormat/>
    <w:rsid w:val="00DA6E43"/>
    <w:rPr>
      <w:color w:val="auto"/>
    </w:rPr>
  </w:style>
  <w:style w:type="paragraph" w:customStyle="1" w:styleId="Continuesonnextpage">
    <w:name w:val="Continues on next page"/>
    <w:qFormat/>
    <w:rsid w:val="00DA6E43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7E741C"/>
    <w:rPr>
      <w:color w:val="FF0000"/>
    </w:rPr>
  </w:style>
  <w:style w:type="paragraph" w:customStyle="1" w:styleId="CondioTracejado">
    <w:name w:val="Condição (Tracejado)"/>
    <w:qFormat/>
    <w:rsid w:val="00DA6E4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Heading1Char">
    <w:name w:val="Heading 1 Char"/>
    <w:semiHidden/>
    <w:rsid w:val="00E62BD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E62BD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E62BD8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E62BD8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E62BD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E62BD8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E62BD8"/>
    <w:rPr>
      <w:sz w:val="24"/>
      <w:szCs w:val="24"/>
      <w:lang w:val="en-US"/>
    </w:rPr>
  </w:style>
  <w:style w:type="character" w:customStyle="1" w:styleId="Heading8Char">
    <w:name w:val="Heading 8 Char"/>
    <w:semiHidden/>
    <w:rsid w:val="00E62BD8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E62BD8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E62BD8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E62BD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E62BD8"/>
    <w:rPr>
      <w:rFonts w:ascii="Arial" w:hAnsi="Arial"/>
      <w:lang w:val="en-US"/>
    </w:rPr>
  </w:style>
  <w:style w:type="character" w:customStyle="1" w:styleId="ClosingChar">
    <w:name w:val="Closing Char"/>
    <w:semiHidden/>
    <w:rsid w:val="00E62BD8"/>
    <w:rPr>
      <w:rFonts w:ascii="Arial" w:hAnsi="Arial"/>
      <w:lang w:val="en-US"/>
    </w:rPr>
  </w:style>
  <w:style w:type="character" w:customStyle="1" w:styleId="SubtitleChar">
    <w:name w:val="Subtitle Char"/>
    <w:semiHidden/>
    <w:rsid w:val="00E62BD8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E62BD8"/>
    <w:rPr>
      <w:rFonts w:ascii="Arial" w:hAnsi="Arial"/>
      <w:lang w:val="en-US"/>
    </w:rPr>
  </w:style>
  <w:style w:type="character" w:customStyle="1" w:styleId="MacroTextChar">
    <w:name w:val="Macro Text Char"/>
    <w:semiHidden/>
    <w:rsid w:val="00E62BD8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E62BD8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E62BD8"/>
    <w:rPr>
      <w:rFonts w:ascii="Arial" w:hAnsi="Arial"/>
      <w:lang w:val="en-US"/>
    </w:rPr>
  </w:style>
  <w:style w:type="character" w:customStyle="1" w:styleId="TitleChar">
    <w:name w:val="Title Char"/>
    <w:semiHidden/>
    <w:rsid w:val="00E62BD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E62BD8"/>
    <w:rPr>
      <w:rFonts w:ascii="Arial" w:hAnsi="Arial"/>
      <w:lang w:val="en-US"/>
    </w:rPr>
  </w:style>
  <w:style w:type="character" w:customStyle="1" w:styleId="BodyText2Char">
    <w:name w:val="Body Text 2 Char"/>
    <w:semiHidden/>
    <w:rsid w:val="00E62BD8"/>
    <w:rPr>
      <w:rFonts w:ascii="Arial" w:hAnsi="Arial"/>
      <w:lang w:val="en-US"/>
    </w:rPr>
  </w:style>
  <w:style w:type="character" w:customStyle="1" w:styleId="BodyText3Char">
    <w:name w:val="Body Text 3 Char"/>
    <w:semiHidden/>
    <w:rsid w:val="00E62BD8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E62BD8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E62BD8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E62BD8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E62BD8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E62BD8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E62BD8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E62BD8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E62BD8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E62BD8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E62BD8"/>
    <w:rPr>
      <w:rFonts w:ascii="Arial" w:hAnsi="Arial"/>
      <w:lang w:val="en-US"/>
    </w:rPr>
  </w:style>
  <w:style w:type="character" w:customStyle="1" w:styleId="PlainTextChar">
    <w:name w:val="Plain Text Char"/>
    <w:semiHidden/>
    <w:rsid w:val="00E62BD8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E62BD8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E62BD8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E62BD8"/>
    <w:rPr>
      <w:rFonts w:ascii="Arial" w:hAnsi="Arial"/>
      <w:b/>
      <w:bCs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DA6E4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191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29</cp:revision>
  <cp:lastPrinted>2021-02-05T12:27:00Z</cp:lastPrinted>
  <dcterms:created xsi:type="dcterms:W3CDTF">2020-05-21T18:25:00Z</dcterms:created>
  <dcterms:modified xsi:type="dcterms:W3CDTF">2021-02-05T17:10:00Z</dcterms:modified>
</cp:coreProperties>
</file>