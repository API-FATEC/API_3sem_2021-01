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49BF" w14:textId="77777777" w:rsidR="00035C92" w:rsidRDefault="00035C92" w:rsidP="00035C92">
      <w:pPr>
        <w:pStyle w:val="TTULODOCAPTULO"/>
        <w:spacing w:before="240" w:after="120"/>
        <w:rPr>
          <w:rFonts w:cs="Arial"/>
          <w:caps w:val="0"/>
        </w:rPr>
      </w:pPr>
      <w:r>
        <w:rPr>
          <w:rFonts w:cs="Arial"/>
          <w:caps w:val="0"/>
        </w:rPr>
        <w:t>LIST OF EFFECTIVE PAGES</w:t>
      </w:r>
    </w:p>
    <w:p w14:paraId="682329C2" w14:textId="45C24C50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ORIGINAL</w:t>
      </w:r>
      <w:r>
        <w:rPr>
          <w:rFonts w:cs="Arial"/>
          <w:sz w:val="18"/>
        </w:rPr>
        <w:tab/>
        <w:t>0</w:t>
      </w:r>
      <w:r>
        <w:rPr>
          <w:rFonts w:cs="Arial"/>
          <w:sz w:val="18"/>
        </w:rPr>
        <w:tab/>
        <w:t>DEC 09, 20</w:t>
      </w:r>
      <w:r w:rsidR="00576B7F">
        <w:rPr>
          <w:rFonts w:cs="Arial"/>
          <w:sz w:val="18"/>
        </w:rPr>
        <w:t>08</w:t>
      </w:r>
    </w:p>
    <w:p w14:paraId="2805DD9B" w14:textId="5DBC7E9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1</w:t>
      </w:r>
      <w:r>
        <w:rPr>
          <w:rFonts w:cs="Arial"/>
          <w:sz w:val="18"/>
        </w:rPr>
        <w:tab/>
        <w:t>DEC 29, 20</w:t>
      </w:r>
      <w:r w:rsidR="004B0E83">
        <w:rPr>
          <w:rFonts w:cs="Arial"/>
          <w:sz w:val="18"/>
        </w:rPr>
        <w:t>13</w:t>
      </w:r>
    </w:p>
    <w:p w14:paraId="04134CE4" w14:textId="1FA6C0D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2</w:t>
      </w:r>
      <w:r>
        <w:rPr>
          <w:rFonts w:cs="Arial"/>
          <w:sz w:val="18"/>
        </w:rPr>
        <w:tab/>
        <w:t>AUG 19, 20</w:t>
      </w:r>
      <w:r w:rsidR="004B0E83">
        <w:rPr>
          <w:rFonts w:cs="Arial"/>
          <w:sz w:val="18"/>
        </w:rPr>
        <w:t>14</w:t>
      </w:r>
    </w:p>
    <w:p w14:paraId="7379888A" w14:textId="4805D295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3</w:t>
      </w:r>
      <w:r>
        <w:rPr>
          <w:rFonts w:cs="Arial"/>
          <w:sz w:val="18"/>
        </w:rPr>
        <w:tab/>
        <w:t>OCT 20, 20</w:t>
      </w:r>
      <w:r w:rsidR="004B0E83">
        <w:rPr>
          <w:rFonts w:cs="Arial"/>
          <w:sz w:val="18"/>
        </w:rPr>
        <w:t>16</w:t>
      </w:r>
    </w:p>
    <w:p w14:paraId="1877FB70" w14:textId="6BD7F2A7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4</w:t>
      </w:r>
      <w:r>
        <w:rPr>
          <w:rFonts w:cs="Arial"/>
          <w:sz w:val="18"/>
        </w:rPr>
        <w:tab/>
        <w:t>DEC 21, 20</w:t>
      </w:r>
      <w:r w:rsidR="004B0E83">
        <w:rPr>
          <w:rFonts w:cs="Arial"/>
          <w:sz w:val="18"/>
        </w:rPr>
        <w:t>17</w:t>
      </w:r>
    </w:p>
    <w:p w14:paraId="4DF5C157" w14:textId="0FCE06CC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5</w:t>
      </w:r>
      <w:r>
        <w:rPr>
          <w:rFonts w:cs="Arial"/>
          <w:sz w:val="18"/>
        </w:rPr>
        <w:tab/>
        <w:t>MAR 23, 201</w:t>
      </w:r>
      <w:r w:rsidR="004B0E83">
        <w:rPr>
          <w:rFonts w:cs="Arial"/>
          <w:sz w:val="18"/>
        </w:rPr>
        <w:t>8</w:t>
      </w:r>
    </w:p>
    <w:p w14:paraId="680715A6" w14:textId="342FB805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6</w:t>
      </w:r>
      <w:r>
        <w:rPr>
          <w:rFonts w:cs="Arial"/>
          <w:sz w:val="18"/>
        </w:rPr>
        <w:tab/>
        <w:t xml:space="preserve">MAY 19, </w:t>
      </w:r>
      <w:r w:rsidR="004B0E83">
        <w:rPr>
          <w:rFonts w:cs="Arial"/>
          <w:sz w:val="18"/>
        </w:rPr>
        <w:t>2020</w:t>
      </w:r>
    </w:p>
    <w:p w14:paraId="4E8C3152" w14:textId="77777777" w:rsidR="00576B7F" w:rsidRDefault="00576B7F" w:rsidP="00576B7F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7</w:t>
      </w:r>
      <w:r>
        <w:rPr>
          <w:rFonts w:cs="Arial"/>
          <w:sz w:val="18"/>
        </w:rPr>
        <w:tab/>
        <w:t>FEB 18, 2025</w:t>
      </w:r>
    </w:p>
    <w:p w14:paraId="58B67B3A" w14:textId="77777777" w:rsidR="009D1804" w:rsidRDefault="009D1804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</w:p>
    <w:p w14:paraId="5A20CA64" w14:textId="454DE77D" w:rsidR="00B73EF3" w:rsidRPr="00035C92" w:rsidRDefault="00B73EF3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  <w:sectPr w:rsidR="00B73EF3" w:rsidRPr="00035C92" w:rsidSect="00D83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7910" w:h="12247" w:code="9"/>
          <w:pgMar w:top="1134" w:right="510" w:bottom="1134" w:left="1134" w:header="227" w:footer="284" w:gutter="0"/>
          <w:pgNumType w:start="1"/>
          <w:cols w:space="720"/>
        </w:sectPr>
      </w:pPr>
    </w:p>
    <w:p w14:paraId="37013E76" w14:textId="77777777" w:rsidR="000F45B6" w:rsidRPr="00496AB3" w:rsidRDefault="000F45B6" w:rsidP="000F45B6">
      <w:pPr>
        <w:pStyle w:val="TEXTO"/>
      </w:pPr>
    </w:p>
    <w:p w14:paraId="45C6106E" w14:textId="77777777" w:rsidR="009D1804" w:rsidRDefault="009D1804">
      <w:pPr>
        <w:pStyle w:val="THISPAGE"/>
      </w:pPr>
      <w:r>
        <w:t>INTENTIONALLY BLANK</w:t>
      </w:r>
    </w:p>
    <w:p w14:paraId="5A712473" w14:textId="77777777" w:rsidR="009D1804" w:rsidRDefault="009D1804">
      <w:pPr>
        <w:pStyle w:val="TEXTO"/>
        <w:sectPr w:rsidR="009D1804" w:rsidSect="00D8384D">
          <w:headerReference w:type="default" r:id="rId13"/>
          <w:footerReference w:type="default" r:id="rId14"/>
          <w:pgSz w:w="7910" w:h="12247" w:code="9"/>
          <w:pgMar w:top="1134" w:right="510" w:bottom="1134" w:left="1134" w:header="227" w:footer="284" w:gutter="0"/>
          <w:cols w:space="720"/>
        </w:sectPr>
      </w:pPr>
    </w:p>
    <w:tbl>
      <w:tblPr>
        <w:tblW w:w="6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848"/>
        <w:gridCol w:w="853"/>
        <w:gridCol w:w="368"/>
        <w:gridCol w:w="447"/>
        <w:gridCol w:w="1594"/>
        <w:gridCol w:w="1332"/>
      </w:tblGrid>
      <w:tr w:rsidR="00791709" w14:paraId="07D559FE" w14:textId="77777777" w:rsidTr="00A17C40">
        <w:trPr>
          <w:trHeight w:val="255"/>
          <w:tblHeader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903D7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Block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9321C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Code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7CF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Page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A816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03CB7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A1C67C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Change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48619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62B5A969" w14:textId="7777777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EA213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0-TITLE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920D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C7945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051E44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66D424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5672E" w14:textId="10BF4148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</w:t>
            </w:r>
            <w:r w:rsidR="00576B7F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4448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0C3CE3A" w14:textId="77777777" w:rsidTr="0009329F">
        <w:trPr>
          <w:trHeight w:val="257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5C0CC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6351B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429319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21A12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7F0546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FA1502" w14:textId="4631D83B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</w:t>
            </w:r>
            <w:r w:rsidR="00576B7F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04F1F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3B8C298F" w14:textId="77777777" w:rsidTr="0009329F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CB48B6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B1261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0F0E21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DF6A8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0C6FCF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A3DCD" w14:textId="3E011B45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</w:t>
            </w:r>
            <w:r w:rsidR="00576B7F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C70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9329F" w14:paraId="7F7A2BDE" w14:textId="77777777" w:rsidTr="00747C06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8F1ADE" w14:textId="57E908A5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069BA7" w14:textId="21FD8500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8E29CF" w14:textId="3685ABA0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E6E9BB" w14:textId="684A4574" w:rsidR="0009329F" w:rsidRDefault="0009329F" w:rsidP="0009329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A16468" w14:textId="45269855" w:rsidR="0009329F" w:rsidRDefault="00747C06" w:rsidP="0009329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95A979" w14:textId="0A9FEC5E" w:rsidR="0009329F" w:rsidRDefault="0009329F" w:rsidP="0009329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576B7F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934991" w14:textId="77777777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9329F" w14:paraId="463CDD10" w14:textId="77777777" w:rsidTr="00747C06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F1EEF2" w14:textId="295B4F5E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6860CD" w14:textId="2F0092A8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567CBB" w14:textId="7F705DEB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FBC6C1" w14:textId="5976225A" w:rsidR="0009329F" w:rsidRDefault="0009329F" w:rsidP="0009329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04DC7D" w14:textId="6FC689A9" w:rsidR="0009329F" w:rsidRDefault="00747C06" w:rsidP="0009329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8B835A" w14:textId="695A0A1D" w:rsidR="0009329F" w:rsidRDefault="0009329F" w:rsidP="0009329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576B7F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3AC24E" w14:textId="77777777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69C73D0A" w14:textId="77777777" w:rsidTr="0009329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64C86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912E6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6E894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56C9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42CEE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C9042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E7201A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65E0FCE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DA04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B3A2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2F35D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EF00AA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95758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989FC9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6D38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DD1E95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10DEF" w14:textId="14562A49" w:rsidR="00791709" w:rsidRDefault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</w:t>
            </w:r>
            <w:r w:rsidR="00791709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D030DD" w14:textId="2388067E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5A1D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60E8FB" w14:textId="4F988D71" w:rsidR="00791709" w:rsidRDefault="00576B7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D6D09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D2C7C" w14:textId="150D1B51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A17C40">
              <w:rPr>
                <w:rFonts w:cs="Arial"/>
                <w:color w:val="000000"/>
                <w:sz w:val="16"/>
                <w:szCs w:val="16"/>
              </w:rPr>
              <w:t>0</w:t>
            </w:r>
            <w:r w:rsidR="00576B7F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708603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2EA5FFD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F0CC86" w14:textId="27B511C0" w:rsidR="00791709" w:rsidRDefault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3136F" w14:textId="776300CF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D729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2395E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EF8034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15EF15" w14:textId="419B46E2" w:rsidR="00791709" w:rsidRDefault="0009329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1C83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2408A" w14:paraId="31A54C7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768C9A" w14:textId="1E4C6EAD" w:rsidR="0052408A" w:rsidRDefault="005240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FCC405" w14:textId="5414EEE0" w:rsidR="0052408A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89FA7" w14:textId="753EA23C" w:rsidR="0052408A" w:rsidRDefault="005240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11871D" w14:textId="77777777" w:rsidR="0052408A" w:rsidRDefault="0052408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7914EB" w14:textId="77777777" w:rsidR="0052408A" w:rsidRDefault="0052408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242362" w14:textId="489B0F5B" w:rsidR="0052408A" w:rsidRDefault="00A17C4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E404B" w14:textId="77777777" w:rsidR="0052408A" w:rsidRDefault="005240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5B688012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71325F" w14:textId="2C29ECDB" w:rsidR="00791709" w:rsidRDefault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A62899" w14:textId="6912AB7C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70575D" w14:textId="5D9C9FBB" w:rsidR="00791709" w:rsidRDefault="005240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46634" w14:textId="2A771692" w:rsidR="00791709" w:rsidRDefault="00576B7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17D16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085E33" w14:textId="7B1B8D22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A17C40">
              <w:rPr>
                <w:rFonts w:cs="Arial"/>
                <w:color w:val="000000"/>
                <w:sz w:val="16"/>
                <w:szCs w:val="16"/>
              </w:rPr>
              <w:t>0</w:t>
            </w:r>
            <w:r w:rsidR="00576B7F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12C6F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51A63" w14:paraId="340B29F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61A2A" w14:textId="410E9BE2" w:rsidR="00051A63" w:rsidRDefault="00051A63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269F1E" w14:textId="02B46B81" w:rsidR="00051A63" w:rsidRDefault="00051A63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B2FDEA" w14:textId="4EF77AE4" w:rsidR="00051A63" w:rsidRDefault="0052408A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E6CE" w14:textId="234CC5B9" w:rsidR="00051A63" w:rsidRDefault="00051A63" w:rsidP="00051A6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7A3CC8" w14:textId="59CF4626" w:rsidR="00051A63" w:rsidRDefault="00051A63" w:rsidP="00051A6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7ABD97" w14:textId="6918CD44" w:rsidR="00051A63" w:rsidRDefault="00051A63" w:rsidP="00051A6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A17C40">
              <w:rPr>
                <w:rFonts w:cs="Arial"/>
                <w:color w:val="000000"/>
                <w:sz w:val="16"/>
                <w:szCs w:val="16"/>
              </w:rPr>
              <w:t>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82A49" w14:textId="7EA7B0C3" w:rsidR="00051A63" w:rsidRDefault="00051A63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2E6BD2" w14:paraId="575A46C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17C2D" w14:textId="63423F18" w:rsidR="002E6BD2" w:rsidRDefault="002E6BD2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5595A6" w14:textId="5D773315" w:rsidR="002E6BD2" w:rsidRDefault="002E6BD2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5AF033" w14:textId="187A4AD0" w:rsidR="002E6BD2" w:rsidRDefault="002E6BD2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BDA7C5" w14:textId="77777777" w:rsidR="002E6BD2" w:rsidRDefault="002E6BD2" w:rsidP="00051A63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DA2934" w14:textId="77777777" w:rsidR="002E6BD2" w:rsidRDefault="002E6BD2" w:rsidP="00051A6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6B7474" w14:textId="1FFA49D9" w:rsidR="002E6BD2" w:rsidRDefault="002E6BD2" w:rsidP="00051A6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F4155" w14:textId="77777777" w:rsidR="002E6BD2" w:rsidRDefault="002E6BD2" w:rsidP="00051A6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17C40" w14:paraId="02BDBC6E" w14:textId="77777777">
        <w:trPr>
          <w:gridAfter w:val="1"/>
          <w:wAfter w:w="1332" w:type="dxa"/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556403" w14:textId="6E3BECD4" w:rsidR="00A17C40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EA8FED" w14:textId="2790FD65" w:rsidR="00A17C40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A0197E" w14:textId="77777777" w:rsidR="00A17C40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FEB890" w14:textId="77777777" w:rsidR="00A17C40" w:rsidRDefault="00A17C40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FB3239" w14:textId="77777777" w:rsidR="00A17C40" w:rsidRDefault="00A17C4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C27A3D" w14:textId="4F4F706C" w:rsidR="00A17C40" w:rsidRDefault="00A17C4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FD2892">
              <w:rPr>
                <w:rFonts w:cs="Arial"/>
                <w:color w:val="000000"/>
                <w:sz w:val="16"/>
                <w:szCs w:val="16"/>
              </w:rPr>
              <w:t>0</w:t>
            </w:r>
            <w:r w:rsidR="00182B26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</w:tr>
      <w:tr w:rsidR="00791709" w14:paraId="5B25AA0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27D63" w14:textId="2E48924B" w:rsidR="00791709" w:rsidRDefault="00FD28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C10600" w14:textId="5D1394EC" w:rsidR="00791709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FFFF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DBC25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BC012A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857581" w14:textId="27E84D13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FD2892">
              <w:rPr>
                <w:rFonts w:cs="Arial"/>
                <w:color w:val="000000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F9E07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420F14DB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6BC4" w14:textId="263A540C" w:rsidR="00791709" w:rsidRDefault="00FD28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B11E6" w14:textId="0E899C4C" w:rsidR="00791709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A7A4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31A17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0C9B44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AD404B" w14:textId="3F7F59E2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FD2892">
              <w:rPr>
                <w:rFonts w:cs="Arial"/>
                <w:color w:val="000000"/>
                <w:sz w:val="16"/>
                <w:szCs w:val="16"/>
              </w:rPr>
              <w:t>0</w:t>
            </w:r>
            <w:r w:rsidR="00182B26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8846BF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E6BD2" w14:paraId="1E0361E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2F3EE" w14:textId="70B71B30" w:rsidR="002E6BD2" w:rsidRDefault="002E6BD2" w:rsidP="002E6BD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54E227" w14:textId="3B9AE54B" w:rsidR="002E6BD2" w:rsidRDefault="002E6BD2" w:rsidP="002E6BD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74D334" w14:textId="05047FE3" w:rsidR="002E6BD2" w:rsidRDefault="002E6BD2" w:rsidP="002E6BD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D72DFC" w14:textId="77777777" w:rsidR="002E6BD2" w:rsidRDefault="002E6BD2" w:rsidP="002E6BD2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BE9F2" w14:textId="77777777" w:rsidR="002E6BD2" w:rsidRDefault="002E6BD2" w:rsidP="002E6BD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ADB1A" w14:textId="378041DB" w:rsidR="002E6BD2" w:rsidRDefault="002E6BD2" w:rsidP="002E6BD2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46DC2" w14:textId="77777777" w:rsidR="002E6BD2" w:rsidRDefault="002E6BD2" w:rsidP="002E6B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3CE2B803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FDDD72" w14:textId="780B694E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5296A" w14:textId="2701A3D2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2C0E5" w14:textId="22AA5ADD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9ECE8F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6714BA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92CFB3" w14:textId="5CC68826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3705B5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5F11A0C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94673D" w14:textId="2B75A004" w:rsidR="00791709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49555F" w14:textId="32C8AAC2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5CD88F" w14:textId="6C5AA6BD" w:rsidR="00791709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EC9E85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8A337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59D06" w14:textId="2885386F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EC45EA">
              <w:rPr>
                <w:rFonts w:cs="Arial"/>
                <w:color w:val="000000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C5B084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EC45EA" w14:paraId="77C93D92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3ACCDD" w14:textId="68D3DC48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1F434" w14:textId="0CAA93C4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925864" w14:textId="6CBB976B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55C494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6329D8" w14:textId="3DBFF074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4939A2" w14:textId="75AEA925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34C07C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061D7A63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6BFCDE" w14:textId="4D2F0A5A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D0C790" w14:textId="5BBA4F43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849CE7" w14:textId="7519EC92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842F98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22C6B8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E34EC" w14:textId="5473C581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B0FE6E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56B034D6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8B5E85" w14:textId="20AD0D11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B5E3D0" w14:textId="26C7D81B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F1980D" w14:textId="7E959F56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2FD5E" w14:textId="077858E0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9EE667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9BC6F" w14:textId="1650B5A6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BEBEF2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713CE854" w14:textId="77777777" w:rsidTr="00EC45EA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D1C2B6" w14:textId="29DB0E02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277E62" w14:textId="5A563733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284D45" w14:textId="4D0EA1A6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91778" w14:textId="2EF64ED6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765AC5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4FAED" w14:textId="3135133E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9B3B41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344EE522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51E94A" w14:textId="346B9B81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F8190" w14:textId="13CC34C3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CA6EAB" w14:textId="10FC89A8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046B9D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1498A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F155D" w14:textId="74CA39F7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6FA5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6F3ADA58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47AA76" w14:textId="1F4343D3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63460F" w14:textId="4AC4343A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839B73" w14:textId="4339B7F1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EF30C4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EAC90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9EF697" w14:textId="7336A4DF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66D65F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75D54662" w14:textId="77777777" w:rsidTr="002E6BD2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494FFB" w14:textId="728DB15E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2BBF" w14:textId="0222ED76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116E0" w14:textId="1852751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477D12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5F261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06115" w14:textId="125FF0AE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194768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3368F4A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893629" w14:textId="295DC3E2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8C40" w14:textId="1A41CCBA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E4466B" w14:textId="6957B770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E6889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AD3EAA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9D301" w14:textId="21B56433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309FA3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E6BD2" w14:paraId="3490DCA2" w14:textId="77777777" w:rsidTr="002E6BD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57605D" w14:textId="43E7E45E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188C68" w14:textId="31AD632C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86D6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CF233B" w14:textId="1121FE95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78A24" w14:textId="60D18203" w:rsidR="002E6BD2" w:rsidRDefault="00576B7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B5CA6" w14:textId="77777777" w:rsidR="002E6BD2" w:rsidRDefault="002E6BD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E1069" w14:textId="4E244756" w:rsidR="002E6BD2" w:rsidRDefault="00576B7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8909F" w14:textId="77777777" w:rsidR="002E6BD2" w:rsidRDefault="002E6B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E6BD2" w14:paraId="2625613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A00F04" w14:textId="15E6BB0C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CC819" w14:textId="335EE249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86D6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53109" w14:textId="60305CD0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770AD2" w14:textId="77777777" w:rsidR="002E6BD2" w:rsidRDefault="002E6BD2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E7115A" w14:textId="77777777" w:rsidR="002E6BD2" w:rsidRDefault="002E6BD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91754C" w14:textId="30C1D9B5" w:rsidR="002E6BD2" w:rsidRDefault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186D63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4DC903" w14:textId="77777777" w:rsidR="002E6BD2" w:rsidRDefault="002E6B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185B048E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7F44D" w14:textId="4F7658AF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A3DA07" w14:textId="0A351F59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F03740" w14:textId="658DC186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848411" w14:textId="5238838D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CB56A5" w14:textId="028FC0D9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C7C2F3" w14:textId="33049798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8E90F0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13EB962D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004022" w14:textId="39692850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A95B41" w14:textId="123C4DE5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1E9838" w14:textId="3F7099BE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C25A62" w14:textId="5D1B9030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124ABB" w14:textId="477A9EF3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C99557" w14:textId="548DABF9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>
              <w:rPr>
                <w:rFonts w:cs="Arial"/>
                <w:color w:val="000000"/>
                <w:sz w:val="16"/>
                <w:szCs w:val="16"/>
              </w:rPr>
              <w:t>5</w:t>
            </w:r>
            <w:bookmarkStart w:id="0" w:name="_GoBack"/>
            <w:bookmarkEnd w:id="0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73074A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2BB68F6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269CE2" w14:textId="1EA4E256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D7AA5" w14:textId="3F966220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36DF31" w14:textId="1F462356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1D06B6" w14:textId="0AC08BCD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73887" w14:textId="77777777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066A9" w14:textId="6AF737F7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4F5683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29D44D85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149E05" w14:textId="6B5262BB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FF18AE" w14:textId="738A64B3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62B696" w14:textId="1D99371A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035735" w14:textId="17BFEC86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35675E" w14:textId="77777777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B5631" w14:textId="6A4EE441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B675DC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6B7144B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521998" w14:textId="3601479A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AC9970" w14:textId="2E9D23B4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72087" w14:textId="306E1CB1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F78F6B" w14:textId="77777777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45D470" w14:textId="77777777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F39AFD" w14:textId="11C27690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DAEA2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5B787348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C59E9D" w14:textId="2DB4486E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62CEAC" w14:textId="16EF4676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9F4399" w14:textId="0B4F8FF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F11760" w14:textId="77777777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1ABE87" w14:textId="77777777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0C1628" w14:textId="70D58170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B09ED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35A001BF" w14:textId="77777777" w:rsidTr="00B73EF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F742E" w14:textId="273772D4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88E746" w14:textId="343658C9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1D24BF" w14:textId="541FAB88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795B2" w14:textId="77777777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68D21" w14:textId="0C063E9C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0FF0F" w14:textId="6BE556B2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75B4A5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7948FAF9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1BC65" w14:textId="5DE35543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52C6E" w14:textId="2543DFE0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266B94" w14:textId="457EFBE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F9CABB" w14:textId="77777777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E34A17" w14:textId="39692D38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E2C40" w14:textId="086B00DE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44932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16F976E8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96157" w14:textId="4FE8ADFA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831AD" w14:textId="5C0CE7DE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06A958" w14:textId="26934491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9B533D" w14:textId="12F89FBA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D4FC77" w14:textId="77777777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E628A3" w14:textId="675B8385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1D306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92BE6" w14:paraId="6F5632FE" w14:textId="77777777" w:rsidTr="00B73EF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36111" w14:textId="0F67EB08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BFD19F" w14:textId="7F5C42E1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D991C3" w14:textId="18799C8F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9A6E1" w14:textId="77777777" w:rsidR="00192BE6" w:rsidRDefault="00192BE6" w:rsidP="00192BE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43D2B0" w14:textId="77777777" w:rsidR="00192BE6" w:rsidRDefault="00192BE6" w:rsidP="00192BE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6AFAE" w14:textId="7867AFCF" w:rsidR="00192BE6" w:rsidRDefault="00192BE6" w:rsidP="00192BE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EAF41" w14:textId="77777777" w:rsidR="00192BE6" w:rsidRDefault="00192BE6" w:rsidP="00192BE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4492576" w14:textId="77777777" w:rsidR="00482C86" w:rsidRDefault="00482C86" w:rsidP="00064043">
      <w:pPr>
        <w:pStyle w:val="THISPAGE"/>
        <w:spacing w:before="0"/>
        <w:jc w:val="left"/>
      </w:pPr>
    </w:p>
    <w:sectPr w:rsidR="00482C86" w:rsidSect="00D8384D">
      <w:pgSz w:w="7910" w:h="12247" w:code="9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962B0" w14:textId="77777777" w:rsidR="008E6A55" w:rsidRDefault="008E6A55">
      <w:r>
        <w:separator/>
      </w:r>
    </w:p>
  </w:endnote>
  <w:endnote w:type="continuationSeparator" w:id="0">
    <w:p w14:paraId="220CB6AE" w14:textId="77777777" w:rsidR="008E6A55" w:rsidRDefault="008E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281EE" w14:textId="77777777" w:rsidR="00A17C40" w:rsidRDefault="00192BE6">
    <w:pPr>
      <w:pStyle w:val="Rodap"/>
      <w:pBdr>
        <w:bottom w:val="single" w:sz="4" w:space="1" w:color="auto"/>
      </w:pBdr>
      <w:rPr>
        <w:lang w:val="pt-BR"/>
      </w:rPr>
    </w:pPr>
    <w:r>
      <w:rPr>
        <w:noProof/>
        <w:lang w:val="pt-BR"/>
      </w:rPr>
      <w:pict w14:anchorId="7ABAFC6F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23.55pt;margin-top:-34.15pt;width:12pt;height:54pt;z-index:251656704" stroked="f">
          <v:textbox style="layout-flow:vertical;mso-layout-flow-alt:bottom-to-top;mso-next-textbox:#_x0000_s2117" inset="2.83pt,2.83pt,2.83pt,2.83pt">
            <w:txbxContent>
              <w:p w14:paraId="4AA3585C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4DEB910F" w14:textId="43B67B41" w:rsidR="00A17C40" w:rsidRDefault="00A17C40">
                <w:pPr>
                  <w:rPr>
                    <w:sz w:val="12"/>
                  </w:rPr>
                </w:pPr>
              </w:p>
            </w:txbxContent>
          </v:textbox>
        </v:shape>
      </w:pict>
    </w:r>
    <w:r w:rsidR="00A17C40">
      <w:rPr>
        <w:lang w:val="pt-BR"/>
      </w:rPr>
      <w:tab/>
    </w:r>
    <w:r w:rsidR="00A17C40">
      <w:rPr>
        <w:b/>
        <w:sz w:val="24"/>
        <w:lang w:val="pt-BR"/>
      </w:rPr>
      <w:t>0-LEP</w:t>
    </w:r>
    <w:r w:rsidR="00A17C40">
      <w:rPr>
        <w:lang w:val="pt-BR"/>
      </w:rPr>
      <w:tab/>
      <w:t xml:space="preserve"> </w:t>
    </w:r>
  </w:p>
  <w:p w14:paraId="300F467A" w14:textId="4EC846BC" w:rsidR="00A17C40" w:rsidRDefault="00A17C40">
    <w:pPr>
      <w:pStyle w:val="Rodap"/>
      <w:rPr>
        <w:lang w:val="pt-BR"/>
      </w:rPr>
    </w:pPr>
    <w:r>
      <w:rPr>
        <w:lang w:val="pt-BR"/>
      </w:rPr>
      <w:t xml:space="preserve">Page </w:t>
    </w:r>
    <w:r>
      <w:rPr>
        <w:b/>
      </w:rPr>
      <w:fldChar w:fldCharType="begin"/>
    </w:r>
    <w:r>
      <w:rPr>
        <w:b/>
        <w:lang w:val="pt-BR"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  <w:lang w:val="pt-BR"/>
      </w:rPr>
      <w:t>2</w:t>
    </w:r>
    <w:r>
      <w:rPr>
        <w:b/>
      </w:rPr>
      <w:fldChar w:fldCharType="end"/>
    </w:r>
    <w:r>
      <w:rPr>
        <w:lang w:val="pt-BR"/>
      </w:rPr>
      <w:tab/>
      <w:t>code 0</w:t>
    </w:r>
    <w:r w:rsidR="00104289">
      <w:t>3</w:t>
    </w:r>
    <w:r>
      <w:rPr>
        <w:lang w:val="pt-BR"/>
      </w:rPr>
      <w:tab/>
    </w:r>
    <w:r>
      <w:rPr>
        <w:sz w:val="16"/>
        <w:lang w:val="pt-BR"/>
      </w:rPr>
      <w:t>REVISION 0</w:t>
    </w:r>
    <w:r w:rsidR="00576B7F">
      <w:rPr>
        <w:sz w:val="16"/>
        <w:lang w:val="pt-BR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8B679" w14:textId="77777777" w:rsidR="00A17C40" w:rsidRPr="00A205E2" w:rsidRDefault="00192BE6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72732036"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-19.7pt;margin-top:-34.05pt;width:12pt;height:54pt;z-index:251657728" stroked="f">
          <v:textbox style="layout-flow:vertical;mso-layout-flow-alt:bottom-to-top;mso-next-textbox:#_x0000_s2123" inset="2.83pt,2.83pt,2.83pt,2.83pt">
            <w:txbxContent>
              <w:p w14:paraId="72F2E612" w14:textId="586F2996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7C3D2183" w14:textId="7EEA29FB" w:rsidR="00A17C40" w:rsidRDefault="00A17C40" w:rsidP="000F45B6">
    <w:pPr>
      <w:pStyle w:val="Rodap"/>
      <w:rPr>
        <w:b/>
      </w:rPr>
    </w:pPr>
    <w:r>
      <w:rPr>
        <w:sz w:val="16"/>
      </w:rPr>
      <w:t>REVISION 0</w:t>
    </w:r>
    <w:r w:rsidR="00576B7F">
      <w:rPr>
        <w:sz w:val="16"/>
      </w:rPr>
      <w:t>7</w:t>
    </w:r>
    <w:r w:rsidRPr="00A205E2">
      <w:tab/>
    </w:r>
    <w:r>
      <w:t>code 0</w:t>
    </w:r>
    <w:r w:rsidR="00104289">
      <w:t>3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39E56" w14:textId="77777777" w:rsidR="00576B7F" w:rsidRDefault="00576B7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926F4" w14:textId="66DA24F7" w:rsidR="00A17C40" w:rsidRDefault="00A17C40">
    <w:pPr>
      <w:spacing w:after="40"/>
      <w:jc w:val="center"/>
    </w:pPr>
    <w:r>
      <w:rPr>
        <w:rStyle w:val="Nmerodepgina"/>
        <w:sz w:val="18"/>
      </w:rPr>
      <w:t>* Asterisk indicates pages revised, added or deleted by the current revision.</w:t>
    </w:r>
  </w:p>
  <w:p w14:paraId="5BD84298" w14:textId="77777777" w:rsidR="00A17C40" w:rsidRPr="00A205E2" w:rsidRDefault="00192BE6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461EA561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-19.7pt;margin-top:-34.05pt;width:12pt;height:54pt;z-index:251658752" stroked="f">
          <v:textbox style="layout-flow:vertical;mso-layout-flow-alt:bottom-to-top;mso-next-textbox:#_x0000_s2125" inset="2.83pt,2.83pt,2.83pt,2.83pt">
            <w:txbxContent>
              <w:p w14:paraId="43535DD2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505FCC93" w14:textId="7781A2E7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127FA70D" w14:textId="78597FAF" w:rsidR="00A17C40" w:rsidRDefault="00A17C40" w:rsidP="000F45B6">
    <w:pPr>
      <w:pStyle w:val="Rodap"/>
      <w:rPr>
        <w:b/>
      </w:rPr>
    </w:pPr>
    <w:r>
      <w:rPr>
        <w:sz w:val="16"/>
      </w:rPr>
      <w:t>REVISION 0</w:t>
    </w:r>
    <w:r w:rsidR="00576B7F">
      <w:rPr>
        <w:sz w:val="16"/>
      </w:rPr>
      <w:t>7</w:t>
    </w:r>
    <w:r w:rsidRPr="00A205E2">
      <w:tab/>
    </w:r>
    <w:r>
      <w:t>code 0</w:t>
    </w:r>
    <w:r w:rsidR="00104289">
      <w:t>3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62AA" w14:textId="77777777" w:rsidR="008E6A55" w:rsidRDefault="008E6A55">
      <w:r>
        <w:separator/>
      </w:r>
    </w:p>
  </w:footnote>
  <w:footnote w:type="continuationSeparator" w:id="0">
    <w:p w14:paraId="344AAFCB" w14:textId="77777777" w:rsidR="008E6A55" w:rsidRDefault="008E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7C2DE85B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1C800771" w14:textId="0552F42B" w:rsidR="00A17C40" w:rsidRPr="001D6017" w:rsidRDefault="00A17C40" w:rsidP="001D6017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76AA3E88" w14:textId="5A6DBB4F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64DD0D6F" w14:textId="77777777" w:rsidTr="001D6017">
      <w:tc>
        <w:tcPr>
          <w:tcW w:w="3208" w:type="dxa"/>
          <w:shd w:val="clear" w:color="auto" w:fill="auto"/>
          <w:vAlign w:val="center"/>
        </w:tcPr>
        <w:p w14:paraId="0837DC21" w14:textId="77777777" w:rsidR="00A17C40" w:rsidRPr="001D6017" w:rsidRDefault="00A17C40" w:rsidP="000F45B6">
          <w:pPr>
            <w:pStyle w:val="Cabealho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  <w:tc>
        <w:tcPr>
          <w:tcW w:w="3209" w:type="dxa"/>
          <w:shd w:val="clear" w:color="auto" w:fill="auto"/>
          <w:vAlign w:val="center"/>
        </w:tcPr>
        <w:p w14:paraId="62049535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</w:tbl>
  <w:p w14:paraId="0F594CD8" w14:textId="77777777" w:rsidR="00A17C40" w:rsidRPr="000F45B6" w:rsidRDefault="00A17C40" w:rsidP="000F45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65595475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5A60024C" w14:textId="3A340395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30451592" w14:textId="787A426B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20A3CAEC" w14:textId="77777777" w:rsidTr="001D6017">
      <w:tc>
        <w:tcPr>
          <w:tcW w:w="3208" w:type="dxa"/>
          <w:shd w:val="clear" w:color="auto" w:fill="auto"/>
        </w:tcPr>
        <w:p w14:paraId="2F0A053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2E76DA5C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46AC8EDC" w14:textId="77777777" w:rsidR="00A17C40" w:rsidRPr="000F45B6" w:rsidRDefault="00A17C40" w:rsidP="000F45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F3A06" w14:textId="77777777" w:rsidR="00576B7F" w:rsidRDefault="00576B7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3F265F66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73A3D4DD" w14:textId="70431C53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6F2A26FB" w14:textId="59A29097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1AFFF5FC" w14:textId="77777777" w:rsidTr="001D6017">
      <w:tc>
        <w:tcPr>
          <w:tcW w:w="3208" w:type="dxa"/>
          <w:shd w:val="clear" w:color="auto" w:fill="auto"/>
        </w:tcPr>
        <w:p w14:paraId="3E269B6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6A24A5F7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688C84AF" w14:textId="77777777" w:rsidR="00A17C40" w:rsidRPr="000F45B6" w:rsidRDefault="00A17C40" w:rsidP="000F45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1CC7D6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2E3555A"/>
    <w:multiLevelType w:val="multilevel"/>
    <w:tmpl w:val="256CF240"/>
    <w:numStyleLink w:val="NOTAMULTIPLALISTA"/>
  </w:abstractNum>
  <w:abstractNum w:abstractNumId="21" w15:restartNumberingAfterBreak="0">
    <w:nsid w:val="14012193"/>
    <w:multiLevelType w:val="multilevel"/>
    <w:tmpl w:val="256CF240"/>
    <w:numStyleLink w:val="NOTAMULTIPLALISTA"/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0" w15:restartNumberingAfterBreak="0">
    <w:nsid w:val="2DA4192B"/>
    <w:multiLevelType w:val="multilevel"/>
    <w:tmpl w:val="3C78491C"/>
    <w:numStyleLink w:val="CAUTIONLIST"/>
  </w:abstractNum>
  <w:abstractNum w:abstractNumId="31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E31B44"/>
    <w:multiLevelType w:val="multilevel"/>
    <w:tmpl w:val="59DA8794"/>
    <w:numStyleLink w:val="NOTANUMERADALISTA"/>
  </w:abstractNum>
  <w:abstractNum w:abstractNumId="44" w15:restartNumberingAfterBreak="0">
    <w:nsid w:val="440E061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7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14026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2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3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1907A8D"/>
    <w:multiLevelType w:val="multilevel"/>
    <w:tmpl w:val="467435AE"/>
    <w:numStyleLink w:val="CONDITIONLISTA"/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1"/>
  </w:num>
  <w:num w:numId="12">
    <w:abstractNumId w:val="63"/>
  </w:num>
  <w:num w:numId="13">
    <w:abstractNumId w:val="49"/>
  </w:num>
  <w:num w:numId="14">
    <w:abstractNumId w:val="48"/>
  </w:num>
  <w:num w:numId="15">
    <w:abstractNumId w:val="52"/>
  </w:num>
  <w:num w:numId="16">
    <w:abstractNumId w:val="36"/>
  </w:num>
  <w:num w:numId="17">
    <w:abstractNumId w:val="54"/>
  </w:num>
  <w:num w:numId="18">
    <w:abstractNumId w:val="28"/>
  </w:num>
  <w:num w:numId="19">
    <w:abstractNumId w:val="34"/>
  </w:num>
  <w:num w:numId="20">
    <w:abstractNumId w:val="42"/>
  </w:num>
  <w:num w:numId="21">
    <w:abstractNumId w:val="40"/>
  </w:num>
  <w:num w:numId="22">
    <w:abstractNumId w:val="39"/>
  </w:num>
  <w:num w:numId="23">
    <w:abstractNumId w:val="31"/>
  </w:num>
  <w:num w:numId="24">
    <w:abstractNumId w:val="65"/>
  </w:num>
  <w:num w:numId="25">
    <w:abstractNumId w:val="59"/>
  </w:num>
  <w:num w:numId="26">
    <w:abstractNumId w:val="57"/>
  </w:num>
  <w:num w:numId="27">
    <w:abstractNumId w:val="50"/>
  </w:num>
  <w:num w:numId="28">
    <w:abstractNumId w:val="44"/>
  </w:num>
  <w:num w:numId="29">
    <w:abstractNumId w:val="19"/>
  </w:num>
  <w:num w:numId="30">
    <w:abstractNumId w:val="51"/>
  </w:num>
  <w:num w:numId="31">
    <w:abstractNumId w:val="46"/>
  </w:num>
  <w:num w:numId="32">
    <w:abstractNumId w:val="11"/>
  </w:num>
  <w:num w:numId="33">
    <w:abstractNumId w:val="53"/>
  </w:num>
  <w:num w:numId="34">
    <w:abstractNumId w:val="16"/>
  </w:num>
  <w:num w:numId="35">
    <w:abstractNumId w:val="47"/>
  </w:num>
  <w:num w:numId="36">
    <w:abstractNumId w:val="41"/>
  </w:num>
  <w:num w:numId="37">
    <w:abstractNumId w:val="26"/>
  </w:num>
  <w:num w:numId="38">
    <w:abstractNumId w:val="68"/>
  </w:num>
  <w:num w:numId="39">
    <w:abstractNumId w:val="29"/>
  </w:num>
  <w:num w:numId="40">
    <w:abstractNumId w:val="12"/>
  </w:num>
  <w:num w:numId="41">
    <w:abstractNumId w:val="38"/>
  </w:num>
  <w:num w:numId="42">
    <w:abstractNumId w:val="15"/>
  </w:num>
  <w:num w:numId="43">
    <w:abstractNumId w:val="45"/>
  </w:num>
  <w:num w:numId="44">
    <w:abstractNumId w:val="33"/>
  </w:num>
  <w:num w:numId="45">
    <w:abstractNumId w:val="14"/>
  </w:num>
  <w:num w:numId="46">
    <w:abstractNumId w:val="22"/>
  </w:num>
  <w:num w:numId="47">
    <w:abstractNumId w:val="24"/>
  </w:num>
  <w:num w:numId="48">
    <w:abstractNumId w:val="43"/>
  </w:num>
  <w:num w:numId="49">
    <w:abstractNumId w:val="30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5"/>
  </w:num>
  <w:num w:numId="58">
    <w:abstractNumId w:val="21"/>
  </w:num>
  <w:num w:numId="59">
    <w:abstractNumId w:val="32"/>
  </w:num>
  <w:num w:numId="60">
    <w:abstractNumId w:val="55"/>
  </w:num>
  <w:num w:numId="61">
    <w:abstractNumId w:val="27"/>
  </w:num>
  <w:num w:numId="62">
    <w:abstractNumId w:val="58"/>
  </w:num>
  <w:num w:numId="63">
    <w:abstractNumId w:val="20"/>
  </w:num>
  <w:num w:numId="64">
    <w:abstractNumId w:val="62"/>
  </w:num>
  <w:num w:numId="65">
    <w:abstractNumId w:val="66"/>
  </w:num>
  <w:num w:numId="66">
    <w:abstractNumId w:val="18"/>
  </w:num>
  <w:num w:numId="67">
    <w:abstractNumId w:val="35"/>
  </w:num>
  <w:num w:numId="68">
    <w:abstractNumId w:val="37"/>
  </w:num>
  <w:num w:numId="69">
    <w:abstractNumId w:val="2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evenAndOddHeaders/>
  <w:drawingGridHorizontalSpacing w:val="6"/>
  <w:drawingGridVerticalSpacing w:val="6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66BC"/>
    <w:rsid w:val="0000000B"/>
    <w:rsid w:val="00002015"/>
    <w:rsid w:val="00035C92"/>
    <w:rsid w:val="00045F5B"/>
    <w:rsid w:val="00051A63"/>
    <w:rsid w:val="000610D6"/>
    <w:rsid w:val="00064043"/>
    <w:rsid w:val="0009329F"/>
    <w:rsid w:val="000B4553"/>
    <w:rsid w:val="000B6A17"/>
    <w:rsid w:val="000D3D44"/>
    <w:rsid w:val="000E1355"/>
    <w:rsid w:val="000F45B6"/>
    <w:rsid w:val="000F74B4"/>
    <w:rsid w:val="00100AD5"/>
    <w:rsid w:val="00104289"/>
    <w:rsid w:val="00182B26"/>
    <w:rsid w:val="001841C5"/>
    <w:rsid w:val="00186D63"/>
    <w:rsid w:val="00192BE6"/>
    <w:rsid w:val="001A2082"/>
    <w:rsid w:val="001B265F"/>
    <w:rsid w:val="001D6017"/>
    <w:rsid w:val="002030C9"/>
    <w:rsid w:val="00254884"/>
    <w:rsid w:val="00262DC9"/>
    <w:rsid w:val="002C19F3"/>
    <w:rsid w:val="002E6BD2"/>
    <w:rsid w:val="002F3ED9"/>
    <w:rsid w:val="00310624"/>
    <w:rsid w:val="003110C2"/>
    <w:rsid w:val="00366C44"/>
    <w:rsid w:val="003830AD"/>
    <w:rsid w:val="0038674F"/>
    <w:rsid w:val="0039070A"/>
    <w:rsid w:val="003D2885"/>
    <w:rsid w:val="00426089"/>
    <w:rsid w:val="00433240"/>
    <w:rsid w:val="004542DB"/>
    <w:rsid w:val="004824D3"/>
    <w:rsid w:val="00482C86"/>
    <w:rsid w:val="0048591B"/>
    <w:rsid w:val="004908E3"/>
    <w:rsid w:val="004922BE"/>
    <w:rsid w:val="00496AB3"/>
    <w:rsid w:val="004B0E83"/>
    <w:rsid w:val="004D576F"/>
    <w:rsid w:val="004E2232"/>
    <w:rsid w:val="004F1C0D"/>
    <w:rsid w:val="0052408A"/>
    <w:rsid w:val="00533332"/>
    <w:rsid w:val="00544F48"/>
    <w:rsid w:val="00576B7F"/>
    <w:rsid w:val="00597D2A"/>
    <w:rsid w:val="005C136E"/>
    <w:rsid w:val="00620EDD"/>
    <w:rsid w:val="006878BB"/>
    <w:rsid w:val="006A037D"/>
    <w:rsid w:val="006C48DB"/>
    <w:rsid w:val="00713BD4"/>
    <w:rsid w:val="0072165A"/>
    <w:rsid w:val="007300D2"/>
    <w:rsid w:val="0074310F"/>
    <w:rsid w:val="00747C06"/>
    <w:rsid w:val="00754AD7"/>
    <w:rsid w:val="007662BF"/>
    <w:rsid w:val="00791709"/>
    <w:rsid w:val="007A7913"/>
    <w:rsid w:val="007C20E5"/>
    <w:rsid w:val="007E4867"/>
    <w:rsid w:val="0080615F"/>
    <w:rsid w:val="0082084E"/>
    <w:rsid w:val="00890FA2"/>
    <w:rsid w:val="008A7DAF"/>
    <w:rsid w:val="008B215C"/>
    <w:rsid w:val="008C7B21"/>
    <w:rsid w:val="008E6A55"/>
    <w:rsid w:val="0099517E"/>
    <w:rsid w:val="009D1804"/>
    <w:rsid w:val="009E2EFC"/>
    <w:rsid w:val="00A17C40"/>
    <w:rsid w:val="00A40EF8"/>
    <w:rsid w:val="00A457D5"/>
    <w:rsid w:val="00A630B3"/>
    <w:rsid w:val="00A67CAD"/>
    <w:rsid w:val="00A7417B"/>
    <w:rsid w:val="00AA25E5"/>
    <w:rsid w:val="00AB03CD"/>
    <w:rsid w:val="00AB527A"/>
    <w:rsid w:val="00AC3F6C"/>
    <w:rsid w:val="00B01876"/>
    <w:rsid w:val="00B2365D"/>
    <w:rsid w:val="00B73EF3"/>
    <w:rsid w:val="00BA1C6C"/>
    <w:rsid w:val="00BA79F9"/>
    <w:rsid w:val="00BB2FEA"/>
    <w:rsid w:val="00BB54BA"/>
    <w:rsid w:val="00C05C37"/>
    <w:rsid w:val="00C109DA"/>
    <w:rsid w:val="00C348B6"/>
    <w:rsid w:val="00C51737"/>
    <w:rsid w:val="00C71B73"/>
    <w:rsid w:val="00C938D5"/>
    <w:rsid w:val="00CC1A90"/>
    <w:rsid w:val="00CE2ED7"/>
    <w:rsid w:val="00CF4B73"/>
    <w:rsid w:val="00D032FB"/>
    <w:rsid w:val="00D11345"/>
    <w:rsid w:val="00D46307"/>
    <w:rsid w:val="00D77AA7"/>
    <w:rsid w:val="00D8384D"/>
    <w:rsid w:val="00D866BC"/>
    <w:rsid w:val="00DA43D5"/>
    <w:rsid w:val="00DF475C"/>
    <w:rsid w:val="00E13E6F"/>
    <w:rsid w:val="00E27815"/>
    <w:rsid w:val="00E62122"/>
    <w:rsid w:val="00E656EB"/>
    <w:rsid w:val="00EA2139"/>
    <w:rsid w:val="00EB3516"/>
    <w:rsid w:val="00EC428D"/>
    <w:rsid w:val="00EC45EA"/>
    <w:rsid w:val="00EE740D"/>
    <w:rsid w:val="00F53085"/>
    <w:rsid w:val="00FC5A32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."/>
  <w:listSeparator w:val=","/>
  <w14:docId w14:val="36CB8EDA"/>
  <w15:chartTrackingRefBased/>
  <w15:docId w15:val="{6AEF49DF-9A1B-4344-A3E2-94D6F560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192B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192BE6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192BE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192BE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192BE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192B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192BE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192BE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192BE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192BE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192BE6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192BE6"/>
  </w:style>
  <w:style w:type="paragraph" w:customStyle="1" w:styleId="TTULODOCAPTULO">
    <w:name w:val="TÍTULO DO CAPÍTULO"/>
    <w:basedOn w:val="Normal"/>
    <w:next w:val="TEXTO"/>
    <w:semiHidden/>
    <w:rsid w:val="001841C5"/>
    <w:pPr>
      <w:spacing w:before="120" w:after="240"/>
      <w:jc w:val="center"/>
    </w:pPr>
    <w:rPr>
      <w:b/>
      <w:caps/>
      <w:sz w:val="28"/>
    </w:rPr>
  </w:style>
  <w:style w:type="paragraph" w:customStyle="1" w:styleId="TEXTO">
    <w:name w:val="TEXTO"/>
    <w:semiHidden/>
    <w:rsid w:val="001841C5"/>
    <w:pPr>
      <w:spacing w:after="120"/>
      <w:jc w:val="both"/>
    </w:pPr>
    <w:rPr>
      <w:rFonts w:ascii="Arial" w:hAnsi="Arial"/>
      <w:lang w:val="en-US"/>
    </w:rPr>
  </w:style>
  <w:style w:type="paragraph" w:styleId="Sumrio1">
    <w:name w:val="toc 1"/>
    <w:basedOn w:val="Normal"/>
    <w:next w:val="Normal"/>
    <w:semiHidden/>
    <w:rsid w:val="00192BE6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TULO1NVEL">
    <w:name w:val="TÍTULO 1º NÍVEL"/>
    <w:basedOn w:val="TEXTO"/>
    <w:next w:val="TEXTO"/>
    <w:semiHidden/>
    <w:rsid w:val="001841C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1841C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192BE6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1841C5"/>
    <w:pPr>
      <w:spacing w:before="240"/>
      <w:outlineLvl w:val="1"/>
    </w:pPr>
    <w:rPr>
      <w:b/>
      <w:caps/>
      <w:sz w:val="24"/>
    </w:rPr>
  </w:style>
  <w:style w:type="paragraph" w:customStyle="1" w:styleId="NOTE-2ITENS">
    <w:name w:val="NOTE - 2 ITENS"/>
    <w:basedOn w:val="NOTE"/>
    <w:next w:val="Normal"/>
    <w:autoRedefine/>
    <w:semiHidden/>
    <w:rsid w:val="00192BE6"/>
    <w:pPr>
      <w:numPr>
        <w:numId w:val="16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192BE6"/>
    <w:pPr>
      <w:numPr>
        <w:numId w:val="18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192BE6"/>
    <w:pPr>
      <w:numPr>
        <w:numId w:val="15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192BE6"/>
    <w:pPr>
      <w:numPr>
        <w:numId w:val="17"/>
      </w:numPr>
      <w:spacing w:before="240"/>
    </w:pPr>
    <w:rPr>
      <w:b/>
    </w:r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192BE6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1841C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1841C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192BE6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1841C5"/>
    <w:pPr>
      <w:ind w:hanging="4536"/>
    </w:pPr>
  </w:style>
  <w:style w:type="paragraph" w:customStyle="1" w:styleId="ALTITUDE">
    <w:name w:val="ALTITUDE"/>
    <w:basedOn w:val="FIGURA"/>
    <w:next w:val="Normal"/>
    <w:semiHidden/>
    <w:rsid w:val="001841C5"/>
    <w:rPr>
      <w:sz w:val="18"/>
    </w:rPr>
  </w:style>
  <w:style w:type="paragraph" w:customStyle="1" w:styleId="DAILYCHECK">
    <w:name w:val="DAILY CHECK"/>
    <w:basedOn w:val="Normal"/>
    <w:semiHidden/>
    <w:rsid w:val="001841C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1841C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1841C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1841C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1841C5"/>
  </w:style>
  <w:style w:type="paragraph" w:customStyle="1" w:styleId="NOTE-ITEMNUMERADA">
    <w:name w:val="NOTE - ITEM NUMERADA"/>
    <w:basedOn w:val="NOTE-NUMERADA"/>
    <w:semiHidden/>
    <w:rsid w:val="001841C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1841C5"/>
  </w:style>
  <w:style w:type="paragraph" w:customStyle="1" w:styleId="PROCED3NVEL-2LINHAS">
    <w:name w:val="PROCED. 3° NÍVEL - 2 LINHAS"/>
    <w:basedOn w:val="PROCED2NVEL"/>
    <w:next w:val="PROCED2NVEL"/>
    <w:semiHidden/>
    <w:rsid w:val="001841C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1841C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1841C5"/>
    <w:pPr>
      <w:ind w:left="567"/>
    </w:pPr>
  </w:style>
  <w:style w:type="paragraph" w:customStyle="1" w:styleId="REVISADA">
    <w:name w:val="REVISADA"/>
    <w:basedOn w:val="Normal"/>
    <w:semiHidden/>
    <w:rsid w:val="001841C5"/>
    <w:pPr>
      <w:tabs>
        <w:tab w:val="left" w:leader="dot" w:pos="1134"/>
      </w:tabs>
      <w:ind w:left="141" w:hanging="283"/>
      <w:jc w:val="both"/>
    </w:pPr>
  </w:style>
  <w:style w:type="paragraph" w:customStyle="1" w:styleId="CONTROLE">
    <w:name w:val="CONTROLE"/>
    <w:basedOn w:val="TTULO2NVEL"/>
    <w:semiHidden/>
    <w:rsid w:val="001841C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1841C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1841C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1841C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1841C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TABELA">
    <w:name w:val="TABELA"/>
    <w:basedOn w:val="TEXTO"/>
    <w:semiHidden/>
    <w:rsid w:val="001841C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1841C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1841C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1841C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192BE6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1841C5"/>
    <w:pPr>
      <w:numPr>
        <w:numId w:val="26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1841C5"/>
    <w:pPr>
      <w:ind w:left="851" w:hanging="284"/>
    </w:pPr>
  </w:style>
  <w:style w:type="paragraph" w:customStyle="1" w:styleId="CONDIO">
    <w:name w:val="CONDIÇÃO"/>
    <w:basedOn w:val="TEXTO"/>
    <w:semiHidden/>
    <w:rsid w:val="001841C5"/>
    <w:pPr>
      <w:numPr>
        <w:numId w:val="11"/>
      </w:numPr>
    </w:pPr>
  </w:style>
  <w:style w:type="paragraph" w:customStyle="1" w:styleId="TEMPCRUISE">
    <w:name w:val="TEMPCRUISE"/>
    <w:basedOn w:val="TABELA"/>
    <w:semiHidden/>
    <w:rsid w:val="001841C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48591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1841C5"/>
    <w:pPr>
      <w:numPr>
        <w:numId w:val="14"/>
      </w:numPr>
      <w:spacing w:before="40" w:after="40"/>
    </w:pPr>
  </w:style>
  <w:style w:type="paragraph" w:customStyle="1" w:styleId="EICASMESS-CAUTION">
    <w:name w:val="EICAS MESS - CAUTION"/>
    <w:basedOn w:val="TEXTO"/>
    <w:next w:val="TEXTO"/>
    <w:semiHidden/>
    <w:rsid w:val="001841C5"/>
    <w:pPr>
      <w:numPr>
        <w:numId w:val="13"/>
      </w:numPr>
      <w:tabs>
        <w:tab w:val="left" w:pos="1418"/>
      </w:tabs>
    </w:pPr>
  </w:style>
  <w:style w:type="paragraph" w:customStyle="1" w:styleId="Light">
    <w:name w:val="Light"/>
    <w:basedOn w:val="Normal"/>
    <w:next w:val="Normal"/>
    <w:semiHidden/>
    <w:rsid w:val="001841C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1841C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Indication">
    <w:name w:val="EICAS Indication"/>
    <w:basedOn w:val="TEXTO"/>
    <w:next w:val="TEXTO"/>
    <w:semiHidden/>
    <w:rsid w:val="001841C5"/>
    <w:pPr>
      <w:numPr>
        <w:numId w:val="12"/>
      </w:numPr>
    </w:pPr>
  </w:style>
  <w:style w:type="paragraph" w:customStyle="1" w:styleId="Condition">
    <w:name w:val="Condition"/>
    <w:basedOn w:val="TEXTO"/>
    <w:next w:val="Normal"/>
    <w:semiHidden/>
    <w:rsid w:val="001841C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1841C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1841C5"/>
    <w:pPr>
      <w:spacing w:before="40" w:after="40"/>
      <w:jc w:val="center"/>
    </w:pPr>
    <w:rPr>
      <w:sz w:val="22"/>
    </w:rPr>
  </w:style>
  <w:style w:type="paragraph" w:styleId="Sumrio2">
    <w:name w:val="toc 2"/>
    <w:basedOn w:val="Normal"/>
    <w:next w:val="Normal"/>
    <w:autoRedefine/>
    <w:semiHidden/>
    <w:rsid w:val="00192BE6"/>
    <w:pPr>
      <w:tabs>
        <w:tab w:val="left" w:leader="dot" w:pos="5103"/>
        <w:tab w:val="right" w:leader="dot" w:pos="6237"/>
      </w:tabs>
      <w:ind w:left="567" w:hanging="283"/>
    </w:pPr>
  </w:style>
  <w:style w:type="paragraph" w:styleId="Sumrio3">
    <w:name w:val="toc 3"/>
    <w:basedOn w:val="Normal"/>
    <w:next w:val="Normal"/>
    <w:autoRedefine/>
    <w:semiHidden/>
    <w:rsid w:val="00192BE6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styleId="Numerada">
    <w:name w:val="List Number"/>
    <w:basedOn w:val="Normal"/>
    <w:semiHidden/>
    <w:rsid w:val="00192BE6"/>
    <w:pPr>
      <w:numPr>
        <w:numId w:val="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pesohold">
    <w:name w:val="pesohold"/>
    <w:basedOn w:val="PESO"/>
    <w:semiHidden/>
    <w:rsid w:val="001841C5"/>
    <w:pPr>
      <w:tabs>
        <w:tab w:val="clear" w:pos="4536"/>
        <w:tab w:val="center" w:pos="3969"/>
      </w:tabs>
      <w:spacing w:after="0"/>
    </w:pPr>
  </w:style>
  <w:style w:type="paragraph" w:styleId="Cabealho">
    <w:name w:val="header"/>
    <w:basedOn w:val="Normal"/>
    <w:link w:val="CabealhoChar"/>
    <w:uiPriority w:val="99"/>
    <w:semiHidden/>
    <w:rsid w:val="0048591B"/>
    <w:pPr>
      <w:tabs>
        <w:tab w:val="center" w:pos="4680"/>
        <w:tab w:val="right" w:pos="9360"/>
      </w:tabs>
    </w:pPr>
  </w:style>
  <w:style w:type="paragraph" w:customStyle="1" w:styleId="Analtico2">
    <w:name w:val="Analítico2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styleId="Rodap">
    <w:name w:val="footer"/>
    <w:basedOn w:val="Normal"/>
    <w:link w:val="RodapChar"/>
    <w:uiPriority w:val="99"/>
    <w:semiHidden/>
    <w:rsid w:val="0048591B"/>
    <w:pPr>
      <w:tabs>
        <w:tab w:val="center" w:pos="3118"/>
        <w:tab w:val="right" w:pos="6236"/>
        <w:tab w:val="right" w:pos="8838"/>
      </w:tabs>
    </w:pPr>
  </w:style>
  <w:style w:type="character" w:styleId="Nmerodepgina">
    <w:name w:val="page number"/>
    <w:semiHidden/>
    <w:rsid w:val="00192BE6"/>
    <w:rPr>
      <w:rFonts w:ascii="Arial" w:hAnsi="Arial"/>
      <w:color w:val="auto"/>
      <w:sz w:val="20"/>
      <w:u w:val="none"/>
      <w:vertAlign w:val="baseline"/>
    </w:rPr>
  </w:style>
  <w:style w:type="paragraph" w:customStyle="1" w:styleId="NOTES">
    <w:name w:val="NOTES"/>
    <w:basedOn w:val="NOTE"/>
    <w:next w:val="NOTE"/>
    <w:semiHidden/>
    <w:rsid w:val="001841C5"/>
    <w:pPr>
      <w:ind w:left="567" w:hanging="567"/>
    </w:pPr>
    <w:rPr>
      <w:b/>
    </w:rPr>
  </w:style>
  <w:style w:type="paragraph" w:customStyle="1" w:styleId="COLOR">
    <w:name w:val="COLOR"/>
    <w:semiHidden/>
    <w:rsid w:val="001841C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48591B"/>
    <w:pPr>
      <w:spacing w:before="120" w:after="120"/>
      <w:ind w:left="585" w:hanging="284"/>
    </w:pPr>
    <w:rPr>
      <w:rFonts w:ascii="Arial" w:hAnsi="Arial"/>
    </w:rPr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character" w:styleId="Hyperlink">
    <w:name w:val="Hyperlink"/>
    <w:semiHidden/>
    <w:rsid w:val="00192BE6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192BE6"/>
    <w:pPr>
      <w:ind w:left="600"/>
    </w:pPr>
  </w:style>
  <w:style w:type="paragraph" w:styleId="Sumrio5">
    <w:name w:val="toc 5"/>
    <w:basedOn w:val="Normal"/>
    <w:next w:val="Normal"/>
    <w:autoRedefine/>
    <w:semiHidden/>
    <w:rsid w:val="00192BE6"/>
    <w:pPr>
      <w:ind w:left="800"/>
    </w:pPr>
  </w:style>
  <w:style w:type="paragraph" w:styleId="Sumrio6">
    <w:name w:val="toc 6"/>
    <w:basedOn w:val="Normal"/>
    <w:next w:val="Normal"/>
    <w:autoRedefine/>
    <w:semiHidden/>
    <w:rsid w:val="00192BE6"/>
    <w:pPr>
      <w:ind w:left="1000"/>
    </w:pPr>
  </w:style>
  <w:style w:type="paragraph" w:styleId="Sumrio7">
    <w:name w:val="toc 7"/>
    <w:basedOn w:val="Normal"/>
    <w:next w:val="Normal"/>
    <w:autoRedefine/>
    <w:semiHidden/>
    <w:rsid w:val="00192BE6"/>
    <w:pPr>
      <w:ind w:left="1200"/>
    </w:pPr>
  </w:style>
  <w:style w:type="paragraph" w:styleId="Sumrio8">
    <w:name w:val="toc 8"/>
    <w:basedOn w:val="Normal"/>
    <w:next w:val="Normal"/>
    <w:autoRedefine/>
    <w:semiHidden/>
    <w:rsid w:val="00192BE6"/>
    <w:pPr>
      <w:ind w:left="1400"/>
    </w:pPr>
  </w:style>
  <w:style w:type="paragraph" w:styleId="Sumrio9">
    <w:name w:val="toc 9"/>
    <w:basedOn w:val="Normal"/>
    <w:next w:val="Normal"/>
    <w:autoRedefine/>
    <w:semiHidden/>
    <w:rsid w:val="00192BE6"/>
    <w:pPr>
      <w:ind w:left="1600"/>
    </w:pPr>
  </w:style>
  <w:style w:type="paragraph" w:styleId="Assinatura">
    <w:name w:val="Signature"/>
    <w:basedOn w:val="TextoNvel1"/>
    <w:link w:val="AssinaturaChar"/>
    <w:semiHidden/>
    <w:rsid w:val="00192BE6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abealhodamensagem">
    <w:name w:val="Message Header"/>
    <w:basedOn w:val="TextoNvel1"/>
    <w:link w:val="CabealhodamensagemChar"/>
    <w:semiHidden/>
    <w:rsid w:val="00192B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ommarcadores">
    <w:name w:val="List Bullet"/>
    <w:basedOn w:val="TextoNvel1"/>
    <w:autoRedefine/>
    <w:semiHidden/>
    <w:rsid w:val="00192BE6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192BE6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192BE6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192BE6"/>
    <w:pPr>
      <w:numPr>
        <w:numId w:val="4"/>
      </w:numPr>
    </w:pPr>
  </w:style>
  <w:style w:type="paragraph" w:styleId="Commarcadores5">
    <w:name w:val="List Bullet 5"/>
    <w:basedOn w:val="TextoNvel1"/>
    <w:autoRedefine/>
    <w:semiHidden/>
    <w:rsid w:val="00192BE6"/>
    <w:pPr>
      <w:numPr>
        <w:numId w:val="5"/>
      </w:numPr>
    </w:pPr>
  </w:style>
  <w:style w:type="paragraph" w:styleId="Corpodetexto">
    <w:name w:val="Body Text"/>
    <w:basedOn w:val="Normal"/>
    <w:link w:val="CorpodetextoChar"/>
    <w:semiHidden/>
    <w:rsid w:val="00192BE6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192BE6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192BE6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192BE6"/>
    <w:pPr>
      <w:ind w:left="200" w:hanging="200"/>
    </w:pPr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ndicedeilustraes">
    <w:name w:val="table of figures"/>
    <w:basedOn w:val="TextoNvel1"/>
    <w:next w:val="Normal"/>
    <w:semiHidden/>
    <w:rsid w:val="00192BE6"/>
    <w:pPr>
      <w:ind w:left="400" w:hanging="400"/>
    </w:pPr>
  </w:style>
  <w:style w:type="paragraph" w:styleId="Legenda">
    <w:name w:val="caption"/>
    <w:basedOn w:val="TextoNvel1"/>
    <w:next w:val="Normal"/>
    <w:semiHidden/>
    <w:qFormat/>
    <w:rsid w:val="00192BE6"/>
    <w:pPr>
      <w:spacing w:before="120"/>
    </w:pPr>
    <w:rPr>
      <w:b/>
      <w:bCs/>
    </w:rPr>
  </w:style>
  <w:style w:type="paragraph" w:styleId="Lista">
    <w:name w:val="List"/>
    <w:basedOn w:val="Normal"/>
    <w:semiHidden/>
    <w:rsid w:val="00192BE6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192BE6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192BE6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192BE6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192BE6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192BE6"/>
    <w:pPr>
      <w:spacing w:after="120"/>
      <w:ind w:left="283"/>
    </w:pPr>
  </w:style>
  <w:style w:type="paragraph" w:styleId="Listadecontinuao2">
    <w:name w:val="List Continue 2"/>
    <w:basedOn w:val="Normal"/>
    <w:semiHidden/>
    <w:rsid w:val="00192BE6"/>
    <w:pPr>
      <w:spacing w:after="120"/>
      <w:ind w:left="566"/>
    </w:pPr>
  </w:style>
  <w:style w:type="paragraph" w:styleId="Listadecontinuao3">
    <w:name w:val="List Continue 3"/>
    <w:basedOn w:val="Normal"/>
    <w:semiHidden/>
    <w:rsid w:val="00192BE6"/>
    <w:pPr>
      <w:spacing w:after="120"/>
      <w:ind w:left="849"/>
    </w:pPr>
  </w:style>
  <w:style w:type="paragraph" w:styleId="Listadecontinuao4">
    <w:name w:val="List Continue 4"/>
    <w:basedOn w:val="Normal"/>
    <w:semiHidden/>
    <w:rsid w:val="00192BE6"/>
    <w:pPr>
      <w:spacing w:after="120"/>
      <w:ind w:left="1132"/>
    </w:pPr>
  </w:style>
  <w:style w:type="paragraph" w:styleId="Listadecontinuao5">
    <w:name w:val="List Continue 5"/>
    <w:basedOn w:val="Normal"/>
    <w:semiHidden/>
    <w:rsid w:val="00192BE6"/>
    <w:pPr>
      <w:spacing w:after="120"/>
      <w:ind w:left="1415"/>
    </w:pPr>
  </w:style>
  <w:style w:type="paragraph" w:styleId="NormalWeb">
    <w:name w:val="Normal (Web)"/>
    <w:basedOn w:val="Normal"/>
    <w:semiHidden/>
    <w:rsid w:val="00192BE6"/>
    <w:rPr>
      <w:rFonts w:ascii="Times New Roman" w:hAnsi="Times New Roman"/>
      <w:sz w:val="24"/>
      <w:szCs w:val="24"/>
    </w:rPr>
  </w:style>
  <w:style w:type="paragraph" w:styleId="Numerada2">
    <w:name w:val="List Number 2"/>
    <w:basedOn w:val="Normal"/>
    <w:semiHidden/>
    <w:rsid w:val="00192BE6"/>
    <w:pPr>
      <w:numPr>
        <w:numId w:val="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192BE6"/>
    <w:pPr>
      <w:numPr>
        <w:numId w:val="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192BE6"/>
    <w:pPr>
      <w:numPr>
        <w:numId w:val="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192BE6"/>
    <w:pPr>
      <w:numPr>
        <w:numId w:val="10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192BE6"/>
    <w:pPr>
      <w:ind w:left="720"/>
    </w:pPr>
  </w:style>
  <w:style w:type="paragraph" w:styleId="Remetente">
    <w:name w:val="envelope return"/>
    <w:basedOn w:val="Normal"/>
    <w:semiHidden/>
    <w:rsid w:val="00192BE6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192BE6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192BE6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192BE6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192BE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192BE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192BE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192BE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192BE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192BE6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Subttulo">
    <w:name w:val="Subtitle"/>
    <w:basedOn w:val="Normal"/>
    <w:link w:val="SubttuloChar"/>
    <w:semiHidden/>
    <w:qFormat/>
    <w:rsid w:val="00192BE6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rsid w:val="00192BE6"/>
  </w:style>
  <w:style w:type="paragraph" w:styleId="Textodemacro">
    <w:name w:val="macro"/>
    <w:link w:val="TextodemacroChar"/>
    <w:semiHidden/>
    <w:rsid w:val="00192B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192BE6"/>
  </w:style>
  <w:style w:type="paragraph" w:styleId="Textodenotaderodap">
    <w:name w:val="footnote text"/>
    <w:basedOn w:val="Normal"/>
    <w:link w:val="TextodenotaderodapChar"/>
    <w:semiHidden/>
    <w:rsid w:val="00192BE6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styleId="Ttulo">
    <w:name w:val="Title"/>
    <w:basedOn w:val="Normal"/>
    <w:link w:val="TtuloChar"/>
    <w:semiHidden/>
    <w:qFormat/>
    <w:rsid w:val="00192BE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192BE6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192BE6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basedOn w:val="Normal"/>
    <w:link w:val="AssinaturadeEmailChar"/>
    <w:semiHidden/>
    <w:rsid w:val="00192BE6"/>
  </w:style>
  <w:style w:type="paragraph" w:styleId="Corpodetexto2">
    <w:name w:val="Body Text 2"/>
    <w:basedOn w:val="Normal"/>
    <w:link w:val="Corpodetexto2Char"/>
    <w:semiHidden/>
    <w:rsid w:val="00192BE6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192BE6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192BE6"/>
  </w:style>
  <w:style w:type="paragraph" w:styleId="EndereoHTML">
    <w:name w:val="HTML Address"/>
    <w:basedOn w:val="Normal"/>
    <w:link w:val="EndereoHTMLChar"/>
    <w:semiHidden/>
    <w:rsid w:val="00192BE6"/>
    <w:rPr>
      <w:i/>
      <w:iCs/>
    </w:rPr>
  </w:style>
  <w:style w:type="paragraph" w:styleId="MapadoDocumento">
    <w:name w:val="Document Map"/>
    <w:basedOn w:val="Normal"/>
    <w:link w:val="MapadoDocumentoChar"/>
    <w:semiHidden/>
    <w:rsid w:val="00192BE6"/>
    <w:pPr>
      <w:shd w:val="clear" w:color="auto" w:fill="000080"/>
    </w:pPr>
    <w:rPr>
      <w:rFonts w:ascii="Tahoma" w:hAnsi="Tahoma" w:cs="Tahoma"/>
    </w:rPr>
  </w:style>
  <w:style w:type="paragraph" w:styleId="Pr-formataoHTML">
    <w:name w:val="HTML Preformatted"/>
    <w:basedOn w:val="Normal"/>
    <w:link w:val="Pr-formataoHTMLChar"/>
    <w:semiHidden/>
    <w:rsid w:val="00192BE6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192BE6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192BE6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192BE6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192BE6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192BE6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192BE6"/>
  </w:style>
  <w:style w:type="paragraph" w:styleId="Textoembloco">
    <w:name w:val="Block Text"/>
    <w:basedOn w:val="TextoNvel1"/>
    <w:semiHidden/>
    <w:rsid w:val="00192BE6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192BE6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192BE6"/>
    <w:pPr>
      <w:jc w:val="center"/>
    </w:pPr>
    <w:rPr>
      <w:b/>
    </w:rPr>
  </w:style>
  <w:style w:type="character" w:styleId="HiperlinkVisitado">
    <w:name w:val="FollowedHyperlink"/>
    <w:semiHidden/>
    <w:rsid w:val="00192BE6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192BE6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192BE6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1841C5"/>
    <w:pPr>
      <w:numPr>
        <w:numId w:val="20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1841C5"/>
    <w:pPr>
      <w:numPr>
        <w:numId w:val="21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1841C5"/>
    <w:pPr>
      <w:numPr>
        <w:numId w:val="22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1841C5"/>
    <w:pPr>
      <w:numPr>
        <w:numId w:val="23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1841C5"/>
    <w:pPr>
      <w:numPr>
        <w:numId w:val="24"/>
      </w:numPr>
    </w:pPr>
  </w:style>
  <w:style w:type="paragraph" w:customStyle="1" w:styleId="xl26">
    <w:name w:val="xl26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7">
    <w:name w:val="xl27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8">
    <w:name w:val="xl28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9">
    <w:name w:val="xl29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0">
    <w:name w:val="xl30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1">
    <w:name w:val="xl31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2">
    <w:name w:val="xl32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3">
    <w:name w:val="xl3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4">
    <w:name w:val="xl34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5">
    <w:name w:val="xl3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6">
    <w:name w:val="xl36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7">
    <w:name w:val="xl37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8">
    <w:name w:val="xl38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39">
    <w:name w:val="xl39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0">
    <w:name w:val="xl40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1">
    <w:name w:val="xl41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2">
    <w:name w:val="xl42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3">
    <w:name w:val="xl4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4">
    <w:name w:val="xl44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5">
    <w:name w:val="xl4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styleId="Textodebalo">
    <w:name w:val="Balloon Text"/>
    <w:basedOn w:val="Normal"/>
    <w:link w:val="TextodebaloChar"/>
    <w:semiHidden/>
    <w:rsid w:val="00192BE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92BE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  <w:uiPriority w:val="99"/>
    <w:semiHidden/>
    <w:unhideWhenUsed/>
    <w:rsid w:val="001841C5"/>
    <w:pPr>
      <w:numPr>
        <w:numId w:val="27"/>
      </w:numPr>
    </w:pPr>
  </w:style>
  <w:style w:type="numbering" w:styleId="1ai">
    <w:name w:val="Outline List 1"/>
    <w:basedOn w:val="Semlista"/>
    <w:uiPriority w:val="99"/>
    <w:semiHidden/>
    <w:unhideWhenUsed/>
    <w:rsid w:val="001841C5"/>
    <w:pPr>
      <w:numPr>
        <w:numId w:val="28"/>
      </w:numPr>
    </w:pPr>
  </w:style>
  <w:style w:type="numbering" w:styleId="Artigoseo">
    <w:name w:val="Outline List 3"/>
    <w:basedOn w:val="Semlista"/>
    <w:uiPriority w:val="99"/>
    <w:semiHidden/>
    <w:unhideWhenUsed/>
    <w:rsid w:val="001841C5"/>
    <w:pPr>
      <w:numPr>
        <w:numId w:val="2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1841C5"/>
  </w:style>
  <w:style w:type="character" w:styleId="TtulodoLivro">
    <w:name w:val="Book Title"/>
    <w:uiPriority w:val="33"/>
    <w:semiHidden/>
    <w:qFormat/>
    <w:rsid w:val="001841C5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192BE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192BE6"/>
    <w:rPr>
      <w:b/>
      <w:bCs/>
    </w:rPr>
  </w:style>
  <w:style w:type="character" w:customStyle="1" w:styleId="CommentTextChar">
    <w:name w:val="Comment Text Char"/>
    <w:semiHidden/>
    <w:rsid w:val="00182B26"/>
    <w:rPr>
      <w:rFonts w:ascii="Arial" w:hAnsi="Arial"/>
      <w:lang w:val="en-US"/>
    </w:rPr>
  </w:style>
  <w:style w:type="character" w:customStyle="1" w:styleId="CommentSubjectChar">
    <w:name w:val="Comment Subject Char"/>
    <w:semiHidden/>
    <w:rsid w:val="00182B26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1841C5"/>
    <w:rPr>
      <w:i/>
      <w:iCs/>
    </w:rPr>
  </w:style>
  <w:style w:type="character" w:styleId="Refdenotadefim">
    <w:name w:val="endnote reference"/>
    <w:uiPriority w:val="99"/>
    <w:semiHidden/>
    <w:unhideWhenUsed/>
    <w:rsid w:val="001841C5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1841C5"/>
    <w:rPr>
      <w:vertAlign w:val="superscript"/>
    </w:rPr>
  </w:style>
  <w:style w:type="table" w:styleId="TabeladeGrade1Clara">
    <w:name w:val="Grid Table 1 Light"/>
    <w:basedOn w:val="Tabelanormal"/>
    <w:uiPriority w:val="46"/>
    <w:rsid w:val="00192BE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1841C5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1841C5"/>
  </w:style>
  <w:style w:type="character" w:styleId="CitaoHTML">
    <w:name w:val="HTML Cite"/>
    <w:uiPriority w:val="99"/>
    <w:semiHidden/>
    <w:unhideWhenUsed/>
    <w:rsid w:val="001841C5"/>
    <w:rPr>
      <w:i/>
      <w:iCs/>
    </w:rPr>
  </w:style>
  <w:style w:type="character" w:styleId="CdigoHTML">
    <w:name w:val="HTML Code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1841C5"/>
    <w:rPr>
      <w:i/>
      <w:iCs/>
    </w:rPr>
  </w:style>
  <w:style w:type="character" w:styleId="TecladoHTML">
    <w:name w:val="HTML Keyboard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1841C5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1841C5"/>
    <w:rPr>
      <w:i/>
      <w:iCs/>
    </w:rPr>
  </w:style>
  <w:style w:type="character" w:styleId="nfaseIntensa">
    <w:name w:val="Intense Emphasis"/>
    <w:uiPriority w:val="21"/>
    <w:semiHidden/>
    <w:qFormat/>
    <w:rsid w:val="001841C5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1841C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1841C5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1841C5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841C5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841C5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841C5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841C5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841C5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841C5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841C5"/>
  </w:style>
  <w:style w:type="paragraph" w:styleId="PargrafodaLista">
    <w:name w:val="List Paragraph"/>
    <w:basedOn w:val="Normal"/>
    <w:uiPriority w:val="34"/>
    <w:semiHidden/>
    <w:qFormat/>
    <w:rsid w:val="00192BE6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1841C5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1841C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192BE6"/>
    <w:rPr>
      <w:color w:val="808080"/>
    </w:rPr>
  </w:style>
  <w:style w:type="table" w:styleId="TabelaSimples1">
    <w:name w:val="Plain Table 1"/>
    <w:basedOn w:val="Tabelanormal"/>
    <w:uiPriority w:val="41"/>
    <w:semiHidden/>
    <w:rsid w:val="001841C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1841C5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192BE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92BE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192BE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1841C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1841C5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1841C5"/>
    <w:rPr>
      <w:u w:val="dotted"/>
    </w:rPr>
  </w:style>
  <w:style w:type="character" w:styleId="SmartLink">
    <w:name w:val="Smart Link"/>
    <w:uiPriority w:val="99"/>
    <w:semiHidden/>
    <w:unhideWhenUsed/>
    <w:rsid w:val="001841C5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1841C5"/>
    <w:rPr>
      <w:b/>
      <w:bCs/>
    </w:rPr>
  </w:style>
  <w:style w:type="character" w:styleId="nfaseSutil">
    <w:name w:val="Subtle Emphasis"/>
    <w:uiPriority w:val="19"/>
    <w:semiHidden/>
    <w:qFormat/>
    <w:rsid w:val="001841C5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1841C5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1841C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41C5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1841C5"/>
    <w:rPr>
      <w:color w:val="605E5C"/>
      <w:shd w:val="clear" w:color="auto" w:fill="E1DFDD"/>
    </w:rPr>
  </w:style>
  <w:style w:type="character" w:customStyle="1" w:styleId="Heading1Char">
    <w:name w:val="Heading 1 Char"/>
    <w:semiHidden/>
    <w:rsid w:val="00182B26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182B26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182B26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182B26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182B26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182B26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182B26"/>
    <w:rPr>
      <w:sz w:val="24"/>
      <w:szCs w:val="24"/>
      <w:lang w:val="en-US"/>
    </w:rPr>
  </w:style>
  <w:style w:type="character" w:customStyle="1" w:styleId="Heading8Char">
    <w:name w:val="Heading 8 Char"/>
    <w:semiHidden/>
    <w:rsid w:val="00182B26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182B26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48591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1841C5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48591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1841C5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48591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48591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192BE6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192BE6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48591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192BE6"/>
    <w:pPr>
      <w:numPr>
        <w:numId w:val="25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192BE6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192BE6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48591B"/>
    <w:pPr>
      <w:numPr>
        <w:ilvl w:val="0"/>
      </w:numPr>
    </w:pPr>
  </w:style>
  <w:style w:type="character" w:customStyle="1" w:styleId="SignatureChar">
    <w:name w:val="Signature Char"/>
    <w:semiHidden/>
    <w:rsid w:val="00182B26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182B26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182B26"/>
    <w:rPr>
      <w:rFonts w:ascii="Arial" w:hAnsi="Arial"/>
      <w:lang w:val="en-US"/>
    </w:rPr>
  </w:style>
  <w:style w:type="character" w:customStyle="1" w:styleId="ClosingChar">
    <w:name w:val="Closing Char"/>
    <w:semiHidden/>
    <w:rsid w:val="00182B26"/>
    <w:rPr>
      <w:rFonts w:ascii="Arial" w:hAnsi="Arial"/>
      <w:lang w:val="en-US"/>
    </w:rPr>
  </w:style>
  <w:style w:type="character" w:customStyle="1" w:styleId="SubtitleChar">
    <w:name w:val="Subtitle Char"/>
    <w:semiHidden/>
    <w:rsid w:val="00182B26"/>
    <w:rPr>
      <w:rFonts w:ascii="Arial" w:hAnsi="Arial" w:cs="Arial"/>
      <w:sz w:val="24"/>
      <w:szCs w:val="24"/>
      <w:lang w:val="en-US"/>
    </w:rPr>
  </w:style>
  <w:style w:type="character" w:customStyle="1" w:styleId="MacroTextChar">
    <w:name w:val="Macro Text Char"/>
    <w:semiHidden/>
    <w:rsid w:val="00182B26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182B26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182B26"/>
    <w:rPr>
      <w:rFonts w:ascii="Arial" w:hAnsi="Arial"/>
      <w:lang w:val="en-US"/>
    </w:rPr>
  </w:style>
  <w:style w:type="character" w:customStyle="1" w:styleId="TitleChar">
    <w:name w:val="Title Char"/>
    <w:semiHidden/>
    <w:rsid w:val="00182B26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182B26"/>
    <w:rPr>
      <w:rFonts w:ascii="Arial" w:hAnsi="Arial"/>
      <w:lang w:val="en-US"/>
    </w:rPr>
  </w:style>
  <w:style w:type="character" w:customStyle="1" w:styleId="BodyText2Char">
    <w:name w:val="Body Text 2 Char"/>
    <w:semiHidden/>
    <w:rsid w:val="00182B26"/>
    <w:rPr>
      <w:rFonts w:ascii="Arial" w:hAnsi="Arial"/>
      <w:lang w:val="en-US"/>
    </w:rPr>
  </w:style>
  <w:style w:type="character" w:customStyle="1" w:styleId="BodyText3Char">
    <w:name w:val="Body Text 3 Char"/>
    <w:semiHidden/>
    <w:rsid w:val="00182B26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182B26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182B26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182B26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182B26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182B26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182B26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182B26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182B26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182B26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182B26"/>
    <w:rPr>
      <w:rFonts w:ascii="Arial" w:hAnsi="Arial"/>
      <w:lang w:val="en-US"/>
    </w:rPr>
  </w:style>
  <w:style w:type="character" w:customStyle="1" w:styleId="PlainTextChar">
    <w:name w:val="Plain Text Char"/>
    <w:semiHidden/>
    <w:rsid w:val="00182B26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182B26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192BE6"/>
    <w:pPr>
      <w:numPr>
        <w:numId w:val="19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BalloonTextChar">
    <w:name w:val="Balloon Text Char"/>
    <w:semiHidden/>
    <w:rsid w:val="00182B26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1841C5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1841C5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192BE6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48591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192BE6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192BE6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1841C5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192BE6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192BE6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192BE6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192BE6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192BE6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192BE6"/>
    <w:pPr>
      <w:ind w:left="1195"/>
    </w:pPr>
  </w:style>
  <w:style w:type="paragraph" w:customStyle="1" w:styleId="WARNINGIDENT">
    <w:name w:val="WARNING (IDENT)"/>
    <w:basedOn w:val="WARNING"/>
    <w:semiHidden/>
    <w:qFormat/>
    <w:rsid w:val="00192BE6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48591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48591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48591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48591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192BE6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192BE6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48591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48591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1841C5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48591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48591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48591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48591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48591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192BE6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192BE6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192BE6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192BE6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192BE6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192BE6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192BE6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48591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192BE6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48591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48591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48591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48591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48591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192BE6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48591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48591B"/>
    <w:rPr>
      <w:color w:val="0000FF"/>
    </w:rPr>
  </w:style>
  <w:style w:type="paragraph" w:customStyle="1" w:styleId="TEXTOCENTRALIZADO">
    <w:name w:val="TEXTO CENTRALIZADO"/>
    <w:basedOn w:val="TEXTOCORRIDO"/>
    <w:semiHidden/>
    <w:rsid w:val="0048591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48591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48591B"/>
    <w:rPr>
      <w:b/>
    </w:rPr>
  </w:style>
  <w:style w:type="character" w:customStyle="1" w:styleId="ALLCAPS">
    <w:name w:val="ALLCAPS"/>
    <w:uiPriority w:val="1"/>
    <w:semiHidden/>
    <w:qFormat/>
    <w:rsid w:val="0048591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48591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48591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48591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48591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48591B"/>
    <w:pPr>
      <w:spacing w:after="0"/>
    </w:pPr>
  </w:style>
  <w:style w:type="numbering" w:customStyle="1" w:styleId="CAUTIONLIST">
    <w:name w:val="CAUTION LIST"/>
    <w:uiPriority w:val="99"/>
    <w:rsid w:val="00192BE6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192BE6"/>
    <w:pPr>
      <w:ind w:left="1310"/>
    </w:pPr>
  </w:style>
  <w:style w:type="paragraph" w:customStyle="1" w:styleId="DivisodepginaTRACEJADO">
    <w:name w:val="Divisão de página (TRACEJADO)"/>
    <w:semiHidden/>
    <w:qFormat/>
    <w:rsid w:val="00182B26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192BE6"/>
    <w:pPr>
      <w:numPr>
        <w:numId w:val="39"/>
      </w:numPr>
    </w:pPr>
  </w:style>
  <w:style w:type="numbering" w:customStyle="1" w:styleId="NOTAMULTIPLALISTA">
    <w:name w:val="NOTA MULTIPLA LISTA"/>
    <w:uiPriority w:val="99"/>
    <w:rsid w:val="00192BE6"/>
    <w:pPr>
      <w:numPr>
        <w:numId w:val="40"/>
      </w:numPr>
    </w:pPr>
  </w:style>
  <w:style w:type="numbering" w:customStyle="1" w:styleId="NOTANUMERADALISTA">
    <w:name w:val="NOTA NUMERADA LISTA"/>
    <w:uiPriority w:val="99"/>
    <w:rsid w:val="00192BE6"/>
    <w:pPr>
      <w:numPr>
        <w:numId w:val="41"/>
      </w:numPr>
    </w:pPr>
  </w:style>
  <w:style w:type="numbering" w:customStyle="1" w:styleId="CAUTIONMULTIPLO">
    <w:name w:val="CAUTION MULTIPLO"/>
    <w:uiPriority w:val="99"/>
    <w:rsid w:val="00192BE6"/>
    <w:pPr>
      <w:numPr>
        <w:numId w:val="43"/>
      </w:numPr>
    </w:pPr>
  </w:style>
  <w:style w:type="numbering" w:customStyle="1" w:styleId="WARNINGLIST">
    <w:name w:val="WARNING LIST"/>
    <w:uiPriority w:val="99"/>
    <w:rsid w:val="00192BE6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48591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192BE6"/>
    <w:pPr>
      <w:numPr>
        <w:numId w:val="46"/>
      </w:numPr>
    </w:pPr>
  </w:style>
  <w:style w:type="numbering" w:customStyle="1" w:styleId="SIMPLEWARNING">
    <w:name w:val="SIMPLE WARNING"/>
    <w:uiPriority w:val="99"/>
    <w:rsid w:val="00192BE6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48591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48591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48591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48591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48591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48591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192BE6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192BE6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192BE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192BE6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192BE6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192BE6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192BE6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192BE6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192BE6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192BE6"/>
    <w:pPr>
      <w:numPr>
        <w:ilvl w:val="0"/>
      </w:numPr>
    </w:pPr>
  </w:style>
  <w:style w:type="character" w:customStyle="1" w:styleId="TextoNvel1Char">
    <w:name w:val="Texto Nível 1 Char"/>
    <w:link w:val="TextoNvel1"/>
    <w:rsid w:val="00192BE6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192BE6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192BE6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192BE6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192BE6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192BE6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192BE6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192BE6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192BE6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192BE6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192BE6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192BE6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192BE6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192BE6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192BE6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192BE6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192BE6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192BE6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192BE6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192BE6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192BE6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192BE6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192BE6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192BE6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192BE6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192BE6"/>
    <w:rPr>
      <w:color w:val="0000FF"/>
    </w:rPr>
  </w:style>
  <w:style w:type="paragraph" w:customStyle="1" w:styleId="TextoCentralizado0">
    <w:name w:val="Texto Centralizado"/>
    <w:rsid w:val="00192BE6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192BE6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192BE6"/>
    <w:rPr>
      <w:b/>
    </w:rPr>
  </w:style>
  <w:style w:type="character" w:customStyle="1" w:styleId="-ALLCAPS">
    <w:name w:val="- ALLCAPS"/>
    <w:uiPriority w:val="1"/>
    <w:qFormat/>
    <w:rsid w:val="00192BE6"/>
    <w:rPr>
      <w:caps/>
      <w:smallCaps w:val="0"/>
    </w:rPr>
  </w:style>
  <w:style w:type="character" w:customStyle="1" w:styleId="-ALLCAPSNEGRITO">
    <w:name w:val="- ALLCAPS NEGRITO"/>
    <w:uiPriority w:val="1"/>
    <w:qFormat/>
    <w:rsid w:val="00192BE6"/>
    <w:rPr>
      <w:b/>
      <w:caps/>
      <w:smallCaps w:val="0"/>
    </w:rPr>
  </w:style>
  <w:style w:type="paragraph" w:customStyle="1" w:styleId="Notanica">
    <w:name w:val="Nota Única"/>
    <w:qFormat/>
    <w:rsid w:val="00192BE6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192BE6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192BE6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192BE6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192BE6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192BE6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192BE6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192BE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192BE6"/>
    <w:rPr>
      <w:b/>
      <w:color w:val="0000FF"/>
    </w:rPr>
  </w:style>
  <w:style w:type="character" w:customStyle="1" w:styleId="-SUBSCRITONEGRITO">
    <w:name w:val="- SUBSCRITO NEGRITO"/>
    <w:uiPriority w:val="1"/>
    <w:qFormat/>
    <w:rsid w:val="00192BE6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192BE6"/>
    <w:pPr>
      <w:numPr>
        <w:numId w:val="56"/>
      </w:numPr>
    </w:pPr>
  </w:style>
  <w:style w:type="numbering" w:customStyle="1" w:styleId="NOTAMULTIPLA">
    <w:name w:val="NOTA MULTIPLA"/>
    <w:uiPriority w:val="99"/>
    <w:rsid w:val="00192BE6"/>
    <w:pPr>
      <w:numPr>
        <w:numId w:val="54"/>
      </w:numPr>
    </w:pPr>
  </w:style>
  <w:style w:type="paragraph" w:customStyle="1" w:styleId="TOC-Suplementos">
    <w:name w:val="TOC - Suplementos"/>
    <w:qFormat/>
    <w:rsid w:val="00192BE6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192BE6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192BE6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192BE6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192BE6"/>
    <w:rPr>
      <w:b/>
      <w:i/>
    </w:rPr>
  </w:style>
  <w:style w:type="paragraph" w:customStyle="1" w:styleId="CONDITIONEICASCASLightsAuraltab">
    <w:name w:val="CONDITION/EICAS/CAS/Lights/Aural (tab)"/>
    <w:rsid w:val="00192BE6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192BE6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192B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192B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192B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192B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192BE6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192BE6"/>
    <w:pPr>
      <w:ind w:left="1152" w:hanging="288"/>
    </w:pPr>
  </w:style>
  <w:style w:type="character" w:customStyle="1" w:styleId="-PRETO">
    <w:name w:val="- PRETO"/>
    <w:uiPriority w:val="1"/>
    <w:qFormat/>
    <w:rsid w:val="00192BE6"/>
    <w:rPr>
      <w:color w:val="auto"/>
    </w:rPr>
  </w:style>
  <w:style w:type="paragraph" w:customStyle="1" w:styleId="Continuesonnextpage">
    <w:name w:val="Continues on next page"/>
    <w:qFormat/>
    <w:rsid w:val="00192BE6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Ttulo1Char">
    <w:name w:val="Título 1 Char"/>
    <w:link w:val="Ttulo1"/>
    <w:semiHidden/>
    <w:rsid w:val="00192BE6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192BE6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192BE6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192BE6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192BE6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192BE6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192BE6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192BE6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192BE6"/>
    <w:rPr>
      <w:rFonts w:ascii="Arial" w:hAnsi="Arial" w:cs="Arial"/>
      <w:sz w:val="22"/>
      <w:szCs w:val="22"/>
      <w:lang w:val="en-US"/>
    </w:rPr>
  </w:style>
  <w:style w:type="character" w:customStyle="1" w:styleId="AssinaturaChar">
    <w:name w:val="Assinatura Char"/>
    <w:link w:val="Assinatura"/>
    <w:semiHidden/>
    <w:rsid w:val="00192BE6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192BE6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192BE6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192BE6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192BE6"/>
    <w:rPr>
      <w:rFonts w:ascii="Arial" w:hAnsi="Arial" w:cs="Arial"/>
      <w:sz w:val="24"/>
      <w:szCs w:val="24"/>
      <w:lang w:val="en-US"/>
    </w:rPr>
  </w:style>
  <w:style w:type="character" w:customStyle="1" w:styleId="TextodecomentrioChar">
    <w:name w:val="Texto de comentário Char"/>
    <w:link w:val="Textodecomentrio"/>
    <w:semiHidden/>
    <w:rsid w:val="00192BE6"/>
    <w:rPr>
      <w:rFonts w:ascii="Arial" w:hAnsi="Arial"/>
      <w:lang w:val="en-US"/>
    </w:rPr>
  </w:style>
  <w:style w:type="character" w:customStyle="1" w:styleId="TextodemacroChar">
    <w:name w:val="Texto de macro Char"/>
    <w:link w:val="Textodemacro"/>
    <w:semiHidden/>
    <w:rsid w:val="00192BE6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192BE6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192BE6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192BE6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192BE6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192BE6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192BE6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192BE6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192BE6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192BE6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192BE6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192BE6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192BE6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192BE6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192BE6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192BE6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192BE6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192BE6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192BE6"/>
    <w:rPr>
      <w:rFonts w:ascii="Arial" w:hAnsi="Arial"/>
      <w:b/>
      <w:lang w:val="en-US"/>
    </w:rPr>
  </w:style>
  <w:style w:type="character" w:customStyle="1" w:styleId="TextodebaloChar">
    <w:name w:val="Texto de balão Char"/>
    <w:link w:val="Textodebalo"/>
    <w:semiHidden/>
    <w:rsid w:val="00192BE6"/>
    <w:rPr>
      <w:rFonts w:ascii="Tahoma" w:hAnsi="Tahoma" w:cs="Tahoma"/>
      <w:sz w:val="16"/>
      <w:szCs w:val="16"/>
      <w:lang w:val="en-US"/>
    </w:rPr>
  </w:style>
  <w:style w:type="character" w:customStyle="1" w:styleId="AssuntodocomentrioChar">
    <w:name w:val="Assunto do comentário Char"/>
    <w:link w:val="Assuntodocomentrio"/>
    <w:semiHidden/>
    <w:rsid w:val="00192BE6"/>
    <w:rPr>
      <w:rFonts w:ascii="Arial" w:hAnsi="Arial"/>
      <w:b/>
      <w:bCs/>
      <w:lang w:val="en-US"/>
    </w:rPr>
  </w:style>
  <w:style w:type="paragraph" w:customStyle="1" w:styleId="CondioTracejado">
    <w:name w:val="Condição (Tracejado)"/>
    <w:qFormat/>
    <w:rsid w:val="00192BE6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  <w:style w:type="character" w:customStyle="1" w:styleId="SmartLinkError1">
    <w:name w:val="SmartLinkError1"/>
    <w:basedOn w:val="Fontepargpadro"/>
    <w:uiPriority w:val="99"/>
    <w:semiHidden/>
    <w:unhideWhenUsed/>
    <w:rsid w:val="00B73EF3"/>
    <w:rPr>
      <w:color w:val="FF0000"/>
    </w:rPr>
  </w:style>
  <w:style w:type="character" w:styleId="SmartLinkError">
    <w:name w:val="Smart Link Error"/>
    <w:basedOn w:val="Fontepargpadro"/>
    <w:uiPriority w:val="99"/>
    <w:semiHidden/>
    <w:unhideWhenUsed/>
    <w:rsid w:val="00192BE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177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EMBRAER S/A</dc:creator>
  <cp:keywords/>
  <dc:description/>
  <cp:lastModifiedBy>DAVI HENRIQUE DE SOUSA PINTO</cp:lastModifiedBy>
  <cp:revision>22</cp:revision>
  <cp:lastPrinted>2013-07-23T13:35:00Z</cp:lastPrinted>
  <dcterms:created xsi:type="dcterms:W3CDTF">2020-05-21T18:25:00Z</dcterms:created>
  <dcterms:modified xsi:type="dcterms:W3CDTF">2021-02-05T17:21:00Z</dcterms:modified>
</cp:coreProperties>
</file>