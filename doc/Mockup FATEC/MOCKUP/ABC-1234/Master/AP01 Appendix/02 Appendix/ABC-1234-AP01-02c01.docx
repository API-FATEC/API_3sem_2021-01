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65"/>
        <w:gridCol w:w="397"/>
        <w:gridCol w:w="397"/>
        <w:gridCol w:w="2991"/>
      </w:tblGrid>
      <w:tr w:rsidR="004E4149" w14:paraId="192C3213" w14:textId="77777777">
        <w:trPr>
          <w:cantSplit/>
        </w:trPr>
        <w:tc>
          <w:tcPr>
            <w:tcW w:w="6450" w:type="dxa"/>
            <w:gridSpan w:val="4"/>
            <w:tcBorders>
              <w:bottom w:val="nil"/>
            </w:tcBorders>
          </w:tcPr>
          <w:p w14:paraId="676E9A8E" w14:textId="30C59BDA" w:rsidR="004E4149" w:rsidRDefault="00513C8A" w:rsidP="00AF2ADE">
            <w:pPr>
              <w:pStyle w:val="FIGURA"/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caps w:val="0"/>
                <w:sz w:val="16"/>
              </w:rPr>
            </w:pPr>
            <w:bookmarkStart w:id="0" w:name="_Toc324900387"/>
            <w:bookmarkStart w:id="1" w:name="_Toc324900540"/>
            <w:bookmarkStart w:id="2" w:name="_Toc324902562"/>
            <w:bookmarkStart w:id="3" w:name="_Toc330778582"/>
            <w:bookmarkStart w:id="4" w:name="_Toc335626859"/>
            <w:bookmarkStart w:id="5" w:name="_Toc335644814"/>
            <w:bookmarkStart w:id="6" w:name="_Toc335645123"/>
            <w:bookmarkStart w:id="7" w:name="_Toc369515478"/>
            <w:bookmarkStart w:id="8" w:name="_Toc382117713"/>
            <w:bookmarkStart w:id="9" w:name="_Toc384809285"/>
            <w:bookmarkStart w:id="10" w:name="_Toc324900386"/>
            <w:bookmarkStart w:id="11" w:name="_Toc324900539"/>
            <w:bookmarkStart w:id="12" w:name="_Toc324902561"/>
            <w:bookmarkStart w:id="13" w:name="_Toc330778581"/>
            <w:bookmarkStart w:id="14" w:name="_Toc335626858"/>
            <w:bookmarkStart w:id="15" w:name="_Toc335644813"/>
            <w:bookmarkStart w:id="16" w:name="_Toc335645122"/>
            <w:bookmarkStart w:id="17" w:name="_Toc369515477"/>
            <w:bookmarkStart w:id="18" w:name="_Toc382117712"/>
            <w:bookmarkStart w:id="19" w:name="_Toc384809284"/>
            <w:r>
              <w:t>NO COPYRIGHT GUIDE</w:t>
            </w:r>
          </w:p>
        </w:tc>
      </w:tr>
      <w:tr w:rsidR="004E4149" w14:paraId="26F9E7AA" w14:textId="77777777">
        <w:tc>
          <w:tcPr>
            <w:tcW w:w="2665" w:type="dxa"/>
            <w:tcBorders>
              <w:bottom w:val="nil"/>
            </w:tcBorders>
          </w:tcPr>
          <w:p w14:paraId="4F89B960" w14:textId="5A7B680D" w:rsidR="004E4149" w:rsidRDefault="004E4149" w:rsidP="00AF2ADE">
            <w:pPr>
              <w:tabs>
                <w:tab w:val="left" w:pos="2381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ab/>
            </w:r>
          </w:p>
        </w:tc>
        <w:tc>
          <w:tcPr>
            <w:tcW w:w="3785" w:type="dxa"/>
            <w:gridSpan w:val="3"/>
            <w:tcBorders>
              <w:bottom w:val="nil"/>
              <w:right w:val="single" w:sz="6" w:space="0" w:color="auto"/>
            </w:tcBorders>
          </w:tcPr>
          <w:p w14:paraId="719973BC" w14:textId="0DBEA7BE" w:rsidR="004E4149" w:rsidRDefault="00513C8A" w:rsidP="00AF2ADE">
            <w:pPr>
              <w:rPr>
                <w:b/>
                <w:sz w:val="16"/>
              </w:rPr>
            </w:pPr>
            <w:r>
              <w:t>2. EPISODES</w:t>
            </w:r>
          </w:p>
        </w:tc>
      </w:tr>
      <w:tr w:rsidR="004E4149" w14:paraId="1F63FE1A" w14:textId="77777777">
        <w:trPr>
          <w:cantSplit/>
        </w:trPr>
        <w:tc>
          <w:tcPr>
            <w:tcW w:w="2665" w:type="dxa"/>
            <w:tcBorders>
              <w:top w:val="nil"/>
              <w:bottom w:val="nil"/>
            </w:tcBorders>
          </w:tcPr>
          <w:p w14:paraId="5C391BAE" w14:textId="7BB45B5B" w:rsidR="004E4149" w:rsidRDefault="004E4149" w:rsidP="00AF2A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ab/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5E7C186" w14:textId="77777777" w:rsidR="004E4149" w:rsidRDefault="004E4149" w:rsidP="00AF2ADE">
            <w:pPr>
              <w:rPr>
                <w:b/>
                <w:sz w:val="16"/>
              </w:rPr>
            </w:pPr>
          </w:p>
        </w:tc>
        <w:tc>
          <w:tcPr>
            <w:tcW w:w="3388" w:type="dxa"/>
            <w:gridSpan w:val="2"/>
            <w:tcBorders>
              <w:left w:val="nil"/>
              <w:bottom w:val="nil"/>
            </w:tcBorders>
          </w:tcPr>
          <w:p w14:paraId="76F7E6F3" w14:textId="1B3733EC" w:rsidR="004E4149" w:rsidRDefault="004E4149" w:rsidP="00AF2A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</w:p>
        </w:tc>
      </w:tr>
      <w:tr w:rsidR="004E4149" w14:paraId="39349B99" w14:textId="77777777">
        <w:tc>
          <w:tcPr>
            <w:tcW w:w="2665" w:type="dxa"/>
            <w:tcBorders>
              <w:top w:val="nil"/>
              <w:bottom w:val="nil"/>
            </w:tcBorders>
          </w:tcPr>
          <w:p w14:paraId="5A17EECE" w14:textId="0FB7F3B7" w:rsidR="004E4149" w:rsidRDefault="004E4149" w:rsidP="00AF2ADE">
            <w:pPr>
              <w:rPr>
                <w:b/>
                <w:sz w:val="16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33139FD" w14:textId="77777777" w:rsidR="004E4149" w:rsidRDefault="004E4149" w:rsidP="00AF2ADE">
            <w:pPr>
              <w:rPr>
                <w:b/>
                <w:sz w:val="16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728A80FD" w14:textId="77777777" w:rsidR="004E4149" w:rsidRDefault="004E4149" w:rsidP="00AF2ADE">
            <w:pPr>
              <w:rPr>
                <w:b/>
                <w:sz w:val="16"/>
              </w:rPr>
            </w:pPr>
          </w:p>
        </w:tc>
        <w:tc>
          <w:tcPr>
            <w:tcW w:w="29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6836132" w14:textId="4ECEEDB9" w:rsidR="004E4149" w:rsidRDefault="004E4149" w:rsidP="00AF2A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4. </w:t>
            </w:r>
          </w:p>
        </w:tc>
      </w:tr>
      <w:tr w:rsidR="004E4149" w14:paraId="5B4BA2B2" w14:textId="77777777">
        <w:tc>
          <w:tcPr>
            <w:tcW w:w="2665" w:type="dxa"/>
            <w:tcBorders>
              <w:top w:val="single" w:sz="6" w:space="0" w:color="auto"/>
              <w:bottom w:val="nil"/>
            </w:tcBorders>
          </w:tcPr>
          <w:p w14:paraId="32420DA8" w14:textId="55EC89EB" w:rsidR="004E4149" w:rsidRDefault="00513C8A" w:rsidP="00AF2ADE">
            <w:pPr>
              <w:ind w:left="142" w:hanging="142"/>
            </w:pPr>
            <w:r>
              <w:t>SEASON 01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B12AE0A" w14:textId="6C36CF9E" w:rsidR="004E4149" w:rsidRDefault="00513C8A" w:rsidP="00AF2ADE">
            <w:r>
              <w:t>1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06AB7E78" w14:textId="406C756D" w:rsidR="004E4149" w:rsidRDefault="00513C8A" w:rsidP="00AF2ADE">
            <w:r>
              <w:t>3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F63FC" w14:textId="77777777" w:rsidR="004E4149" w:rsidRDefault="004E4149" w:rsidP="00AF2ADE"/>
        </w:tc>
      </w:tr>
      <w:tr w:rsidR="004E4149" w14:paraId="4FB17675" w14:textId="77777777">
        <w:tc>
          <w:tcPr>
            <w:tcW w:w="2665" w:type="dxa"/>
            <w:tcBorders>
              <w:top w:val="nil"/>
              <w:bottom w:val="nil"/>
            </w:tcBorders>
          </w:tcPr>
          <w:p w14:paraId="7FAD7315" w14:textId="180B386E" w:rsidR="004E4149" w:rsidRDefault="00513C8A" w:rsidP="00AF2ADE">
            <w:r>
              <w:t>EPISODES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C24E676" w14:textId="77777777" w:rsidR="004E4149" w:rsidRDefault="004E4149" w:rsidP="00AF2ADE"/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6EAA2431" w14:textId="77777777" w:rsidR="004E4149" w:rsidRDefault="004E4149" w:rsidP="00AF2ADE"/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3B5826" w14:textId="77777777" w:rsidR="004E4149" w:rsidRDefault="004E4149" w:rsidP="00AF2ADE"/>
        </w:tc>
      </w:tr>
      <w:tr w:rsidR="0090307E" w14:paraId="1A38013A" w14:textId="77777777">
        <w:tc>
          <w:tcPr>
            <w:tcW w:w="2665" w:type="dxa"/>
            <w:tcBorders>
              <w:top w:val="nil"/>
              <w:bottom w:val="nil"/>
            </w:tcBorders>
          </w:tcPr>
          <w:p w14:paraId="661A395F" w14:textId="4363F18F" w:rsidR="0090307E" w:rsidRDefault="00513C8A" w:rsidP="00EC48D5">
            <w:pPr>
              <w:spacing w:before="60"/>
              <w:ind w:left="510" w:hanging="510"/>
            </w:pPr>
            <w:r>
              <w:t>SEASON 02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717EDAC" w14:textId="77777777" w:rsidR="0090307E" w:rsidRPr="0090307E" w:rsidRDefault="0090307E" w:rsidP="00EC48D5">
            <w:pPr>
              <w:spacing w:before="60"/>
              <w:ind w:left="510" w:hanging="510"/>
              <w:jc w:val="center"/>
            </w:pPr>
            <w:r w:rsidRPr="0090307E">
              <w:t>12</w:t>
            </w: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0C059224" w14:textId="77777777" w:rsidR="0090307E" w:rsidRPr="0090307E" w:rsidRDefault="0090307E" w:rsidP="00EC48D5">
            <w:pPr>
              <w:spacing w:before="60"/>
              <w:ind w:left="510" w:hanging="510"/>
              <w:jc w:val="center"/>
            </w:pPr>
            <w:r w:rsidRPr="0090307E">
              <w:t>8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C41A76" w14:textId="4BA08032" w:rsidR="0090307E" w:rsidRPr="00112447" w:rsidRDefault="0090307E" w:rsidP="001A401F">
            <w:pPr>
              <w:spacing w:before="60"/>
              <w:ind w:right="57"/>
            </w:pPr>
          </w:p>
        </w:tc>
      </w:tr>
      <w:tr w:rsidR="0090307E" w14:paraId="3612B76F" w14:textId="77777777">
        <w:tc>
          <w:tcPr>
            <w:tcW w:w="2665" w:type="dxa"/>
            <w:tcBorders>
              <w:top w:val="nil"/>
              <w:bottom w:val="nil"/>
            </w:tcBorders>
          </w:tcPr>
          <w:p w14:paraId="7193D82C" w14:textId="77777777" w:rsidR="0090307E" w:rsidRDefault="0090307E" w:rsidP="00AF2ADE">
            <w:pPr>
              <w:spacing w:before="80"/>
              <w:ind w:left="510" w:hanging="51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FD90279" w14:textId="77777777" w:rsidR="0090307E" w:rsidRPr="0090307E" w:rsidRDefault="0090307E" w:rsidP="0090307E">
            <w:pPr>
              <w:overflowPunct/>
              <w:textAlignment w:val="auto"/>
              <w:rPr>
                <w:rFonts w:ascii="Helv" w:hAnsi="Helv" w:cs="Helv"/>
                <w:color w:val="000000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5340CAC6" w14:textId="77777777" w:rsidR="0090307E" w:rsidRPr="0090307E" w:rsidRDefault="0090307E" w:rsidP="0090307E">
            <w:pPr>
              <w:overflowPunct/>
              <w:textAlignment w:val="auto"/>
              <w:rPr>
                <w:rFonts w:ascii="Helv" w:hAnsi="Helv" w:cs="Helv"/>
                <w:color w:val="000000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B00091" w14:textId="77777777" w:rsidR="0090307E" w:rsidRPr="00111142" w:rsidRDefault="0090307E" w:rsidP="003570FE">
            <w:pPr>
              <w:spacing w:before="80"/>
            </w:pPr>
          </w:p>
        </w:tc>
      </w:tr>
      <w:tr w:rsidR="0090307E" w14:paraId="581F0520" w14:textId="77777777">
        <w:tc>
          <w:tcPr>
            <w:tcW w:w="2665" w:type="dxa"/>
            <w:tcBorders>
              <w:top w:val="nil"/>
              <w:bottom w:val="nil"/>
            </w:tcBorders>
          </w:tcPr>
          <w:p w14:paraId="0713E170" w14:textId="77777777" w:rsidR="0090307E" w:rsidRDefault="0090307E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0BC3D70" w14:textId="77777777" w:rsidR="0090307E" w:rsidRDefault="0090307E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708DAA8E" w14:textId="77777777" w:rsidR="0090307E" w:rsidRDefault="0090307E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5049F" w14:textId="77777777" w:rsidR="0090307E" w:rsidRDefault="0090307E" w:rsidP="00AF2ADE">
            <w:pPr>
              <w:spacing w:before="80"/>
            </w:pPr>
          </w:p>
        </w:tc>
      </w:tr>
      <w:tr w:rsidR="0090307E" w14:paraId="47BBD821" w14:textId="77777777">
        <w:tc>
          <w:tcPr>
            <w:tcW w:w="2665" w:type="dxa"/>
            <w:tcBorders>
              <w:top w:val="nil"/>
              <w:bottom w:val="nil"/>
            </w:tcBorders>
          </w:tcPr>
          <w:p w14:paraId="391493C3" w14:textId="77777777" w:rsidR="0090307E" w:rsidRDefault="0090307E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5757255" w14:textId="77777777" w:rsidR="0090307E" w:rsidRDefault="0090307E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65B0268E" w14:textId="77777777" w:rsidR="0090307E" w:rsidRDefault="0090307E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C40335" w14:textId="77777777" w:rsidR="0090307E" w:rsidRDefault="0090307E" w:rsidP="00AF2ADE">
            <w:pPr>
              <w:spacing w:before="80"/>
            </w:pPr>
          </w:p>
        </w:tc>
      </w:tr>
      <w:tr w:rsidR="003155B4" w14:paraId="678522AA" w14:textId="77777777">
        <w:tc>
          <w:tcPr>
            <w:tcW w:w="2665" w:type="dxa"/>
            <w:tcBorders>
              <w:top w:val="nil"/>
              <w:bottom w:val="nil"/>
            </w:tcBorders>
          </w:tcPr>
          <w:p w14:paraId="0C5F3598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B97C643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489DBB1A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1FA837" w14:textId="77777777" w:rsidR="003155B4" w:rsidRDefault="003155B4" w:rsidP="00AF2ADE">
            <w:pPr>
              <w:spacing w:before="80"/>
            </w:pPr>
            <w:bookmarkStart w:id="20" w:name="_GoBack"/>
            <w:bookmarkEnd w:id="20"/>
          </w:p>
        </w:tc>
      </w:tr>
      <w:tr w:rsidR="003155B4" w14:paraId="1728FAE8" w14:textId="77777777">
        <w:tc>
          <w:tcPr>
            <w:tcW w:w="2665" w:type="dxa"/>
            <w:tcBorders>
              <w:top w:val="nil"/>
              <w:bottom w:val="nil"/>
            </w:tcBorders>
          </w:tcPr>
          <w:p w14:paraId="798FC80B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BFA4A9B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6C0CD27B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39F09" w14:textId="77777777" w:rsidR="003155B4" w:rsidRDefault="003155B4" w:rsidP="00AF2ADE">
            <w:pPr>
              <w:spacing w:before="80"/>
            </w:pPr>
          </w:p>
        </w:tc>
      </w:tr>
      <w:tr w:rsidR="003155B4" w14:paraId="5F9D16F0" w14:textId="77777777">
        <w:tc>
          <w:tcPr>
            <w:tcW w:w="2665" w:type="dxa"/>
            <w:tcBorders>
              <w:top w:val="nil"/>
              <w:bottom w:val="nil"/>
            </w:tcBorders>
          </w:tcPr>
          <w:p w14:paraId="1A2E5992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F2EEDDB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4667F720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80572D" w14:textId="77777777" w:rsidR="003155B4" w:rsidRDefault="003155B4" w:rsidP="00AF2ADE">
            <w:pPr>
              <w:spacing w:before="80"/>
            </w:pPr>
          </w:p>
        </w:tc>
      </w:tr>
      <w:tr w:rsidR="003155B4" w14:paraId="2F8310B7" w14:textId="77777777">
        <w:tc>
          <w:tcPr>
            <w:tcW w:w="2665" w:type="dxa"/>
            <w:tcBorders>
              <w:top w:val="nil"/>
              <w:bottom w:val="nil"/>
            </w:tcBorders>
          </w:tcPr>
          <w:p w14:paraId="2885DADE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22A3CC8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196A9F19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663EC7" w14:textId="77777777" w:rsidR="003155B4" w:rsidRDefault="003155B4" w:rsidP="00AF2ADE">
            <w:pPr>
              <w:spacing w:before="80"/>
            </w:pPr>
          </w:p>
        </w:tc>
      </w:tr>
      <w:tr w:rsidR="003155B4" w14:paraId="459B8606" w14:textId="77777777">
        <w:tc>
          <w:tcPr>
            <w:tcW w:w="2665" w:type="dxa"/>
            <w:tcBorders>
              <w:top w:val="nil"/>
              <w:bottom w:val="nil"/>
            </w:tcBorders>
          </w:tcPr>
          <w:p w14:paraId="52250DB4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28B8855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6DFA0BD4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4B409" w14:textId="77777777" w:rsidR="003155B4" w:rsidRDefault="003155B4" w:rsidP="00AF2ADE">
            <w:pPr>
              <w:spacing w:before="80"/>
            </w:pPr>
          </w:p>
        </w:tc>
      </w:tr>
      <w:tr w:rsidR="003155B4" w14:paraId="559D1D05" w14:textId="77777777">
        <w:tc>
          <w:tcPr>
            <w:tcW w:w="2665" w:type="dxa"/>
            <w:tcBorders>
              <w:top w:val="nil"/>
              <w:bottom w:val="nil"/>
            </w:tcBorders>
          </w:tcPr>
          <w:p w14:paraId="7A717C54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EBB8EC9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2C61A0FE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6A005F" w14:textId="77777777" w:rsidR="003155B4" w:rsidRDefault="003155B4" w:rsidP="00AF2ADE">
            <w:pPr>
              <w:spacing w:before="80"/>
            </w:pPr>
          </w:p>
        </w:tc>
      </w:tr>
      <w:tr w:rsidR="003155B4" w14:paraId="32ED0100" w14:textId="77777777">
        <w:tc>
          <w:tcPr>
            <w:tcW w:w="2665" w:type="dxa"/>
            <w:tcBorders>
              <w:top w:val="nil"/>
              <w:bottom w:val="nil"/>
            </w:tcBorders>
          </w:tcPr>
          <w:p w14:paraId="076F20DC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D4C5BCE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056ADD68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CA403" w14:textId="77777777" w:rsidR="003155B4" w:rsidRDefault="003155B4" w:rsidP="00AF2ADE">
            <w:pPr>
              <w:spacing w:before="80"/>
            </w:pPr>
          </w:p>
        </w:tc>
      </w:tr>
      <w:tr w:rsidR="003155B4" w14:paraId="5933ACAA" w14:textId="77777777">
        <w:tc>
          <w:tcPr>
            <w:tcW w:w="2665" w:type="dxa"/>
            <w:tcBorders>
              <w:top w:val="nil"/>
              <w:bottom w:val="nil"/>
            </w:tcBorders>
          </w:tcPr>
          <w:p w14:paraId="494C24DB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92EC6D2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628E10EC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2C1522" w14:textId="77777777" w:rsidR="003155B4" w:rsidRDefault="003155B4" w:rsidP="00AF2ADE">
            <w:pPr>
              <w:spacing w:before="80"/>
            </w:pPr>
          </w:p>
        </w:tc>
      </w:tr>
      <w:tr w:rsidR="003155B4" w14:paraId="7CF2E8EC" w14:textId="77777777">
        <w:tc>
          <w:tcPr>
            <w:tcW w:w="2665" w:type="dxa"/>
            <w:tcBorders>
              <w:top w:val="nil"/>
              <w:bottom w:val="nil"/>
            </w:tcBorders>
          </w:tcPr>
          <w:p w14:paraId="2E73E494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F14CE0B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4C315263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328A5E" w14:textId="77777777" w:rsidR="003155B4" w:rsidRDefault="003155B4" w:rsidP="00AF2ADE">
            <w:pPr>
              <w:spacing w:before="80"/>
            </w:pPr>
          </w:p>
        </w:tc>
      </w:tr>
      <w:tr w:rsidR="003155B4" w14:paraId="0E40CFE8" w14:textId="77777777">
        <w:tc>
          <w:tcPr>
            <w:tcW w:w="2665" w:type="dxa"/>
            <w:tcBorders>
              <w:top w:val="nil"/>
              <w:bottom w:val="nil"/>
            </w:tcBorders>
          </w:tcPr>
          <w:p w14:paraId="0DDEAF75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2FDC996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4D2B4E2B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296D3" w14:textId="77777777" w:rsidR="003155B4" w:rsidRDefault="003155B4" w:rsidP="00AF2ADE">
            <w:pPr>
              <w:spacing w:before="80"/>
            </w:pPr>
          </w:p>
        </w:tc>
      </w:tr>
      <w:tr w:rsidR="003155B4" w14:paraId="26702DD7" w14:textId="77777777">
        <w:tc>
          <w:tcPr>
            <w:tcW w:w="2665" w:type="dxa"/>
            <w:tcBorders>
              <w:top w:val="nil"/>
              <w:bottom w:val="nil"/>
            </w:tcBorders>
          </w:tcPr>
          <w:p w14:paraId="6774B40C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32C161E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4D5923A3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B8FA88" w14:textId="77777777" w:rsidR="003155B4" w:rsidRDefault="003155B4" w:rsidP="00AF2ADE">
            <w:pPr>
              <w:spacing w:before="80"/>
            </w:pPr>
          </w:p>
        </w:tc>
      </w:tr>
      <w:tr w:rsidR="003155B4" w14:paraId="4FA9DB5E" w14:textId="77777777">
        <w:tc>
          <w:tcPr>
            <w:tcW w:w="2665" w:type="dxa"/>
            <w:tcBorders>
              <w:top w:val="nil"/>
              <w:bottom w:val="nil"/>
            </w:tcBorders>
          </w:tcPr>
          <w:p w14:paraId="389B6374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C432485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76DCD1D0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6A0E0E" w14:textId="77777777" w:rsidR="003155B4" w:rsidRDefault="003155B4" w:rsidP="00AF2ADE">
            <w:pPr>
              <w:spacing w:before="80"/>
            </w:pPr>
          </w:p>
        </w:tc>
      </w:tr>
      <w:tr w:rsidR="003155B4" w14:paraId="478B5D4C" w14:textId="77777777">
        <w:tc>
          <w:tcPr>
            <w:tcW w:w="2665" w:type="dxa"/>
            <w:tcBorders>
              <w:top w:val="nil"/>
              <w:bottom w:val="nil"/>
            </w:tcBorders>
          </w:tcPr>
          <w:p w14:paraId="42518C66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D840A6F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5D9114F2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DD72D7" w14:textId="77777777" w:rsidR="003155B4" w:rsidRDefault="003155B4" w:rsidP="00AF2ADE">
            <w:pPr>
              <w:spacing w:before="80"/>
            </w:pPr>
          </w:p>
        </w:tc>
      </w:tr>
      <w:tr w:rsidR="003155B4" w14:paraId="0D9E9E64" w14:textId="77777777">
        <w:tc>
          <w:tcPr>
            <w:tcW w:w="2665" w:type="dxa"/>
            <w:tcBorders>
              <w:top w:val="nil"/>
              <w:bottom w:val="nil"/>
            </w:tcBorders>
          </w:tcPr>
          <w:p w14:paraId="4887197B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1E95A9B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70459465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5AC75A" w14:textId="77777777" w:rsidR="003155B4" w:rsidRDefault="003155B4" w:rsidP="00AF2ADE">
            <w:pPr>
              <w:spacing w:before="80"/>
            </w:pPr>
          </w:p>
        </w:tc>
      </w:tr>
      <w:tr w:rsidR="003155B4" w14:paraId="2B2F22C5" w14:textId="77777777">
        <w:tc>
          <w:tcPr>
            <w:tcW w:w="2665" w:type="dxa"/>
            <w:tcBorders>
              <w:top w:val="nil"/>
              <w:bottom w:val="nil"/>
            </w:tcBorders>
          </w:tcPr>
          <w:p w14:paraId="192F1BE0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F4D2708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0DDF42C3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10F90C" w14:textId="77777777" w:rsidR="003155B4" w:rsidRDefault="003155B4" w:rsidP="00AF2ADE">
            <w:pPr>
              <w:spacing w:before="80"/>
            </w:pPr>
          </w:p>
        </w:tc>
      </w:tr>
      <w:tr w:rsidR="003155B4" w14:paraId="6FF3FCC4" w14:textId="77777777">
        <w:tc>
          <w:tcPr>
            <w:tcW w:w="2665" w:type="dxa"/>
            <w:tcBorders>
              <w:top w:val="nil"/>
              <w:bottom w:val="nil"/>
            </w:tcBorders>
          </w:tcPr>
          <w:p w14:paraId="4A559823" w14:textId="77777777" w:rsidR="003155B4" w:rsidRDefault="003155B4" w:rsidP="00AF2ADE">
            <w:pPr>
              <w:spacing w:before="80"/>
              <w:ind w:left="360" w:hanging="36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0BA55E0" w14:textId="77777777" w:rsidR="003155B4" w:rsidRDefault="003155B4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177D4014" w14:textId="77777777" w:rsidR="003155B4" w:rsidRDefault="003155B4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10009B" w14:textId="77777777" w:rsidR="003155B4" w:rsidRDefault="003155B4" w:rsidP="00AF2ADE">
            <w:pPr>
              <w:spacing w:before="80"/>
            </w:pPr>
          </w:p>
        </w:tc>
      </w:tr>
      <w:tr w:rsidR="0090307E" w14:paraId="513003AC" w14:textId="77777777">
        <w:tc>
          <w:tcPr>
            <w:tcW w:w="2665" w:type="dxa"/>
            <w:tcBorders>
              <w:top w:val="nil"/>
              <w:bottom w:val="nil"/>
            </w:tcBorders>
          </w:tcPr>
          <w:p w14:paraId="7E34EFD3" w14:textId="77777777" w:rsidR="0090307E" w:rsidRDefault="0090307E" w:rsidP="00111142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FE15EF9" w14:textId="77777777" w:rsidR="0090307E" w:rsidRDefault="0090307E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140550E6" w14:textId="77777777" w:rsidR="0090307E" w:rsidRDefault="0090307E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FD4440" w14:textId="77777777" w:rsidR="0090307E" w:rsidRDefault="0090307E" w:rsidP="00AF2ADE">
            <w:pPr>
              <w:spacing w:before="80"/>
            </w:pPr>
          </w:p>
        </w:tc>
      </w:tr>
      <w:tr w:rsidR="0090307E" w14:paraId="4CA49F19" w14:textId="77777777">
        <w:tc>
          <w:tcPr>
            <w:tcW w:w="2665" w:type="dxa"/>
            <w:tcBorders>
              <w:top w:val="nil"/>
              <w:bottom w:val="nil"/>
            </w:tcBorders>
          </w:tcPr>
          <w:p w14:paraId="3A09AEB5" w14:textId="77777777" w:rsidR="0090307E" w:rsidRDefault="0090307E" w:rsidP="00AF2ADE">
            <w:pPr>
              <w:spacing w:before="80"/>
              <w:ind w:left="510" w:hanging="510"/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0802BB3" w14:textId="77777777" w:rsidR="0090307E" w:rsidRDefault="0090307E" w:rsidP="00AF2ADE">
            <w:pPr>
              <w:spacing w:before="80"/>
              <w:rPr>
                <w:sz w:val="16"/>
              </w:rPr>
            </w:pPr>
          </w:p>
        </w:tc>
        <w:tc>
          <w:tcPr>
            <w:tcW w:w="397" w:type="dxa"/>
            <w:tcBorders>
              <w:top w:val="nil"/>
              <w:bottom w:val="nil"/>
              <w:right w:val="single" w:sz="6" w:space="0" w:color="auto"/>
            </w:tcBorders>
          </w:tcPr>
          <w:p w14:paraId="7019329D" w14:textId="77777777" w:rsidR="0090307E" w:rsidRDefault="0090307E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B7A0E8" w14:textId="77777777" w:rsidR="0090307E" w:rsidRDefault="0090307E" w:rsidP="00AF2ADE">
            <w:pPr>
              <w:spacing w:before="80"/>
            </w:pPr>
          </w:p>
        </w:tc>
      </w:tr>
      <w:tr w:rsidR="0090307E" w14:paraId="50308870" w14:textId="77777777">
        <w:tc>
          <w:tcPr>
            <w:tcW w:w="2665" w:type="dxa"/>
            <w:tcBorders>
              <w:top w:val="nil"/>
              <w:bottom w:val="single" w:sz="6" w:space="0" w:color="auto"/>
            </w:tcBorders>
          </w:tcPr>
          <w:p w14:paraId="62787279" w14:textId="77777777" w:rsidR="0090307E" w:rsidRDefault="0090307E" w:rsidP="00AF2ADE">
            <w:pPr>
              <w:spacing w:before="80"/>
              <w:ind w:left="510" w:hanging="510"/>
            </w:pPr>
          </w:p>
        </w:tc>
        <w:tc>
          <w:tcPr>
            <w:tcW w:w="397" w:type="dxa"/>
            <w:tcBorders>
              <w:top w:val="nil"/>
              <w:bottom w:val="single" w:sz="6" w:space="0" w:color="auto"/>
            </w:tcBorders>
          </w:tcPr>
          <w:p w14:paraId="41CC777B" w14:textId="77777777" w:rsidR="0090307E" w:rsidRDefault="0090307E" w:rsidP="00AF2ADE">
            <w:pPr>
              <w:spacing w:before="80"/>
            </w:pPr>
          </w:p>
        </w:tc>
        <w:tc>
          <w:tcPr>
            <w:tcW w:w="39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107642" w14:textId="77777777" w:rsidR="0090307E" w:rsidRDefault="0090307E" w:rsidP="00AF2ADE">
            <w:pPr>
              <w:spacing w:before="80"/>
            </w:pPr>
          </w:p>
        </w:tc>
        <w:tc>
          <w:tcPr>
            <w:tcW w:w="29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E95B43D" w14:textId="77777777" w:rsidR="0090307E" w:rsidRDefault="0090307E" w:rsidP="00AF2ADE">
            <w:pPr>
              <w:spacing w:before="80"/>
            </w:pPr>
          </w:p>
        </w:tc>
      </w:tr>
    </w:tbl>
    <w:p w14:paraId="70EF0953" w14:textId="77777777" w:rsidR="00EC48D5" w:rsidRDefault="008B5130" w:rsidP="00EC48D5">
      <w:pPr>
        <w:pStyle w:val="TEXTO"/>
      </w:pPr>
      <w:r w:rsidRPr="00D71DDB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D45B0C9" w14:textId="77777777" w:rsidR="004B4B26" w:rsidRDefault="00D71DDB" w:rsidP="00D71DDB">
      <w:pPr>
        <w:pStyle w:val="THISPAGE"/>
      </w:pPr>
      <w:r>
        <w:t>INTENTIONALLY BLANK</w:t>
      </w:r>
    </w:p>
    <w:sectPr w:rsidR="004B4B26" w:rsidSect="00EC48D5">
      <w:headerReference w:type="even" r:id="rId7"/>
      <w:headerReference w:type="default" r:id="rId8"/>
      <w:footerReference w:type="even" r:id="rId9"/>
      <w:footerReference w:type="default" r:id="rId10"/>
      <w:pgSz w:w="7921" w:h="12242" w:code="32767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22200" w14:textId="77777777" w:rsidR="00410363" w:rsidRDefault="00410363" w:rsidP="00E04E29">
      <w:r>
        <w:separator/>
      </w:r>
    </w:p>
  </w:endnote>
  <w:endnote w:type="continuationSeparator" w:id="0">
    <w:p w14:paraId="5573FF98" w14:textId="77777777" w:rsidR="00410363" w:rsidRDefault="00410363" w:rsidP="00E0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4D23E" w14:textId="25D80B4A" w:rsidR="00111142" w:rsidRDefault="00850CD9" w:rsidP="00227AF9">
    <w:pPr>
      <w:pStyle w:val="Rodap"/>
      <w:pBdr>
        <w:bottom w:val="single" w:sz="4" w:space="0" w:color="auto"/>
      </w:pBdr>
    </w:pPr>
    <w:r>
      <w:rPr>
        <w:noProof/>
        <w:lang w:val="pt-BR"/>
      </w:rPr>
      <w:pict w14:anchorId="792F511E">
        <v:line id="_x0000_s2115" style="position:absolute;z-index:251659264" from="-6.45pt,12.95pt" to="-6.45pt,27.1pt"/>
      </w:pict>
    </w:r>
    <w:r>
      <w:rPr>
        <w:noProof/>
        <w:lang w:val="pt-BR"/>
      </w:rPr>
      <w:pict w14:anchorId="2747D207"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323.5pt;margin-top:-34.05pt;width:12pt;height:54pt;z-index:251656192" stroked="f">
          <v:textbox style="layout-flow:vertical;mso-layout-flow-alt:bottom-to-top;mso-next-textbox:#_x0000_s2095" inset="2.83pt,2.83pt,2.83pt,2.83pt">
            <w:txbxContent>
              <w:p w14:paraId="0F008B70" w14:textId="2B85B4B4" w:rsidR="00111142" w:rsidRDefault="006C599F" w:rsidP="00227AF9">
                <w:pPr>
                  <w:rPr>
                    <w:sz w:val="12"/>
                  </w:rPr>
                </w:pPr>
                <w:r>
                  <w:rPr>
                    <w:sz w:val="12"/>
                  </w:rPr>
                  <w:t>ABC-1234</w:t>
                </w:r>
              </w:p>
            </w:txbxContent>
          </v:textbox>
        </v:shape>
      </w:pict>
    </w:r>
    <w:r w:rsidR="00111142">
      <w:tab/>
    </w:r>
    <w:r w:rsidR="00111142">
      <w:rPr>
        <w:b/>
        <w:sz w:val="24"/>
      </w:rPr>
      <w:t>AP1-</w:t>
    </w:r>
    <w:r w:rsidR="006C599F">
      <w:rPr>
        <w:b/>
        <w:sz w:val="24"/>
      </w:rPr>
      <w:t>0</w:t>
    </w:r>
    <w:r w:rsidR="00111142">
      <w:rPr>
        <w:b/>
        <w:sz w:val="24"/>
      </w:rPr>
      <w:t>2</w:t>
    </w:r>
    <w:r w:rsidR="00111142">
      <w:tab/>
    </w:r>
  </w:p>
  <w:p w14:paraId="38123F02" w14:textId="3DA77913" w:rsidR="00111142" w:rsidRPr="008B5130" w:rsidRDefault="00111142" w:rsidP="00227AF9">
    <w:pPr>
      <w:pStyle w:val="Rodap"/>
      <w:rPr>
        <w:sz w:val="16"/>
      </w:rPr>
    </w:pPr>
    <w:r w:rsidRPr="008B5130">
      <w:t xml:space="preserve">Page </w:t>
    </w:r>
    <w:r>
      <w:rPr>
        <w:b/>
      </w:rPr>
      <w:fldChar w:fldCharType="begin"/>
    </w:r>
    <w:r w:rsidRPr="008B5130">
      <w:rPr>
        <w:b/>
      </w:rPr>
      <w:instrText xml:space="preserve"> PAGE  \* MERGEFORMAT </w:instrText>
    </w:r>
    <w:r>
      <w:rPr>
        <w:b/>
      </w:rPr>
      <w:fldChar w:fldCharType="separate"/>
    </w:r>
    <w:r w:rsidR="00C0743B">
      <w:rPr>
        <w:b/>
        <w:noProof/>
      </w:rPr>
      <w:t>2</w:t>
    </w:r>
    <w:r>
      <w:rPr>
        <w:b/>
      </w:rPr>
      <w:fldChar w:fldCharType="end"/>
    </w:r>
    <w:r w:rsidRPr="008B5130">
      <w:tab/>
      <w:t>code 01</w:t>
    </w:r>
    <w:r w:rsidRPr="008B5130">
      <w:tab/>
    </w:r>
    <w:r w:rsidRPr="00D71DDB">
      <w:rPr>
        <w:sz w:val="16"/>
        <w:lang w:val="fr-FR"/>
      </w:rPr>
      <w:t>R</w:t>
    </w:r>
    <w:r>
      <w:rPr>
        <w:sz w:val="16"/>
        <w:lang w:val="fr-FR"/>
      </w:rPr>
      <w:t>EV</w:t>
    </w:r>
    <w:r w:rsidR="00EC48D5">
      <w:rPr>
        <w:sz w:val="16"/>
        <w:lang w:val="fr-FR"/>
      </w:rPr>
      <w:t>ISION</w:t>
    </w:r>
    <w:r w:rsidR="00850CD9">
      <w:t xml:space="preserve"> </w:t>
    </w:r>
    <w:r w:rsidR="006C599F">
      <w:rPr>
        <w:sz w:val="16"/>
        <w:lang w:val="fr-FR"/>
      </w:rPr>
      <w:t>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571FE" w14:textId="70167F71" w:rsidR="00111142" w:rsidRPr="00D71DDB" w:rsidRDefault="00850CD9" w:rsidP="00570035">
    <w:pPr>
      <w:pStyle w:val="Rodap"/>
      <w:pBdr>
        <w:bottom w:val="single" w:sz="4" w:space="1" w:color="auto"/>
      </w:pBdr>
      <w:rPr>
        <w:b/>
        <w:lang w:val="fr-FR"/>
      </w:rPr>
    </w:pPr>
    <w:r>
      <w:rPr>
        <w:noProof/>
        <w:lang w:val="pt-BR"/>
      </w:rPr>
      <w:pict w14:anchorId="09512033">
        <v:line id="_x0000_s2114" style="position:absolute;z-index:251658240" from="320.35pt,13.95pt" to="320.35pt,28.1pt"/>
      </w:pict>
    </w:r>
    <w:r>
      <w:rPr>
        <w:noProof/>
        <w:lang w:val="pt-BR"/>
      </w:rPr>
      <w:pict w14:anchorId="084D0D36"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-19.7pt;margin-top:-34.05pt;width:12pt;height:54pt;z-index:251657216" stroked="f">
          <v:textbox style="layout-flow:vertical;mso-layout-flow-alt:bottom-to-top;mso-next-textbox:#_x0000_s2111" inset="2.83pt,2.83pt,2.83pt,2.83pt">
            <w:txbxContent>
              <w:p w14:paraId="3B9E8501" w14:textId="52E656C8" w:rsidR="00111142" w:rsidRDefault="006C599F" w:rsidP="00570035">
                <w:pPr>
                  <w:rPr>
                    <w:sz w:val="12"/>
                  </w:rPr>
                </w:pPr>
                <w:r>
                  <w:rPr>
                    <w:sz w:val="12"/>
                  </w:rPr>
                  <w:t>ABC-1234</w:t>
                </w:r>
              </w:p>
            </w:txbxContent>
          </v:textbox>
        </v:shape>
      </w:pict>
    </w:r>
    <w:r w:rsidR="00111142" w:rsidRPr="00D71DDB">
      <w:rPr>
        <w:lang w:val="fr-FR"/>
      </w:rPr>
      <w:tab/>
    </w:r>
    <w:r w:rsidR="00111142" w:rsidRPr="00D71DDB">
      <w:rPr>
        <w:b/>
        <w:sz w:val="24"/>
        <w:lang w:val="fr-FR"/>
      </w:rPr>
      <w:t>A</w:t>
    </w:r>
    <w:r w:rsidR="00460306">
      <w:rPr>
        <w:b/>
        <w:sz w:val="24"/>
        <w:lang w:val="fr-FR"/>
      </w:rPr>
      <w:t>P1</w:t>
    </w:r>
    <w:r w:rsidR="006C599F">
      <w:rPr>
        <w:b/>
        <w:sz w:val="24"/>
        <w:lang w:val="fr-FR"/>
      </w:rPr>
      <w:t>-02</w:t>
    </w:r>
    <w:r w:rsidR="00EC48D5">
      <w:rPr>
        <w:b/>
        <w:sz w:val="24"/>
        <w:lang w:val="fr-FR"/>
      </w:rPr>
      <w:tab/>
    </w:r>
  </w:p>
  <w:p w14:paraId="03030B46" w14:textId="2F568FFB" w:rsidR="00111142" w:rsidRPr="00D71DDB" w:rsidRDefault="00111142" w:rsidP="00570035">
    <w:pPr>
      <w:pStyle w:val="Rodap"/>
      <w:rPr>
        <w:lang w:val="fr-FR"/>
      </w:rPr>
    </w:pPr>
    <w:r w:rsidRPr="00D71DDB">
      <w:rPr>
        <w:sz w:val="16"/>
        <w:lang w:val="fr-FR"/>
      </w:rPr>
      <w:t>R</w:t>
    </w:r>
    <w:r>
      <w:rPr>
        <w:sz w:val="16"/>
        <w:lang w:val="fr-FR"/>
      </w:rPr>
      <w:t>EV</w:t>
    </w:r>
    <w:r w:rsidR="00EC48D5">
      <w:rPr>
        <w:sz w:val="16"/>
        <w:lang w:val="fr-FR"/>
      </w:rPr>
      <w:t>ISION</w:t>
    </w:r>
    <w:r w:rsidR="00850CD9">
      <w:t xml:space="preserve"> </w:t>
    </w:r>
    <w:r w:rsidR="006C599F">
      <w:rPr>
        <w:sz w:val="16"/>
        <w:lang w:val="fr-FR"/>
      </w:rPr>
      <w:t>06</w:t>
    </w:r>
    <w:r w:rsidRPr="00D71DDB">
      <w:rPr>
        <w:lang w:val="fr-FR"/>
      </w:rPr>
      <w:tab/>
      <w:t>code 01</w:t>
    </w:r>
    <w:r w:rsidRPr="00D71DDB">
      <w:rPr>
        <w:lang w:val="fr-FR"/>
      </w:rPr>
      <w:tab/>
      <w:t xml:space="preserve">Page </w:t>
    </w:r>
    <w:r>
      <w:rPr>
        <w:b/>
      </w:rPr>
      <w:fldChar w:fldCharType="begin"/>
    </w:r>
    <w:r w:rsidRPr="00D71DDB">
      <w:rPr>
        <w:b/>
        <w:lang w:val="fr-FR"/>
      </w:rPr>
      <w:instrText xml:space="preserve"> PAGE  \* MERGEFORMAT </w:instrText>
    </w:r>
    <w:r>
      <w:rPr>
        <w:b/>
      </w:rPr>
      <w:fldChar w:fldCharType="separate"/>
    </w:r>
    <w:r w:rsidR="00C0743B">
      <w:rPr>
        <w:b/>
        <w:noProof/>
        <w:lang w:val="fr-FR"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82891" w14:textId="77777777" w:rsidR="00410363" w:rsidRDefault="00410363" w:rsidP="00E04E29">
      <w:r>
        <w:separator/>
      </w:r>
    </w:p>
  </w:footnote>
  <w:footnote w:type="continuationSeparator" w:id="0">
    <w:p w14:paraId="0DE04554" w14:textId="77777777" w:rsidR="00410363" w:rsidRDefault="00410363" w:rsidP="00E04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90" w:type="dxa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45"/>
      <w:gridCol w:w="3245"/>
    </w:tblGrid>
    <w:tr w:rsidR="00111142" w:rsidRPr="00E04E29" w14:paraId="55574857" w14:textId="77777777">
      <w:trPr>
        <w:trHeight w:val="529"/>
      </w:trPr>
      <w:tc>
        <w:tcPr>
          <w:tcW w:w="3245" w:type="dxa"/>
        </w:tcPr>
        <w:p w14:paraId="34E371BD" w14:textId="62BA3DE8" w:rsidR="00111142" w:rsidRPr="00E04E29" w:rsidRDefault="00111142" w:rsidP="0063609E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45" w:type="dxa"/>
        </w:tcPr>
        <w:p w14:paraId="148F37AB" w14:textId="616DB589" w:rsidR="00111142" w:rsidRPr="00E04E29" w:rsidRDefault="00111142" w:rsidP="00BA5E25">
          <w:pPr>
            <w:pStyle w:val="Cabealho"/>
            <w:rPr>
              <w:rFonts w:ascii="Times New Roman" w:hAnsi="Times New Roman"/>
              <w:i/>
              <w:snapToGrid w:val="0"/>
              <w:color w:val="0000FF"/>
            </w:rPr>
          </w:pPr>
          <w:bookmarkStart w:id="21" w:name="_Hlk153351882"/>
        </w:p>
      </w:tc>
    </w:tr>
    <w:tr w:rsidR="00111142" w:rsidRPr="00E04E29" w14:paraId="57019397" w14:textId="77777777">
      <w:trPr>
        <w:trHeight w:val="70"/>
      </w:trPr>
      <w:tc>
        <w:tcPr>
          <w:tcW w:w="3245" w:type="dxa"/>
          <w:vAlign w:val="center"/>
        </w:tcPr>
        <w:p w14:paraId="107F100E" w14:textId="3DA755EB" w:rsidR="00111142" w:rsidRPr="00E04E29" w:rsidRDefault="00111142" w:rsidP="004930B2">
          <w:pPr>
            <w:pStyle w:val="Cabealho"/>
            <w:rPr>
              <w:rFonts w:cs="Arial"/>
              <w:i/>
              <w:snapToGrid w:val="0"/>
              <w:color w:val="0000FF"/>
            </w:rPr>
          </w:pPr>
        </w:p>
      </w:tc>
      <w:tc>
        <w:tcPr>
          <w:tcW w:w="3245" w:type="dxa"/>
          <w:vAlign w:val="center"/>
        </w:tcPr>
        <w:p w14:paraId="7597AE2B" w14:textId="77777777" w:rsidR="00111142" w:rsidRPr="00E04E29" w:rsidRDefault="00111142" w:rsidP="00E04E29">
          <w:pPr>
            <w:pStyle w:val="Cabealho"/>
            <w:jc w:val="right"/>
            <w:rPr>
              <w:snapToGrid w:val="0"/>
              <w:sz w:val="16"/>
              <w:szCs w:val="16"/>
            </w:rPr>
          </w:pPr>
          <w:r w:rsidRPr="00E04E29">
            <w:rPr>
              <w:snapToGrid w:val="0"/>
              <w:sz w:val="16"/>
              <w:szCs w:val="16"/>
            </w:rPr>
            <w:t>Appendix 1</w:t>
          </w:r>
        </w:p>
      </w:tc>
    </w:tr>
    <w:bookmarkEnd w:id="21"/>
  </w:tbl>
  <w:p w14:paraId="7287FE50" w14:textId="77777777" w:rsidR="00111142" w:rsidRPr="00570035" w:rsidRDefault="00111142" w:rsidP="008B51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111142" w:rsidRPr="00E04E29" w14:paraId="70538E1F" w14:textId="77777777">
      <w:trPr>
        <w:trHeight w:val="529"/>
      </w:trPr>
      <w:tc>
        <w:tcPr>
          <w:tcW w:w="3208" w:type="dxa"/>
        </w:tcPr>
        <w:p w14:paraId="7F052DDD" w14:textId="076C510B" w:rsidR="00111142" w:rsidRPr="00E04E29" w:rsidRDefault="00111142" w:rsidP="00BA5E25">
          <w:pPr>
            <w:pStyle w:val="Cabealho"/>
            <w:rPr>
              <w:rFonts w:ascii="Times New Roman" w:hAnsi="Times New Roman"/>
              <w:i/>
              <w:snapToGrid w:val="0"/>
              <w:color w:val="0000FF"/>
            </w:rPr>
          </w:pPr>
        </w:p>
      </w:tc>
      <w:tc>
        <w:tcPr>
          <w:tcW w:w="3209" w:type="dxa"/>
        </w:tcPr>
        <w:p w14:paraId="04BD618A" w14:textId="641DDD36" w:rsidR="00111142" w:rsidRPr="00E04E29" w:rsidRDefault="00111142" w:rsidP="0063609E">
          <w:pPr>
            <w:pStyle w:val="Cabealho"/>
            <w:spacing w:before="60"/>
            <w:ind w:left="283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  <w:r w:rsidRPr="00E04E29">
            <w:rPr>
              <w:rFonts w:cs="Arial"/>
              <w:iCs/>
              <w:snapToGrid w:val="0"/>
              <w:sz w:val="16"/>
              <w:szCs w:val="16"/>
            </w:rPr>
            <w:br/>
          </w:r>
        </w:p>
      </w:tc>
    </w:tr>
    <w:tr w:rsidR="00111142" w:rsidRPr="00E04E29" w14:paraId="10BE07C8" w14:textId="77777777">
      <w:trPr>
        <w:trHeight w:val="70"/>
      </w:trPr>
      <w:tc>
        <w:tcPr>
          <w:tcW w:w="3208" w:type="dxa"/>
          <w:vAlign w:val="center"/>
        </w:tcPr>
        <w:p w14:paraId="508034CB" w14:textId="77777777" w:rsidR="00111142" w:rsidRPr="00E04E29" w:rsidRDefault="00111142" w:rsidP="00BA5E25">
          <w:pPr>
            <w:pStyle w:val="Cabealho"/>
            <w:rPr>
              <w:snapToGrid w:val="0"/>
              <w:sz w:val="16"/>
              <w:szCs w:val="16"/>
            </w:rPr>
          </w:pPr>
          <w:r w:rsidRPr="00E04E29">
            <w:rPr>
              <w:snapToGrid w:val="0"/>
              <w:sz w:val="16"/>
              <w:szCs w:val="16"/>
            </w:rPr>
            <w:t>Appendix 1</w:t>
          </w:r>
        </w:p>
      </w:tc>
      <w:tc>
        <w:tcPr>
          <w:tcW w:w="3209" w:type="dxa"/>
          <w:vAlign w:val="center"/>
        </w:tcPr>
        <w:p w14:paraId="6176418F" w14:textId="4C13FC84" w:rsidR="00111142" w:rsidRPr="00E04E29" w:rsidRDefault="00111142" w:rsidP="00E04E29">
          <w:pPr>
            <w:pStyle w:val="Cabealho"/>
            <w:ind w:left="283"/>
            <w:jc w:val="right"/>
            <w:rPr>
              <w:rFonts w:cs="Arial"/>
              <w:i/>
              <w:snapToGrid w:val="0"/>
              <w:color w:val="0000FF"/>
            </w:rPr>
          </w:pPr>
        </w:p>
      </w:tc>
    </w:tr>
  </w:tbl>
  <w:p w14:paraId="653D4EA8" w14:textId="77777777" w:rsidR="00111142" w:rsidRPr="00570035" w:rsidRDefault="00111142" w:rsidP="008B51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D1734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6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C10275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0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1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2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2B14F9F"/>
    <w:multiLevelType w:val="multilevel"/>
    <w:tmpl w:val="E8803CA2"/>
    <w:numStyleLink w:val="WARNINGLIST"/>
  </w:abstractNum>
  <w:abstractNum w:abstractNumId="56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8AA600A"/>
    <w:multiLevelType w:val="multilevel"/>
    <w:tmpl w:val="0E507F80"/>
    <w:numStyleLink w:val="SIMPLEWARNING"/>
  </w:abstractNum>
  <w:abstractNum w:abstractNumId="60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98B237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0"/>
  </w:num>
  <w:num w:numId="12">
    <w:abstractNumId w:val="63"/>
  </w:num>
  <w:num w:numId="13">
    <w:abstractNumId w:val="48"/>
  </w:num>
  <w:num w:numId="14">
    <w:abstractNumId w:val="47"/>
  </w:num>
  <w:num w:numId="15">
    <w:abstractNumId w:val="51"/>
  </w:num>
  <w:num w:numId="16">
    <w:abstractNumId w:val="36"/>
  </w:num>
  <w:num w:numId="17">
    <w:abstractNumId w:val="53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8"/>
  </w:num>
  <w:num w:numId="26">
    <w:abstractNumId w:val="56"/>
  </w:num>
  <w:num w:numId="27">
    <w:abstractNumId w:val="61"/>
  </w:num>
  <w:num w:numId="28">
    <w:abstractNumId w:val="26"/>
  </w:num>
  <w:num w:numId="29">
    <w:abstractNumId w:val="49"/>
  </w:num>
  <w:num w:numId="30">
    <w:abstractNumId w:val="50"/>
  </w:num>
  <w:num w:numId="31">
    <w:abstractNumId w:val="45"/>
  </w:num>
  <w:num w:numId="32">
    <w:abstractNumId w:val="11"/>
  </w:num>
  <w:num w:numId="33">
    <w:abstractNumId w:val="52"/>
  </w:num>
  <w:num w:numId="34">
    <w:abstractNumId w:val="16"/>
  </w:num>
  <w:num w:numId="35">
    <w:abstractNumId w:val="46"/>
  </w:num>
  <w:num w:numId="36">
    <w:abstractNumId w:val="41"/>
  </w:num>
  <w:num w:numId="37">
    <w:abstractNumId w:val="25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4"/>
  </w:num>
  <w:num w:numId="44">
    <w:abstractNumId w:val="33"/>
  </w:num>
  <w:num w:numId="45">
    <w:abstractNumId w:val="14"/>
  </w:num>
  <w:num w:numId="46">
    <w:abstractNumId w:val="21"/>
  </w:num>
  <w:num w:numId="47">
    <w:abstractNumId w:val="23"/>
  </w:num>
  <w:num w:numId="48">
    <w:abstractNumId w:val="43"/>
  </w:num>
  <w:num w:numId="49">
    <w:abstractNumId w:val="30"/>
  </w:num>
  <w:num w:numId="50">
    <w:abstractNumId w:val="13"/>
  </w:num>
  <w:num w:numId="51">
    <w:abstractNumId w:val="59"/>
  </w:num>
  <w:num w:numId="52">
    <w:abstractNumId w:val="55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2"/>
  </w:num>
  <w:num w:numId="60">
    <w:abstractNumId w:val="54"/>
  </w:num>
  <w:num w:numId="61">
    <w:abstractNumId w:val="27"/>
  </w:num>
  <w:num w:numId="62">
    <w:abstractNumId w:val="57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AF9"/>
    <w:rsid w:val="000137AE"/>
    <w:rsid w:val="00043546"/>
    <w:rsid w:val="00043AD9"/>
    <w:rsid w:val="00071EB3"/>
    <w:rsid w:val="00111142"/>
    <w:rsid w:val="00112447"/>
    <w:rsid w:val="00117CA6"/>
    <w:rsid w:val="001318F3"/>
    <w:rsid w:val="00176235"/>
    <w:rsid w:val="00192ED0"/>
    <w:rsid w:val="001A401F"/>
    <w:rsid w:val="001C1D4A"/>
    <w:rsid w:val="001E28CB"/>
    <w:rsid w:val="00227AF9"/>
    <w:rsid w:val="00291A90"/>
    <w:rsid w:val="002B21CE"/>
    <w:rsid w:val="003155B4"/>
    <w:rsid w:val="003516C2"/>
    <w:rsid w:val="003570FE"/>
    <w:rsid w:val="003C7777"/>
    <w:rsid w:val="0040476C"/>
    <w:rsid w:val="00410363"/>
    <w:rsid w:val="00460306"/>
    <w:rsid w:val="0046266F"/>
    <w:rsid w:val="004930B2"/>
    <w:rsid w:val="004B4B26"/>
    <w:rsid w:val="004E4149"/>
    <w:rsid w:val="0050119C"/>
    <w:rsid w:val="00513C8A"/>
    <w:rsid w:val="005648E7"/>
    <w:rsid w:val="00570035"/>
    <w:rsid w:val="00572438"/>
    <w:rsid w:val="005E4364"/>
    <w:rsid w:val="0063609E"/>
    <w:rsid w:val="006C599F"/>
    <w:rsid w:val="007042B3"/>
    <w:rsid w:val="007771AD"/>
    <w:rsid w:val="00802882"/>
    <w:rsid w:val="00850CD9"/>
    <w:rsid w:val="00864418"/>
    <w:rsid w:val="008860C6"/>
    <w:rsid w:val="008B3736"/>
    <w:rsid w:val="008B5130"/>
    <w:rsid w:val="008D5A5C"/>
    <w:rsid w:val="0090307E"/>
    <w:rsid w:val="009375CC"/>
    <w:rsid w:val="009607BC"/>
    <w:rsid w:val="00A329CC"/>
    <w:rsid w:val="00A4419C"/>
    <w:rsid w:val="00A61817"/>
    <w:rsid w:val="00A63F5E"/>
    <w:rsid w:val="00AD682E"/>
    <w:rsid w:val="00AF2ADE"/>
    <w:rsid w:val="00B355DB"/>
    <w:rsid w:val="00B36BB0"/>
    <w:rsid w:val="00B4176D"/>
    <w:rsid w:val="00BA5E25"/>
    <w:rsid w:val="00C01CA0"/>
    <w:rsid w:val="00C0743B"/>
    <w:rsid w:val="00C111BF"/>
    <w:rsid w:val="00C73BD6"/>
    <w:rsid w:val="00D25CBD"/>
    <w:rsid w:val="00D71DDB"/>
    <w:rsid w:val="00DB3C3A"/>
    <w:rsid w:val="00DF5CAD"/>
    <w:rsid w:val="00E04E29"/>
    <w:rsid w:val="00E10E83"/>
    <w:rsid w:val="00E85193"/>
    <w:rsid w:val="00EC48D5"/>
    <w:rsid w:val="00F034CA"/>
    <w:rsid w:val="00F40DC9"/>
    <w:rsid w:val="00F74682"/>
    <w:rsid w:val="00F90770"/>
    <w:rsid w:val="00FA3C79"/>
    <w:rsid w:val="00FC4F15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."/>
  <w:listSeparator w:val=","/>
  <w14:docId w14:val="6C9CFDB9"/>
  <w15:chartTrackingRefBased/>
  <w15:docId w15:val="{6F7ECD45-DEE5-4E74-A58F-B06C7C87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513C8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513C8A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513C8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513C8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513C8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513C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513C8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513C8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513C8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513C8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513C8A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513C8A"/>
  </w:style>
  <w:style w:type="paragraph" w:customStyle="1" w:styleId="TTULODOCAPTULO">
    <w:name w:val="TÍTULO DO CAPÍTULO"/>
    <w:basedOn w:val="Normal"/>
    <w:next w:val="TEXTO"/>
    <w:semiHidden/>
    <w:rsid w:val="001318F3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513C8A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1318F3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1318F3"/>
    <w:pPr>
      <w:spacing w:before="24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318F3"/>
    <w:pPr>
      <w:spacing w:before="12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513C8A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318F3"/>
    <w:pPr>
      <w:spacing w:before="24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513C8A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513C8A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513C8A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513C8A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513C8A"/>
    <w:pPr>
      <w:numPr>
        <w:numId w:val="17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513C8A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513C8A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318F3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318F3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513C8A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318F3"/>
    <w:pPr>
      <w:ind w:hanging="4536"/>
    </w:pPr>
  </w:style>
  <w:style w:type="paragraph" w:customStyle="1" w:styleId="ALTITUDE">
    <w:name w:val="ALTITUDE"/>
    <w:basedOn w:val="FIGURA"/>
    <w:next w:val="Normal"/>
    <w:semiHidden/>
    <w:rsid w:val="001318F3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5E4364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1318F3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318F3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318F3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318F3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318F3"/>
  </w:style>
  <w:style w:type="paragraph" w:customStyle="1" w:styleId="NOTE-ITEMNUMERADA">
    <w:name w:val="NOTE - ITEM NUMERADA"/>
    <w:basedOn w:val="NOTE-NUMERADA"/>
    <w:semiHidden/>
    <w:rsid w:val="001318F3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318F3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1318F3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318F3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318F3"/>
    <w:pPr>
      <w:ind w:left="567"/>
    </w:pPr>
  </w:style>
  <w:style w:type="paragraph" w:customStyle="1" w:styleId="REVISADA">
    <w:name w:val="REVISADA"/>
    <w:basedOn w:val="Normal"/>
    <w:semiHidden/>
    <w:rsid w:val="001318F3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5E4364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1318F3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318F3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318F3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318F3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318F3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1318F3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1318F3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318F3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318F3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318F3"/>
    <w:pPr>
      <w:ind w:left="300" w:hanging="300"/>
    </w:pPr>
    <w:rPr>
      <w:caps w:val="0"/>
      <w:sz w:val="20"/>
    </w:rPr>
  </w:style>
  <w:style w:type="character" w:styleId="Hyperlink">
    <w:name w:val="Hyperlink"/>
    <w:semiHidden/>
    <w:rsid w:val="00513C8A"/>
    <w:rPr>
      <w:color w:val="0000FF"/>
      <w:u w:val="single"/>
    </w:rPr>
  </w:style>
  <w:style w:type="paragraph" w:customStyle="1" w:styleId="CONTROLE-POSIO">
    <w:name w:val="CONTROLE - POSIÇÃO"/>
    <w:basedOn w:val="Normal"/>
    <w:semiHidden/>
    <w:rsid w:val="00513C8A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318F3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318F3"/>
    <w:pPr>
      <w:ind w:left="851" w:hanging="284"/>
    </w:pPr>
  </w:style>
  <w:style w:type="paragraph" w:customStyle="1" w:styleId="CONDIO">
    <w:name w:val="CONDIÇÃO"/>
    <w:basedOn w:val="TEXTO"/>
    <w:semiHidden/>
    <w:rsid w:val="001318F3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318F3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513C8A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5E4364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318F3"/>
    <w:pPr>
      <w:numPr>
        <w:numId w:val="14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1318F3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318F3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1318F3"/>
    <w:pPr>
      <w:numPr>
        <w:numId w:val="13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1318F3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318F3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318F3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318F3"/>
    <w:pPr>
      <w:spacing w:before="40" w:after="40"/>
      <w:jc w:val="center"/>
    </w:pPr>
    <w:rPr>
      <w:sz w:val="22"/>
    </w:rPr>
  </w:style>
  <w:style w:type="paragraph" w:styleId="Sumrio4">
    <w:name w:val="toc 4"/>
    <w:basedOn w:val="Normal"/>
    <w:next w:val="Normal"/>
    <w:autoRedefine/>
    <w:semiHidden/>
    <w:rsid w:val="00513C8A"/>
    <w:pPr>
      <w:ind w:left="600"/>
    </w:pPr>
  </w:style>
  <w:style w:type="paragraph" w:styleId="Sumrio5">
    <w:name w:val="toc 5"/>
    <w:basedOn w:val="Normal"/>
    <w:next w:val="Normal"/>
    <w:autoRedefine/>
    <w:semiHidden/>
    <w:rsid w:val="00513C8A"/>
    <w:pPr>
      <w:ind w:left="800"/>
    </w:pPr>
  </w:style>
  <w:style w:type="paragraph" w:styleId="Sumrio6">
    <w:name w:val="toc 6"/>
    <w:basedOn w:val="Normal"/>
    <w:next w:val="Normal"/>
    <w:autoRedefine/>
    <w:semiHidden/>
    <w:rsid w:val="00513C8A"/>
    <w:pPr>
      <w:ind w:left="1000"/>
    </w:pPr>
  </w:style>
  <w:style w:type="paragraph" w:styleId="Sumrio7">
    <w:name w:val="toc 7"/>
    <w:basedOn w:val="Normal"/>
    <w:next w:val="Normal"/>
    <w:autoRedefine/>
    <w:semiHidden/>
    <w:rsid w:val="00513C8A"/>
    <w:pPr>
      <w:ind w:left="1200"/>
    </w:pPr>
  </w:style>
  <w:style w:type="paragraph" w:styleId="Sumrio8">
    <w:name w:val="toc 8"/>
    <w:basedOn w:val="Normal"/>
    <w:next w:val="Normal"/>
    <w:autoRedefine/>
    <w:semiHidden/>
    <w:rsid w:val="00513C8A"/>
    <w:pPr>
      <w:ind w:left="1400"/>
    </w:pPr>
  </w:style>
  <w:style w:type="paragraph" w:styleId="Sumrio9">
    <w:name w:val="toc 9"/>
    <w:basedOn w:val="Normal"/>
    <w:next w:val="Normal"/>
    <w:autoRedefine/>
    <w:semiHidden/>
    <w:rsid w:val="00513C8A"/>
    <w:pPr>
      <w:ind w:left="1600"/>
    </w:pPr>
  </w:style>
  <w:style w:type="paragraph" w:styleId="Assinatura">
    <w:name w:val="Signature"/>
    <w:basedOn w:val="TextoNvel1"/>
    <w:link w:val="AssinaturaChar"/>
    <w:semiHidden/>
    <w:rsid w:val="00513C8A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513C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513C8A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513C8A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513C8A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513C8A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513C8A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513C8A"/>
    <w:pPr>
      <w:spacing w:after="120"/>
    </w:pPr>
  </w:style>
  <w:style w:type="paragraph" w:customStyle="1" w:styleId="BodyText22">
    <w:name w:val="Body Text 22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513C8A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513C8A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513C8A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513C8A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513C8A"/>
    <w:pPr>
      <w:spacing w:before="120"/>
    </w:pPr>
    <w:rPr>
      <w:b/>
      <w:bCs/>
    </w:rPr>
  </w:style>
  <w:style w:type="paragraph" w:styleId="Lista">
    <w:name w:val="List"/>
    <w:basedOn w:val="Normal"/>
    <w:semiHidden/>
    <w:rsid w:val="00513C8A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513C8A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513C8A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513C8A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513C8A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513C8A"/>
    <w:pPr>
      <w:spacing w:after="120"/>
      <w:ind w:left="283"/>
    </w:pPr>
  </w:style>
  <w:style w:type="paragraph" w:styleId="Listadecontinuao2">
    <w:name w:val="List Continue 2"/>
    <w:basedOn w:val="Normal"/>
    <w:semiHidden/>
    <w:rsid w:val="00513C8A"/>
    <w:pPr>
      <w:spacing w:after="120"/>
      <w:ind w:left="566"/>
    </w:pPr>
  </w:style>
  <w:style w:type="paragraph" w:styleId="Listadecontinuao3">
    <w:name w:val="List Continue 3"/>
    <w:basedOn w:val="Normal"/>
    <w:semiHidden/>
    <w:rsid w:val="00513C8A"/>
    <w:pPr>
      <w:spacing w:after="120"/>
      <w:ind w:left="849"/>
    </w:pPr>
  </w:style>
  <w:style w:type="paragraph" w:styleId="Listadecontinuao4">
    <w:name w:val="List Continue 4"/>
    <w:basedOn w:val="Normal"/>
    <w:semiHidden/>
    <w:rsid w:val="00513C8A"/>
    <w:pPr>
      <w:spacing w:after="120"/>
      <w:ind w:left="1132"/>
    </w:pPr>
  </w:style>
  <w:style w:type="paragraph" w:styleId="Listadecontinuao5">
    <w:name w:val="List Continue 5"/>
    <w:basedOn w:val="Normal"/>
    <w:semiHidden/>
    <w:rsid w:val="00513C8A"/>
    <w:pPr>
      <w:spacing w:after="120"/>
      <w:ind w:left="1415"/>
    </w:pPr>
  </w:style>
  <w:style w:type="paragraph" w:styleId="NormalWeb">
    <w:name w:val="Normal (Web)"/>
    <w:basedOn w:val="Normal"/>
    <w:semiHidden/>
    <w:rsid w:val="00513C8A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rsid w:val="00513C8A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513C8A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513C8A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513C8A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513C8A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FirstIndent21">
    <w:name w:val="Body Text First Indent 21"/>
    <w:basedOn w:val="BodyText22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513C8A"/>
    <w:pPr>
      <w:ind w:left="720"/>
    </w:pPr>
  </w:style>
  <w:style w:type="paragraph" w:styleId="Remetente">
    <w:name w:val="envelope return"/>
    <w:basedOn w:val="Normal"/>
    <w:semiHidden/>
    <w:rsid w:val="00513C8A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513C8A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513C8A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513C8A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513C8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513C8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513C8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513C8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513C8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513C8A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513C8A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513C8A"/>
  </w:style>
  <w:style w:type="paragraph" w:styleId="Textodemacro">
    <w:name w:val="macro"/>
    <w:link w:val="TextodemacroChar"/>
    <w:semiHidden/>
    <w:rsid w:val="00513C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513C8A"/>
  </w:style>
  <w:style w:type="paragraph" w:styleId="Textodenotaderodap">
    <w:name w:val="footnote text"/>
    <w:basedOn w:val="Normal"/>
    <w:link w:val="TextodenotaderodapChar"/>
    <w:semiHidden/>
    <w:rsid w:val="00513C8A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513C8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513C8A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513C8A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customStyle="1" w:styleId="Estilo1">
    <w:name w:val="Estilo1"/>
    <w:basedOn w:val="TEXTO"/>
    <w:semiHidden/>
    <w:rPr>
      <w:lang w:val="pt-BR"/>
    </w:rPr>
  </w:style>
  <w:style w:type="paragraph" w:styleId="AssinaturadeEmail">
    <w:name w:val="E-mail Signature"/>
    <w:basedOn w:val="Normal"/>
    <w:link w:val="AssinaturadeEmailChar"/>
    <w:semiHidden/>
    <w:rsid w:val="00513C8A"/>
  </w:style>
  <w:style w:type="paragraph" w:styleId="Corpodetexto2">
    <w:name w:val="Body Text 2"/>
    <w:basedOn w:val="Normal"/>
    <w:link w:val="Corpodetexto2Char"/>
    <w:semiHidden/>
    <w:rsid w:val="00513C8A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513C8A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513C8A"/>
  </w:style>
  <w:style w:type="paragraph" w:styleId="EndereoHTML">
    <w:name w:val="HTML Address"/>
    <w:basedOn w:val="Normal"/>
    <w:link w:val="EndereoHTMLChar"/>
    <w:semiHidden/>
    <w:rsid w:val="00513C8A"/>
    <w:rPr>
      <w:i/>
      <w:iCs/>
    </w:rPr>
  </w:style>
  <w:style w:type="paragraph" w:styleId="MapadoDocumento">
    <w:name w:val="Document Map"/>
    <w:basedOn w:val="Normal"/>
    <w:link w:val="MapadoDocumentoChar"/>
    <w:semiHidden/>
    <w:rsid w:val="00513C8A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513C8A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513C8A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513C8A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513C8A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513C8A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513C8A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513C8A"/>
  </w:style>
  <w:style w:type="paragraph" w:styleId="Textoembloco">
    <w:name w:val="Block Text"/>
    <w:basedOn w:val="TextoNvel1"/>
    <w:semiHidden/>
    <w:rsid w:val="00513C8A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513C8A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513C8A"/>
    <w:pPr>
      <w:jc w:val="center"/>
    </w:pPr>
    <w:rPr>
      <w:b/>
    </w:rPr>
  </w:style>
  <w:style w:type="character" w:styleId="HiperlinkVisitado">
    <w:name w:val="FollowedHyperlink"/>
    <w:semiHidden/>
    <w:rsid w:val="00513C8A"/>
    <w:rPr>
      <w:color w:val="800080"/>
      <w:u w:val="single"/>
    </w:rPr>
  </w:style>
  <w:style w:type="paragraph" w:customStyle="1" w:styleId="Analtico2">
    <w:name w:val="Analítico2"/>
    <w:basedOn w:val="Sumrio2"/>
    <w:semiHidden/>
    <w:rsid w:val="001318F3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318F3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1318F3"/>
    <w:pPr>
      <w:ind w:left="567" w:hanging="567"/>
    </w:pPr>
    <w:rPr>
      <w:b/>
    </w:rPr>
  </w:style>
  <w:style w:type="paragraph" w:customStyle="1" w:styleId="COLOR">
    <w:name w:val="COLOR"/>
    <w:semiHidden/>
    <w:rsid w:val="001318F3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5E4364"/>
    <w:pPr>
      <w:spacing w:before="120" w:after="120"/>
      <w:ind w:left="585" w:hanging="284"/>
    </w:pPr>
    <w:rPr>
      <w:rFonts w:ascii="Arial" w:hAnsi="Arial"/>
    </w:rPr>
  </w:style>
  <w:style w:type="paragraph" w:customStyle="1" w:styleId="WARNING2ALINHA">
    <w:name w:val="WARNING 2A LINHA"/>
    <w:basedOn w:val="Normal"/>
    <w:next w:val="Normal"/>
    <w:semiHidden/>
    <w:rsid w:val="00513C8A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513C8A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318F3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318F3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318F3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318F3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318F3"/>
    <w:pPr>
      <w:numPr>
        <w:numId w:val="24"/>
      </w:numPr>
    </w:pPr>
  </w:style>
  <w:style w:type="paragraph" w:customStyle="1" w:styleId="texto0">
    <w:name w:val="texto"/>
    <w:semiHidden/>
    <w:pPr>
      <w:overflowPunct w:val="0"/>
      <w:autoSpaceDE w:val="0"/>
      <w:autoSpaceDN w:val="0"/>
      <w:adjustRightInd w:val="0"/>
      <w:spacing w:before="120" w:after="120"/>
      <w:ind w:left="1701"/>
      <w:jc w:val="both"/>
      <w:textAlignment w:val="baseline"/>
    </w:pPr>
    <w:rPr>
      <w:rFonts w:ascii="Arial" w:hAnsi="Arial"/>
      <w:noProof/>
      <w:sz w:val="22"/>
    </w:rPr>
  </w:style>
  <w:style w:type="paragraph" w:styleId="Textodebalo">
    <w:name w:val="Balloon Text"/>
    <w:basedOn w:val="Normal"/>
    <w:link w:val="TextodebaloChar"/>
    <w:semiHidden/>
    <w:rsid w:val="00513C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513C8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Analtico111ptNegritoAmareloEsquerda0cmPrime">
    <w:name w:val="Estilo Analítico 1 + 11 pt Negrito Amarelo Esquerda:  0 cm Prime..."/>
    <w:basedOn w:val="Sumrio1"/>
    <w:semiHidden/>
    <w:rsid w:val="001318F3"/>
    <w:pPr>
      <w:shd w:val="clear" w:color="auto" w:fill="000000"/>
      <w:ind w:left="0" w:firstLine="0"/>
      <w:jc w:val="center"/>
    </w:pPr>
    <w:rPr>
      <w:b/>
      <w:bCs/>
      <w:caps/>
      <w:color w:val="FFFF00"/>
      <w:sz w:val="22"/>
      <w:szCs w:val="22"/>
    </w:rPr>
  </w:style>
  <w:style w:type="paragraph" w:customStyle="1" w:styleId="INTENTIONALLYBLANK">
    <w:name w:val="INTENTIONALLY BLANK"/>
    <w:basedOn w:val="TEXTO"/>
    <w:autoRedefine/>
    <w:semiHidden/>
    <w:rsid w:val="001318F3"/>
    <w:pPr>
      <w:tabs>
        <w:tab w:val="left" w:leader="dot" w:pos="1134"/>
      </w:tabs>
      <w:spacing w:before="4440" w:after="4440"/>
      <w:jc w:val="center"/>
    </w:pPr>
  </w:style>
  <w:style w:type="paragraph" w:customStyle="1" w:styleId="PargrafodaLista1">
    <w:name w:val="Parágrafo da Lista1"/>
    <w:basedOn w:val="Normal"/>
    <w:uiPriority w:val="34"/>
    <w:semiHidden/>
    <w:qFormat/>
    <w:rsid w:val="0063609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numbering" w:styleId="111111">
    <w:name w:val="Outline List 2"/>
    <w:basedOn w:val="Semlista"/>
    <w:uiPriority w:val="99"/>
    <w:semiHidden/>
    <w:unhideWhenUsed/>
    <w:rsid w:val="00071EB3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071EB3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071EB3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071EB3"/>
  </w:style>
  <w:style w:type="character" w:styleId="TtulodoLivro">
    <w:name w:val="Book Title"/>
    <w:uiPriority w:val="33"/>
    <w:semiHidden/>
    <w:qFormat/>
    <w:rsid w:val="00071EB3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071EB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071EB3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513C8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513C8A"/>
    <w:rPr>
      <w:b/>
      <w:bCs/>
    </w:rPr>
  </w:style>
  <w:style w:type="character" w:customStyle="1" w:styleId="CommentTextChar">
    <w:name w:val="Comment Text Char"/>
    <w:semiHidden/>
    <w:rsid w:val="00460306"/>
    <w:rPr>
      <w:rFonts w:ascii="Arial" w:hAnsi="Arial"/>
      <w:lang w:val="en-US"/>
    </w:rPr>
  </w:style>
  <w:style w:type="character" w:customStyle="1" w:styleId="CommentSubjectChar">
    <w:name w:val="Comment Subject Char"/>
    <w:semiHidden/>
    <w:rsid w:val="00460306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071EB3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071EB3"/>
    <w:rPr>
      <w:i/>
      <w:iCs/>
    </w:rPr>
  </w:style>
  <w:style w:type="character" w:styleId="Refdenotadefim">
    <w:name w:val="endnote reference"/>
    <w:uiPriority w:val="99"/>
    <w:semiHidden/>
    <w:unhideWhenUsed/>
    <w:rsid w:val="00071EB3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071EB3"/>
    <w:rPr>
      <w:vertAlign w:val="superscript"/>
    </w:rPr>
  </w:style>
  <w:style w:type="table" w:styleId="TabeladeGrade1Clara">
    <w:name w:val="Grid Table 1 Light"/>
    <w:basedOn w:val="Tabelanormal"/>
    <w:uiPriority w:val="46"/>
    <w:rsid w:val="00513C8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071EB3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071EB3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071EB3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071EB3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071EB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071EB3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071EB3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071EB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071EB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071EB3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071EB3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071EB3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071EB3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071EB3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071EB3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071EB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071EB3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071EB3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071EB3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071EB3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071EB3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071EB3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071EB3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071EB3"/>
  </w:style>
  <w:style w:type="character" w:styleId="CitaoHTML">
    <w:name w:val="HTML Cite"/>
    <w:uiPriority w:val="99"/>
    <w:semiHidden/>
    <w:unhideWhenUsed/>
    <w:rsid w:val="00071EB3"/>
    <w:rPr>
      <w:i/>
      <w:iCs/>
    </w:rPr>
  </w:style>
  <w:style w:type="character" w:styleId="CdigoHTML">
    <w:name w:val="HTML Code"/>
    <w:uiPriority w:val="99"/>
    <w:semiHidden/>
    <w:unhideWhenUsed/>
    <w:rsid w:val="00071EB3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071EB3"/>
    <w:rPr>
      <w:i/>
      <w:iCs/>
    </w:rPr>
  </w:style>
  <w:style w:type="character" w:styleId="TecladoHTML">
    <w:name w:val="HTML Keyboard"/>
    <w:uiPriority w:val="99"/>
    <w:semiHidden/>
    <w:unhideWhenUsed/>
    <w:rsid w:val="00071EB3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071EB3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071EB3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071EB3"/>
    <w:rPr>
      <w:i/>
      <w:iCs/>
    </w:rPr>
  </w:style>
  <w:style w:type="character" w:styleId="nfaseIntensa">
    <w:name w:val="Intense Emphasis"/>
    <w:uiPriority w:val="21"/>
    <w:semiHidden/>
    <w:qFormat/>
    <w:rsid w:val="00071EB3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071EB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071EB3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071EB3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071EB3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071EB3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071EB3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071EB3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071EB3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071EB3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071EB3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071EB3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071EB3"/>
  </w:style>
  <w:style w:type="paragraph" w:styleId="PargrafodaLista">
    <w:name w:val="List Paragraph"/>
    <w:basedOn w:val="Normal"/>
    <w:uiPriority w:val="34"/>
    <w:semiHidden/>
    <w:qFormat/>
    <w:rsid w:val="00513C8A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071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071EB3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071EB3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071EB3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071EB3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071EB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071EB3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071EB3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071EB3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071EB3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071EB3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071EB3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071EB3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071EB3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071EB3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071EB3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071EB3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071EB3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071EB3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071EB3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071EB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071EB3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071EB3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071EB3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071E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071EB3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071EB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513C8A"/>
    <w:rPr>
      <w:color w:val="808080"/>
    </w:rPr>
  </w:style>
  <w:style w:type="table" w:styleId="TabelaSimples1">
    <w:name w:val="Plain Table 1"/>
    <w:basedOn w:val="Tabelanormal"/>
    <w:uiPriority w:val="41"/>
    <w:semiHidden/>
    <w:rsid w:val="00071EB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071EB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513C8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13C8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513C8A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071EB3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071EB3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071EB3"/>
    <w:rPr>
      <w:u w:val="dotted"/>
    </w:rPr>
  </w:style>
  <w:style w:type="character" w:styleId="SmartLink">
    <w:name w:val="Smart Link"/>
    <w:uiPriority w:val="99"/>
    <w:semiHidden/>
    <w:unhideWhenUsed/>
    <w:rsid w:val="00071EB3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071EB3"/>
    <w:rPr>
      <w:b/>
      <w:bCs/>
    </w:rPr>
  </w:style>
  <w:style w:type="character" w:styleId="nfaseSutil">
    <w:name w:val="Subtle Emphasis"/>
    <w:uiPriority w:val="19"/>
    <w:semiHidden/>
    <w:qFormat/>
    <w:rsid w:val="00071EB3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071EB3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071EB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071EB3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71EB3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071EB3"/>
    <w:rPr>
      <w:color w:val="605E5C"/>
      <w:shd w:val="clear" w:color="auto" w:fill="E1DFDD"/>
    </w:rPr>
  </w:style>
  <w:style w:type="character" w:customStyle="1" w:styleId="Heading1Char">
    <w:name w:val="Heading 1 Char"/>
    <w:semiHidden/>
    <w:rsid w:val="0046030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46030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460306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460306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46030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460306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460306"/>
    <w:rPr>
      <w:sz w:val="24"/>
      <w:szCs w:val="24"/>
      <w:lang w:val="en-US"/>
    </w:rPr>
  </w:style>
  <w:style w:type="character" w:customStyle="1" w:styleId="Heading8Char">
    <w:name w:val="Heading 8 Char"/>
    <w:semiHidden/>
    <w:rsid w:val="00460306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460306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5E4364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071EB3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5E4364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5E4364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071EB3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5E4364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5E4364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513C8A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513C8A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5E4364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513C8A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513C8A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513C8A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5E4364"/>
    <w:pPr>
      <w:numPr>
        <w:ilvl w:val="0"/>
      </w:numPr>
    </w:pPr>
  </w:style>
  <w:style w:type="character" w:customStyle="1" w:styleId="SignatureChar">
    <w:name w:val="Signature Char"/>
    <w:semiHidden/>
    <w:rsid w:val="00460306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460306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460306"/>
    <w:rPr>
      <w:rFonts w:ascii="Arial" w:hAnsi="Arial"/>
      <w:lang w:val="en-US"/>
    </w:rPr>
  </w:style>
  <w:style w:type="character" w:customStyle="1" w:styleId="ClosingChar">
    <w:name w:val="Closing Char"/>
    <w:semiHidden/>
    <w:rsid w:val="00460306"/>
    <w:rPr>
      <w:rFonts w:ascii="Arial" w:hAnsi="Arial"/>
      <w:lang w:val="en-US"/>
    </w:rPr>
  </w:style>
  <w:style w:type="character" w:customStyle="1" w:styleId="SubtitleChar">
    <w:name w:val="Subtitle Char"/>
    <w:semiHidden/>
    <w:rsid w:val="00460306"/>
    <w:rPr>
      <w:rFonts w:ascii="Arial" w:hAnsi="Arial" w:cs="Arial"/>
      <w:sz w:val="24"/>
      <w:szCs w:val="24"/>
      <w:lang w:val="en-US"/>
    </w:rPr>
  </w:style>
  <w:style w:type="character" w:customStyle="1" w:styleId="MacroTextChar">
    <w:name w:val="Macro Text Char"/>
    <w:semiHidden/>
    <w:rsid w:val="00460306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460306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460306"/>
    <w:rPr>
      <w:rFonts w:ascii="Arial" w:hAnsi="Arial"/>
      <w:lang w:val="en-US"/>
    </w:rPr>
  </w:style>
  <w:style w:type="character" w:customStyle="1" w:styleId="TitleChar">
    <w:name w:val="Title Char"/>
    <w:semiHidden/>
    <w:rsid w:val="00460306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460306"/>
    <w:rPr>
      <w:rFonts w:ascii="Arial" w:hAnsi="Arial"/>
      <w:lang w:val="en-US"/>
    </w:rPr>
  </w:style>
  <w:style w:type="character" w:customStyle="1" w:styleId="BodyText2Char">
    <w:name w:val="Body Text 2 Char"/>
    <w:semiHidden/>
    <w:rsid w:val="00460306"/>
    <w:rPr>
      <w:rFonts w:ascii="Arial" w:hAnsi="Arial"/>
      <w:lang w:val="en-US"/>
    </w:rPr>
  </w:style>
  <w:style w:type="character" w:customStyle="1" w:styleId="BodyText3Char">
    <w:name w:val="Body Text 3 Char"/>
    <w:semiHidden/>
    <w:rsid w:val="00460306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460306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460306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460306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460306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460306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460306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460306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460306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460306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460306"/>
    <w:rPr>
      <w:rFonts w:ascii="Arial" w:hAnsi="Arial"/>
      <w:lang w:val="en-US"/>
    </w:rPr>
  </w:style>
  <w:style w:type="character" w:customStyle="1" w:styleId="PlainTextChar">
    <w:name w:val="Plain Text Char"/>
    <w:semiHidden/>
    <w:rsid w:val="00460306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460306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513C8A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BalloonTextChar">
    <w:name w:val="Balloon Text Char"/>
    <w:semiHidden/>
    <w:rsid w:val="00460306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071EB3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071EB3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513C8A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5E4364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513C8A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513C8A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071EB3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513C8A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513C8A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513C8A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513C8A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513C8A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513C8A"/>
    <w:pPr>
      <w:ind w:left="1195"/>
    </w:pPr>
  </w:style>
  <w:style w:type="paragraph" w:customStyle="1" w:styleId="WARNINGIDENT">
    <w:name w:val="WARNING (IDENT)"/>
    <w:basedOn w:val="WARNING"/>
    <w:semiHidden/>
    <w:qFormat/>
    <w:rsid w:val="00513C8A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5E4364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5E4364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5E4364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5E4364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513C8A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513C8A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5E4364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5E4364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071EB3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5E4364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5E4364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5E4364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5E4364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5E4364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513C8A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513C8A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513C8A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513C8A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513C8A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513C8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513C8A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5E4364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513C8A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5E4364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5E4364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5E4364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5E4364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5E4364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5E4364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5E4364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5E4364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513C8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5E4364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5E4364"/>
    <w:rPr>
      <w:color w:val="0000FF"/>
    </w:rPr>
  </w:style>
  <w:style w:type="paragraph" w:customStyle="1" w:styleId="TEXTOCENTRALIZADO">
    <w:name w:val="TEXTO CENTRALIZADO"/>
    <w:basedOn w:val="TEXTOCORRIDO"/>
    <w:semiHidden/>
    <w:rsid w:val="005E4364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5E4364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5E4364"/>
    <w:rPr>
      <w:b/>
    </w:rPr>
  </w:style>
  <w:style w:type="character" w:customStyle="1" w:styleId="ALLCAPS">
    <w:name w:val="ALLCAPS"/>
    <w:uiPriority w:val="1"/>
    <w:semiHidden/>
    <w:qFormat/>
    <w:rsid w:val="005E4364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5E4364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5E4364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5E4364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5E4364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5E4364"/>
    <w:pPr>
      <w:spacing w:after="0"/>
    </w:pPr>
  </w:style>
  <w:style w:type="numbering" w:customStyle="1" w:styleId="CAUTIONLIST">
    <w:name w:val="CAUTION LIST"/>
    <w:uiPriority w:val="99"/>
    <w:rsid w:val="00513C8A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513C8A"/>
    <w:pPr>
      <w:ind w:left="1310"/>
    </w:pPr>
  </w:style>
  <w:style w:type="paragraph" w:customStyle="1" w:styleId="DivisodepginaTRACEJADO">
    <w:name w:val="Divisão de página (TRACEJADO)"/>
    <w:semiHidden/>
    <w:qFormat/>
    <w:rsid w:val="0046030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513C8A"/>
    <w:pPr>
      <w:numPr>
        <w:numId w:val="39"/>
      </w:numPr>
    </w:pPr>
  </w:style>
  <w:style w:type="numbering" w:customStyle="1" w:styleId="NOTAMULTIPLALISTA">
    <w:name w:val="NOTA MULTIPLA LISTA"/>
    <w:uiPriority w:val="99"/>
    <w:rsid w:val="00513C8A"/>
    <w:pPr>
      <w:numPr>
        <w:numId w:val="40"/>
      </w:numPr>
    </w:pPr>
  </w:style>
  <w:style w:type="numbering" w:customStyle="1" w:styleId="NOTANUMERADALISTA">
    <w:name w:val="NOTA NUMERADA LISTA"/>
    <w:uiPriority w:val="99"/>
    <w:rsid w:val="00513C8A"/>
    <w:pPr>
      <w:numPr>
        <w:numId w:val="41"/>
      </w:numPr>
    </w:pPr>
  </w:style>
  <w:style w:type="numbering" w:customStyle="1" w:styleId="CAUTIONMULTIPLO">
    <w:name w:val="CAUTION MULTIPLO"/>
    <w:uiPriority w:val="99"/>
    <w:rsid w:val="00513C8A"/>
    <w:pPr>
      <w:numPr>
        <w:numId w:val="43"/>
      </w:numPr>
    </w:pPr>
  </w:style>
  <w:style w:type="numbering" w:customStyle="1" w:styleId="WARNINGLIST">
    <w:name w:val="WARNING LIST"/>
    <w:uiPriority w:val="99"/>
    <w:rsid w:val="00513C8A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5E4364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513C8A"/>
    <w:pPr>
      <w:numPr>
        <w:numId w:val="46"/>
      </w:numPr>
    </w:pPr>
  </w:style>
  <w:style w:type="numbering" w:customStyle="1" w:styleId="SIMPLEWARNING">
    <w:name w:val="SIMPLE WARNING"/>
    <w:uiPriority w:val="99"/>
    <w:rsid w:val="00513C8A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5E4364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5E4364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5E4364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5E4364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5E4364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5E4364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513C8A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513C8A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513C8A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513C8A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513C8A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513C8A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513C8A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513C8A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513C8A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513C8A"/>
    <w:pPr>
      <w:numPr>
        <w:ilvl w:val="0"/>
      </w:numPr>
    </w:pPr>
  </w:style>
  <w:style w:type="character" w:customStyle="1" w:styleId="TextoNvel1Char">
    <w:name w:val="Texto Nível 1 Char"/>
    <w:link w:val="TextoNvel1"/>
    <w:rsid w:val="00513C8A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513C8A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513C8A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513C8A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513C8A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513C8A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513C8A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513C8A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513C8A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513C8A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513C8A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513C8A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513C8A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513C8A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513C8A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513C8A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513C8A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513C8A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513C8A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513C8A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513C8A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513C8A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513C8A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513C8A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513C8A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513C8A"/>
    <w:rPr>
      <w:color w:val="0000FF"/>
    </w:rPr>
  </w:style>
  <w:style w:type="paragraph" w:customStyle="1" w:styleId="TextoCentralizado0">
    <w:name w:val="Texto Centralizado"/>
    <w:rsid w:val="00513C8A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513C8A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513C8A"/>
    <w:rPr>
      <w:b/>
    </w:rPr>
  </w:style>
  <w:style w:type="character" w:customStyle="1" w:styleId="-ALLCAPS">
    <w:name w:val="- ALLCAPS"/>
    <w:uiPriority w:val="1"/>
    <w:qFormat/>
    <w:rsid w:val="00513C8A"/>
    <w:rPr>
      <w:caps/>
      <w:smallCaps w:val="0"/>
    </w:rPr>
  </w:style>
  <w:style w:type="character" w:customStyle="1" w:styleId="-ALLCAPSNEGRITO">
    <w:name w:val="- ALLCAPS NEGRITO"/>
    <w:uiPriority w:val="1"/>
    <w:qFormat/>
    <w:rsid w:val="00513C8A"/>
    <w:rPr>
      <w:b/>
      <w:caps/>
      <w:smallCaps w:val="0"/>
    </w:rPr>
  </w:style>
  <w:style w:type="paragraph" w:customStyle="1" w:styleId="Notanica">
    <w:name w:val="Nota Única"/>
    <w:qFormat/>
    <w:rsid w:val="00513C8A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513C8A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513C8A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513C8A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513C8A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513C8A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513C8A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513C8A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513C8A"/>
    <w:rPr>
      <w:b/>
      <w:color w:val="0000FF"/>
    </w:rPr>
  </w:style>
  <w:style w:type="character" w:customStyle="1" w:styleId="-SUBSCRITONEGRITO">
    <w:name w:val="- SUBSCRITO NEGRITO"/>
    <w:uiPriority w:val="1"/>
    <w:qFormat/>
    <w:rsid w:val="00513C8A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513C8A"/>
    <w:pPr>
      <w:numPr>
        <w:numId w:val="56"/>
      </w:numPr>
    </w:pPr>
  </w:style>
  <w:style w:type="numbering" w:customStyle="1" w:styleId="NOTAMULTIPLA">
    <w:name w:val="NOTA MULTIPLA"/>
    <w:uiPriority w:val="99"/>
    <w:rsid w:val="00513C8A"/>
    <w:pPr>
      <w:numPr>
        <w:numId w:val="54"/>
      </w:numPr>
    </w:pPr>
  </w:style>
  <w:style w:type="paragraph" w:customStyle="1" w:styleId="TOC-Suplementos">
    <w:name w:val="TOC - Suplementos"/>
    <w:qFormat/>
    <w:rsid w:val="00513C8A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513C8A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513C8A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513C8A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513C8A"/>
    <w:rPr>
      <w:b/>
      <w:i/>
    </w:rPr>
  </w:style>
  <w:style w:type="paragraph" w:customStyle="1" w:styleId="CONDITIONEICASCASLightsAuraltab">
    <w:name w:val="CONDITION/EICAS/CAS/Lights/Aural (tab)"/>
    <w:rsid w:val="00513C8A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513C8A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513C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513C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513C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513C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513C8A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513C8A"/>
    <w:pPr>
      <w:ind w:left="1152" w:hanging="288"/>
    </w:pPr>
  </w:style>
  <w:style w:type="character" w:customStyle="1" w:styleId="-PRETO">
    <w:name w:val="- PRETO"/>
    <w:uiPriority w:val="1"/>
    <w:qFormat/>
    <w:rsid w:val="00513C8A"/>
    <w:rPr>
      <w:color w:val="auto"/>
    </w:rPr>
  </w:style>
  <w:style w:type="paragraph" w:customStyle="1" w:styleId="Continuesonnextpage">
    <w:name w:val="Continues on next page"/>
    <w:qFormat/>
    <w:rsid w:val="00513C8A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Ttulo1Char">
    <w:name w:val="Título 1 Char"/>
    <w:link w:val="Ttulo1"/>
    <w:semiHidden/>
    <w:rsid w:val="00513C8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513C8A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513C8A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513C8A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513C8A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513C8A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513C8A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513C8A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513C8A"/>
    <w:rPr>
      <w:rFonts w:ascii="Arial" w:hAnsi="Arial" w:cs="Arial"/>
      <w:sz w:val="22"/>
      <w:szCs w:val="22"/>
      <w:lang w:val="en-US"/>
    </w:rPr>
  </w:style>
  <w:style w:type="character" w:customStyle="1" w:styleId="AssinaturaChar">
    <w:name w:val="Assinatura Char"/>
    <w:link w:val="Assinatura"/>
    <w:semiHidden/>
    <w:rsid w:val="00513C8A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513C8A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513C8A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513C8A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513C8A"/>
    <w:rPr>
      <w:rFonts w:ascii="Arial" w:hAnsi="Arial" w:cs="Arial"/>
      <w:sz w:val="24"/>
      <w:szCs w:val="24"/>
      <w:lang w:val="en-US"/>
    </w:rPr>
  </w:style>
  <w:style w:type="character" w:customStyle="1" w:styleId="TextodecomentrioChar">
    <w:name w:val="Texto de comentário Char"/>
    <w:link w:val="Textodecomentrio"/>
    <w:semiHidden/>
    <w:rsid w:val="00513C8A"/>
    <w:rPr>
      <w:rFonts w:ascii="Arial" w:hAnsi="Arial"/>
      <w:lang w:val="en-US"/>
    </w:rPr>
  </w:style>
  <w:style w:type="character" w:customStyle="1" w:styleId="TextodemacroChar">
    <w:name w:val="Texto de macro Char"/>
    <w:link w:val="Textodemacro"/>
    <w:semiHidden/>
    <w:rsid w:val="00513C8A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513C8A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513C8A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513C8A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513C8A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513C8A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513C8A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513C8A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513C8A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513C8A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513C8A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513C8A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513C8A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513C8A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513C8A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513C8A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513C8A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513C8A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513C8A"/>
    <w:rPr>
      <w:rFonts w:ascii="Arial" w:hAnsi="Arial"/>
      <w:b/>
      <w:lang w:val="en-US"/>
    </w:rPr>
  </w:style>
  <w:style w:type="character" w:customStyle="1" w:styleId="TextodebaloChar">
    <w:name w:val="Texto de balão Char"/>
    <w:link w:val="Textodebalo"/>
    <w:semiHidden/>
    <w:rsid w:val="00513C8A"/>
    <w:rPr>
      <w:rFonts w:ascii="Tahoma" w:hAnsi="Tahoma" w:cs="Tahoma"/>
      <w:sz w:val="16"/>
      <w:szCs w:val="16"/>
      <w:lang w:val="en-US"/>
    </w:rPr>
  </w:style>
  <w:style w:type="character" w:customStyle="1" w:styleId="AssuntodocomentrioChar">
    <w:name w:val="Assunto do comentário Char"/>
    <w:link w:val="Assuntodocomentrio"/>
    <w:semiHidden/>
    <w:rsid w:val="00513C8A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513C8A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513C8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AFM SECTION 4</vt:lpstr>
      <vt:lpstr>AFM SECTION 4</vt:lpstr>
    </vt:vector>
  </TitlesOfParts>
  <Manager>MARCOS RIZZO</Manager>
  <Company>EMBRAER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AFM SECTION 4</dc:title>
  <dc:subject>PERFORMANCE</dc:subject>
  <dc:creator>NARESSI</dc:creator>
  <cp:keywords/>
  <dc:description/>
  <cp:lastModifiedBy>DAVI HENRIQUE DE SOUSA PINTO</cp:lastModifiedBy>
  <cp:revision>10</cp:revision>
  <cp:lastPrinted>2021-02-05T11:54:00Z</cp:lastPrinted>
  <dcterms:created xsi:type="dcterms:W3CDTF">2020-05-21T18:27:00Z</dcterms:created>
  <dcterms:modified xsi:type="dcterms:W3CDTF">2021-02-05T11:56:00Z</dcterms:modified>
  <cp:category>SECTION</cp:category>
</cp:coreProperties>
</file>