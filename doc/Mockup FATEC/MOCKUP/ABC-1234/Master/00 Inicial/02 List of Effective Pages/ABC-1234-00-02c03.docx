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D49BF" w14:textId="77777777" w:rsidR="00035C92" w:rsidRDefault="00035C92" w:rsidP="00035C92">
      <w:pPr>
        <w:pStyle w:val="TTULODOCAPTULO"/>
        <w:spacing w:before="240" w:after="120"/>
        <w:rPr>
          <w:rFonts w:cs="Arial"/>
          <w:caps w:val="0"/>
        </w:rPr>
      </w:pPr>
      <w:r>
        <w:rPr>
          <w:rFonts w:cs="Arial"/>
          <w:caps w:val="0"/>
        </w:rPr>
        <w:t>LIST OF EFFECTIVE PAGES</w:t>
      </w:r>
    </w:p>
    <w:p w14:paraId="682329C2" w14:textId="127F6134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ORIGINAL</w:t>
      </w:r>
      <w:r>
        <w:rPr>
          <w:rFonts w:cs="Arial"/>
          <w:sz w:val="18"/>
        </w:rPr>
        <w:tab/>
        <w:t>0</w:t>
      </w:r>
      <w:r>
        <w:rPr>
          <w:rFonts w:cs="Arial"/>
          <w:sz w:val="18"/>
        </w:rPr>
        <w:tab/>
        <w:t>DEC 09, 20</w:t>
      </w:r>
      <w:r w:rsidR="004B0E83">
        <w:rPr>
          <w:rFonts w:cs="Arial"/>
          <w:sz w:val="18"/>
        </w:rPr>
        <w:t>10</w:t>
      </w:r>
    </w:p>
    <w:p w14:paraId="2805DD9B" w14:textId="5DBC7E99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1</w:t>
      </w:r>
      <w:r>
        <w:rPr>
          <w:rFonts w:cs="Arial"/>
          <w:sz w:val="18"/>
        </w:rPr>
        <w:tab/>
        <w:t>DEC 29, 20</w:t>
      </w:r>
      <w:r w:rsidR="004B0E83">
        <w:rPr>
          <w:rFonts w:cs="Arial"/>
          <w:sz w:val="18"/>
        </w:rPr>
        <w:t>13</w:t>
      </w:r>
    </w:p>
    <w:p w14:paraId="04134CE4" w14:textId="1FA6C0D9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2</w:t>
      </w:r>
      <w:r>
        <w:rPr>
          <w:rFonts w:cs="Arial"/>
          <w:sz w:val="18"/>
        </w:rPr>
        <w:tab/>
        <w:t>AUG 19, 20</w:t>
      </w:r>
      <w:r w:rsidR="004B0E83">
        <w:rPr>
          <w:rFonts w:cs="Arial"/>
          <w:sz w:val="18"/>
        </w:rPr>
        <w:t>14</w:t>
      </w:r>
    </w:p>
    <w:p w14:paraId="7379888A" w14:textId="4805D295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3</w:t>
      </w:r>
      <w:r>
        <w:rPr>
          <w:rFonts w:cs="Arial"/>
          <w:sz w:val="18"/>
        </w:rPr>
        <w:tab/>
        <w:t>OCT 20, 20</w:t>
      </w:r>
      <w:r w:rsidR="004B0E83">
        <w:rPr>
          <w:rFonts w:cs="Arial"/>
          <w:sz w:val="18"/>
        </w:rPr>
        <w:t>16</w:t>
      </w:r>
    </w:p>
    <w:p w14:paraId="1877FB70" w14:textId="6BD7F2A7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4</w:t>
      </w:r>
      <w:r>
        <w:rPr>
          <w:rFonts w:cs="Arial"/>
          <w:sz w:val="18"/>
        </w:rPr>
        <w:tab/>
        <w:t>DEC 21, 20</w:t>
      </w:r>
      <w:r w:rsidR="004B0E83">
        <w:rPr>
          <w:rFonts w:cs="Arial"/>
          <w:sz w:val="18"/>
        </w:rPr>
        <w:t>17</w:t>
      </w:r>
    </w:p>
    <w:p w14:paraId="4DF5C157" w14:textId="0FCE06CC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5</w:t>
      </w:r>
      <w:r>
        <w:rPr>
          <w:rFonts w:cs="Arial"/>
          <w:sz w:val="18"/>
        </w:rPr>
        <w:tab/>
        <w:t>MAR 23, 201</w:t>
      </w:r>
      <w:r w:rsidR="004B0E83">
        <w:rPr>
          <w:rFonts w:cs="Arial"/>
          <w:sz w:val="18"/>
        </w:rPr>
        <w:t>8</w:t>
      </w:r>
    </w:p>
    <w:p w14:paraId="680715A6" w14:textId="29D7A12F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6</w:t>
      </w:r>
      <w:r>
        <w:rPr>
          <w:rFonts w:cs="Arial"/>
          <w:sz w:val="18"/>
        </w:rPr>
        <w:tab/>
        <w:t xml:space="preserve">MAY 19, </w:t>
      </w:r>
      <w:r w:rsidR="004B0E83">
        <w:rPr>
          <w:rFonts w:cs="Arial"/>
          <w:sz w:val="18"/>
        </w:rPr>
        <w:t>2020</w:t>
      </w:r>
    </w:p>
    <w:p w14:paraId="58B67B3A" w14:textId="77777777" w:rsidR="009D1804" w:rsidRDefault="009D1804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</w:p>
    <w:p w14:paraId="5A20CA64" w14:textId="454DE77D" w:rsidR="00B73EF3" w:rsidRPr="00035C92" w:rsidRDefault="00B73EF3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  <w:sectPr w:rsidR="00B73EF3" w:rsidRPr="00035C92" w:rsidSect="00D8384D">
          <w:headerReference w:type="even" r:id="rId7"/>
          <w:headerReference w:type="default" r:id="rId8"/>
          <w:footerReference w:type="even" r:id="rId9"/>
          <w:footerReference w:type="default" r:id="rId10"/>
          <w:pgSz w:w="7910" w:h="12247" w:code="9"/>
          <w:pgMar w:top="1134" w:right="510" w:bottom="1134" w:left="1134" w:header="227" w:footer="284" w:gutter="0"/>
          <w:pgNumType w:start="1"/>
          <w:cols w:space="720"/>
        </w:sectPr>
      </w:pPr>
    </w:p>
    <w:p w14:paraId="37013E76" w14:textId="77777777" w:rsidR="000F45B6" w:rsidRPr="00496AB3" w:rsidRDefault="000F45B6" w:rsidP="000F45B6">
      <w:pPr>
        <w:pStyle w:val="TEXTO"/>
      </w:pPr>
    </w:p>
    <w:p w14:paraId="45C6106E" w14:textId="77777777" w:rsidR="009D1804" w:rsidRDefault="009D1804">
      <w:pPr>
        <w:pStyle w:val="THISPAGE"/>
      </w:pPr>
      <w:r>
        <w:t>INTENTIONALLY BLANK</w:t>
      </w:r>
    </w:p>
    <w:p w14:paraId="5A712473" w14:textId="77777777" w:rsidR="009D1804" w:rsidRDefault="009D1804">
      <w:pPr>
        <w:pStyle w:val="TEXTO"/>
        <w:sectPr w:rsidR="009D1804" w:rsidSect="00D8384D">
          <w:headerReference w:type="default" r:id="rId11"/>
          <w:footerReference w:type="default" r:id="rId12"/>
          <w:pgSz w:w="7910" w:h="12247" w:code="9"/>
          <w:pgMar w:top="1134" w:right="510" w:bottom="1134" w:left="1134" w:header="227" w:footer="284" w:gutter="0"/>
          <w:cols w:space="720"/>
        </w:sectPr>
      </w:pPr>
    </w:p>
    <w:tbl>
      <w:tblPr>
        <w:tblW w:w="64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"/>
        <w:gridCol w:w="848"/>
        <w:gridCol w:w="853"/>
        <w:gridCol w:w="368"/>
        <w:gridCol w:w="447"/>
        <w:gridCol w:w="1594"/>
        <w:gridCol w:w="1332"/>
      </w:tblGrid>
      <w:tr w:rsidR="00791709" w14:paraId="07D559FE" w14:textId="77777777" w:rsidTr="00A17C40">
        <w:trPr>
          <w:trHeight w:val="255"/>
          <w:tblHeader/>
        </w:trPr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903D79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Block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9321CC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Code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47CF5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Page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BA816B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03CB79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A1C67C" w14:textId="77777777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Change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48619C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62B5A969" w14:textId="7777777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EA2138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0-TITLE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0920D0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3C7945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051E44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66D424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E5672E" w14:textId="56D629C1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064043">
              <w:rPr>
                <w:rFonts w:cs="Arial"/>
                <w:color w:val="000000"/>
                <w:sz w:val="16"/>
                <w:szCs w:val="16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B44487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91709" w14:paraId="20C3CE3A" w14:textId="77777777" w:rsidTr="0009329F">
        <w:trPr>
          <w:trHeight w:val="257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5C0CC8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6351B7" w14:textId="1C1CDCC1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822B7C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429319" w14:textId="77777777" w:rsidR="00791709" w:rsidRP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121A12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7F0546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FA1502" w14:textId="443069FF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064043">
              <w:rPr>
                <w:rFonts w:cs="Arial"/>
                <w:color w:val="000000"/>
                <w:sz w:val="16"/>
                <w:szCs w:val="16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04F1F9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3B8C298F" w14:textId="77777777" w:rsidTr="0009329F">
        <w:trPr>
          <w:trHeight w:val="257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CB48B6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B12617" w14:textId="2EF62EBD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822B7C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0F0E21" w14:textId="77777777" w:rsidR="00791709" w:rsidRP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9DF6A8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0C6FCF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2A3DCD" w14:textId="6D15004F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064043">
              <w:rPr>
                <w:rFonts w:cs="Arial"/>
                <w:color w:val="000000"/>
                <w:sz w:val="16"/>
                <w:szCs w:val="16"/>
              </w:rPr>
              <w:t>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91C700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9329F" w14:paraId="7F7A2BDE" w14:textId="77777777" w:rsidTr="00747C06">
        <w:trPr>
          <w:trHeight w:val="257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8F1ADE" w14:textId="57E908A5" w:rsidR="0009329F" w:rsidRDefault="0009329F" w:rsidP="000932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069BA7" w14:textId="07643419" w:rsidR="0009329F" w:rsidRDefault="0009329F" w:rsidP="000932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822B7C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8E29CF" w14:textId="3685ABA0" w:rsidR="0009329F" w:rsidRDefault="0009329F" w:rsidP="000932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E6E9BB" w14:textId="684A4574" w:rsidR="0009329F" w:rsidRDefault="0009329F" w:rsidP="0009329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A16468" w14:textId="45269855" w:rsidR="0009329F" w:rsidRDefault="00747C06" w:rsidP="0009329F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95A979" w14:textId="04576F73" w:rsidR="0009329F" w:rsidRDefault="0009329F" w:rsidP="0009329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934991" w14:textId="77777777" w:rsidR="0009329F" w:rsidRDefault="0009329F" w:rsidP="0009329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9329F" w14:paraId="463CDD10" w14:textId="77777777" w:rsidTr="00747C06">
        <w:trPr>
          <w:trHeight w:val="257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F1EEF2" w14:textId="295B4F5E" w:rsidR="0009329F" w:rsidRDefault="0009329F" w:rsidP="000932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6860CD" w14:textId="74BF61A1" w:rsidR="0009329F" w:rsidRDefault="0009329F" w:rsidP="000932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822B7C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567CBB" w14:textId="7F705DEB" w:rsidR="0009329F" w:rsidRDefault="0009329F" w:rsidP="000932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FBC6C1" w14:textId="5976225A" w:rsidR="0009329F" w:rsidRDefault="0009329F" w:rsidP="0009329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04DC7D" w14:textId="6FC689A9" w:rsidR="0009329F" w:rsidRDefault="00747C06" w:rsidP="0009329F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8B835A" w14:textId="2410C657" w:rsidR="0009329F" w:rsidRDefault="0009329F" w:rsidP="0009329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3AC24E" w14:textId="77777777" w:rsidR="0009329F" w:rsidRDefault="0009329F" w:rsidP="0009329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47C06" w14:paraId="2B9F24FE" w14:textId="77777777" w:rsidTr="00747C06">
        <w:trPr>
          <w:trHeight w:val="257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588388" w14:textId="26B60F54" w:rsidR="00747C06" w:rsidRDefault="00747C06" w:rsidP="00747C0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BADC23" w14:textId="4A58EE42" w:rsidR="00747C06" w:rsidRDefault="00747C06" w:rsidP="00747C0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822B7C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9BFB7C" w14:textId="52035F48" w:rsidR="00747C06" w:rsidRDefault="00747C06" w:rsidP="00747C0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0BBCE8" w14:textId="13A1776C" w:rsidR="00747C06" w:rsidRDefault="00747C06" w:rsidP="00747C06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5AE9AC" w14:textId="5CCB638D" w:rsidR="00747C06" w:rsidRDefault="00747C06" w:rsidP="00747C06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del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C339B7" w14:textId="346F334A" w:rsidR="00747C06" w:rsidRDefault="00747C06" w:rsidP="00747C06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89C6DE" w14:textId="77777777" w:rsidR="00747C06" w:rsidRDefault="00747C06" w:rsidP="00747C0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69C73D0A" w14:textId="77777777" w:rsidTr="0009329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64C868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0-TOC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6912E6" w14:textId="6E66D299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ED376B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06E894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156C9B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F42CEE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6C9042" w14:textId="77777777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E7201A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91709" w14:paraId="265E0FCE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7DA04C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0-TOC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7B3A28" w14:textId="0EDDD1CB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ED376B">
              <w:rPr>
                <w:rFonts w:cs="Arial"/>
                <w:sz w:val="16"/>
                <w:szCs w:val="16"/>
              </w:rPr>
              <w:t>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72F35D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EF00AA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F95758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989FC9" w14:textId="77777777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36D389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91709" w14:paraId="2DD1E952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910DEF" w14:textId="14562A49" w:rsidR="00791709" w:rsidRDefault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</w:t>
            </w:r>
            <w:r w:rsidR="00791709">
              <w:rPr>
                <w:rFonts w:cs="Arial"/>
                <w:sz w:val="16"/>
                <w:szCs w:val="16"/>
              </w:rPr>
              <w:t>0</w:t>
            </w: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D030DD" w14:textId="2388067E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EF5A1D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60E8FB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D6D099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0D2C7C" w14:textId="49E4E047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A17C40">
              <w:rPr>
                <w:rFonts w:cs="Arial"/>
                <w:color w:val="000000"/>
                <w:sz w:val="16"/>
                <w:szCs w:val="16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708603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91709" w14:paraId="22EA5FFD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F0CC86" w14:textId="27B511C0" w:rsidR="00791709" w:rsidRDefault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E3136F" w14:textId="776300CF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6D7299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D2395E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EF8034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15EF15" w14:textId="419B46E2" w:rsidR="00791709" w:rsidRDefault="0009329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81C835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2408A" w14:paraId="31A54C72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768C9A" w14:textId="1E4C6EAD" w:rsidR="0052408A" w:rsidRDefault="0052408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FCC405" w14:textId="5414EEE0" w:rsidR="0052408A" w:rsidRDefault="00A17C4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F89FA7" w14:textId="753EA23C" w:rsidR="0052408A" w:rsidRDefault="0052408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11871D" w14:textId="77777777" w:rsidR="0052408A" w:rsidRDefault="0052408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7914EB" w14:textId="77777777" w:rsidR="0052408A" w:rsidRDefault="0052408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242362" w14:textId="489B0F5B" w:rsidR="0052408A" w:rsidRDefault="00A17C4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09329F"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6E404B" w14:textId="77777777" w:rsidR="0052408A" w:rsidRDefault="0052408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5B688012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71325F" w14:textId="2C29ECDB" w:rsidR="00791709" w:rsidRDefault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A62899" w14:textId="6912AB7C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70575D" w14:textId="5D9C9FBB" w:rsidR="00791709" w:rsidRDefault="0052408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D46634" w14:textId="03EE5CAB" w:rsidR="00791709" w:rsidRDefault="00254884">
            <w:pPr>
              <w:jc w:val="center"/>
              <w:rPr>
                <w:rFonts w:cs="Arial"/>
                <w:b/>
                <w:bCs/>
              </w:rPr>
            </w:pPr>
            <w:r w:rsidRPr="00254884"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617D16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085E33" w14:textId="0C7E7975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A17C40">
              <w:rPr>
                <w:rFonts w:cs="Arial"/>
                <w:color w:val="000000"/>
                <w:sz w:val="16"/>
                <w:szCs w:val="16"/>
              </w:rPr>
              <w:t>0</w:t>
            </w:r>
            <w:r w:rsidR="0009329F"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12C6FC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51A63" w14:paraId="340B29F5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061A2A" w14:textId="410E9BE2" w:rsidR="00051A63" w:rsidRDefault="00051A63" w:rsidP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269F1E" w14:textId="02B46B81" w:rsidR="00051A63" w:rsidRDefault="00051A63" w:rsidP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B2FDEA" w14:textId="4EF77AE4" w:rsidR="00051A63" w:rsidRDefault="0052408A" w:rsidP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C3E6CE" w14:textId="234CC5B9" w:rsidR="00051A63" w:rsidRDefault="00051A63" w:rsidP="00051A63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7A3CC8" w14:textId="59CF4626" w:rsidR="00051A63" w:rsidRDefault="00051A63" w:rsidP="00051A6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7ABD97" w14:textId="6918CD44" w:rsidR="00051A63" w:rsidRDefault="00051A63" w:rsidP="00051A63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A17C40">
              <w:rPr>
                <w:rFonts w:cs="Arial"/>
                <w:color w:val="000000"/>
                <w:sz w:val="16"/>
                <w:szCs w:val="16"/>
              </w:rPr>
              <w:t>0</w:t>
            </w:r>
            <w:r w:rsidR="0009329F"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C82A49" w14:textId="7EA7B0C3" w:rsidR="00051A63" w:rsidRDefault="00051A63" w:rsidP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2E6BD2" w14:paraId="575A46C0" w14:textId="77777777" w:rsidTr="002E6BD2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917C2D" w14:textId="63423F18" w:rsidR="002E6BD2" w:rsidRDefault="002E6BD2" w:rsidP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5595A6" w14:textId="5D773315" w:rsidR="002E6BD2" w:rsidRDefault="002E6BD2" w:rsidP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5AF033" w14:textId="187A4AD0" w:rsidR="002E6BD2" w:rsidRDefault="002E6BD2" w:rsidP="00051A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BDA7C5" w14:textId="77777777" w:rsidR="002E6BD2" w:rsidRDefault="002E6BD2" w:rsidP="00051A63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DA2934" w14:textId="77777777" w:rsidR="002E6BD2" w:rsidRDefault="002E6BD2" w:rsidP="00051A6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6B7474" w14:textId="1FFA49D9" w:rsidR="002E6BD2" w:rsidRDefault="002E6BD2" w:rsidP="00051A63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5F4155" w14:textId="77777777" w:rsidR="002E6BD2" w:rsidRDefault="002E6BD2" w:rsidP="00051A63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A17C40" w14:paraId="02BDBC6E" w14:textId="77777777">
        <w:trPr>
          <w:gridAfter w:val="1"/>
          <w:wAfter w:w="1332" w:type="dxa"/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556403" w14:textId="6E3BECD4" w:rsidR="00A17C40" w:rsidRDefault="00A17C4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EA8FED" w14:textId="2790FD65" w:rsidR="00A17C40" w:rsidRDefault="00A17C4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A0197E" w14:textId="77777777" w:rsidR="00A17C40" w:rsidRDefault="00A17C4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FEB890" w14:textId="77777777" w:rsidR="00A17C40" w:rsidRDefault="00A17C40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FB3239" w14:textId="77777777" w:rsidR="00A17C40" w:rsidRDefault="00A17C40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C27A3D" w14:textId="7A6F7590" w:rsidR="00A17C40" w:rsidRDefault="00A17C4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FD2892">
              <w:rPr>
                <w:rFonts w:cs="Arial"/>
                <w:color w:val="000000"/>
                <w:sz w:val="16"/>
                <w:szCs w:val="16"/>
              </w:rPr>
              <w:t>0</w:t>
            </w:r>
            <w:r w:rsidR="00E232A1"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</w:tr>
      <w:tr w:rsidR="00791709" w14:paraId="5B25AA05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F27D63" w14:textId="2E48924B" w:rsidR="00791709" w:rsidRDefault="00FD28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C10600" w14:textId="5D1394EC" w:rsidR="00791709" w:rsidRDefault="00A17C4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0FFFF9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DBC25B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BC012A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857581" w14:textId="27E84D13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FD2892">
              <w:rPr>
                <w:rFonts w:cs="Arial"/>
                <w:color w:val="000000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F9E07C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420F14DB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86BC4" w14:textId="263A540C" w:rsidR="00791709" w:rsidRDefault="00FD28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4B11E6" w14:textId="0E899C4C" w:rsidR="00791709" w:rsidRDefault="00A17C4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FA7A45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31A17B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0C9B44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AD404B" w14:textId="4D0DEBFA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FD2892">
              <w:rPr>
                <w:rFonts w:cs="Arial"/>
                <w:color w:val="000000"/>
                <w:sz w:val="16"/>
                <w:szCs w:val="16"/>
              </w:rPr>
              <w:t>0</w:t>
            </w:r>
            <w:r w:rsidR="00E232A1"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8846BF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2E6BD2" w14:paraId="1E0361E0" w14:textId="77777777" w:rsidTr="002E6BD2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02F3EE" w14:textId="70B71B30" w:rsidR="002E6BD2" w:rsidRDefault="002E6BD2" w:rsidP="002E6BD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54E227" w14:textId="3B9AE54B" w:rsidR="002E6BD2" w:rsidRDefault="002E6BD2" w:rsidP="002E6BD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74D334" w14:textId="05047FE3" w:rsidR="002E6BD2" w:rsidRDefault="002E6BD2" w:rsidP="002E6BD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D72DFC" w14:textId="77777777" w:rsidR="002E6BD2" w:rsidRDefault="002E6BD2" w:rsidP="002E6BD2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0BE9F2" w14:textId="77777777" w:rsidR="002E6BD2" w:rsidRDefault="002E6BD2" w:rsidP="002E6BD2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1ADB1A" w14:textId="378041DB" w:rsidR="002E6BD2" w:rsidRDefault="002E6BD2" w:rsidP="002E6BD2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546DC2" w14:textId="77777777" w:rsidR="002E6BD2" w:rsidRDefault="002E6BD2" w:rsidP="002E6B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45EA" w14:paraId="3CE2B803" w14:textId="77777777" w:rsidTr="00EC45E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FDDD72" w14:textId="780B694E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25296A" w14:textId="2701A3D2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B2C0E5" w14:textId="22AA5ADD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9ECE8F" w14:textId="77777777" w:rsidR="00EC45EA" w:rsidRDefault="00EC45E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6714BA" w14:textId="77777777" w:rsidR="00EC45EA" w:rsidRDefault="00EC45E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92CFB3" w14:textId="5CC68826" w:rsidR="00EC45EA" w:rsidRDefault="00EC45EA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09329F"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3705B5" w14:textId="7777777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5F11A0C7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94673D" w14:textId="2B75A004" w:rsidR="00791709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49555F" w14:textId="32C8AAC2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5CD88F" w14:textId="6C5AA6BD" w:rsidR="00791709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EC9E85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8A3379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E59D06" w14:textId="2885386F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EC45EA">
              <w:rPr>
                <w:rFonts w:cs="Arial"/>
                <w:color w:val="000000"/>
                <w:sz w:val="16"/>
                <w:szCs w:val="16"/>
              </w:rPr>
              <w:t>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C5B084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EC45EA" w14:paraId="77C93D92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3ACCDD" w14:textId="68D3DC48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1F434" w14:textId="0CAA93C4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925864" w14:textId="6CBB976B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55C494" w14:textId="77777777" w:rsidR="00EC45EA" w:rsidRDefault="00EC45E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6329D8" w14:textId="1B4A0448" w:rsidR="00EC45EA" w:rsidRDefault="00EC45E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4939A2" w14:textId="75AEA925" w:rsidR="00EC45EA" w:rsidRDefault="00EC45EA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34C07C" w14:textId="7777777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45EA" w14:paraId="061D7A63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6BFCDE" w14:textId="4D2F0A5A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D0C790" w14:textId="5BBA4F43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849CE7" w14:textId="7519EC92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842F98" w14:textId="77777777" w:rsidR="00EC45EA" w:rsidRDefault="00EC45E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22C6B8" w14:textId="77777777" w:rsidR="00EC45EA" w:rsidRDefault="00EC45E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2E34EC" w14:textId="5473C581" w:rsidR="00EC45EA" w:rsidRDefault="00EC45EA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B0FE6E" w14:textId="7777777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45EA" w14:paraId="56B034D6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8B5E85" w14:textId="20AD0D11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B5E3D0" w14:textId="26C7D81B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F1980D" w14:textId="7E959F56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62FD5E" w14:textId="71913302" w:rsidR="00EC45EA" w:rsidRDefault="00254884">
            <w:pPr>
              <w:jc w:val="center"/>
              <w:rPr>
                <w:rFonts w:cs="Arial"/>
                <w:b/>
                <w:bCs/>
              </w:rPr>
            </w:pPr>
            <w:r w:rsidRPr="00254884"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9EE667" w14:textId="77777777" w:rsidR="00EC45EA" w:rsidRDefault="00EC45E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F9BC6F" w14:textId="1650B5A6" w:rsidR="00EC45EA" w:rsidRDefault="00EC45EA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09329F"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BEBEF2" w14:textId="7777777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45EA" w14:paraId="713CE854" w14:textId="77777777" w:rsidTr="00EC45EA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D1C2B6" w14:textId="29DB0E02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277E62" w14:textId="5A563733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09329F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284D45" w14:textId="4D0EA1A6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291778" w14:textId="16D0350C" w:rsidR="00EC45EA" w:rsidRDefault="00254884">
            <w:pPr>
              <w:jc w:val="center"/>
              <w:rPr>
                <w:rFonts w:cs="Arial"/>
                <w:b/>
                <w:bCs/>
              </w:rPr>
            </w:pPr>
            <w:r w:rsidRPr="00254884">
              <w:t>*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765AC5" w14:textId="77777777" w:rsidR="00EC45EA" w:rsidRDefault="00EC45E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84FAED" w14:textId="3135133E" w:rsidR="00EC45EA" w:rsidRDefault="00EC45EA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09329F"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9B3B41" w14:textId="7777777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45EA" w14:paraId="344EE522" w14:textId="77777777" w:rsidTr="00EC45E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51E94A" w14:textId="346B9B81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6F8190" w14:textId="13CC34C3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CA6EAB" w14:textId="10FC89A8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046B9D" w14:textId="77777777" w:rsidR="00EC45EA" w:rsidRDefault="00EC45E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A1498A" w14:textId="77777777" w:rsidR="00EC45EA" w:rsidRDefault="00EC45E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8F155D" w14:textId="74CA39F7" w:rsidR="00EC45EA" w:rsidRDefault="00EC45EA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336FA5" w14:textId="7777777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45EA" w14:paraId="6F3ADA58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47AA76" w14:textId="1F4343D3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63460F" w14:textId="4AC4343A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839B73" w14:textId="4339B7F1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EF30C4" w14:textId="77777777" w:rsidR="00EC45EA" w:rsidRDefault="00EC45E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2EAC90" w14:textId="77777777" w:rsidR="00EC45EA" w:rsidRDefault="00EC45E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9EF697" w14:textId="7336A4DF" w:rsidR="00EC45EA" w:rsidRDefault="00EC45EA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66D65F" w14:textId="7777777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45EA" w14:paraId="75D54662" w14:textId="77777777" w:rsidTr="002E6BD2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494FFB" w14:textId="728DB15E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8E2BBF" w14:textId="0222ED76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3116E0" w14:textId="1852751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477D12" w14:textId="77777777" w:rsidR="00EC45EA" w:rsidRDefault="00EC45E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95F261" w14:textId="77777777" w:rsidR="00EC45EA" w:rsidRDefault="00EC45E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806115" w14:textId="125FF0AE" w:rsidR="00EC45EA" w:rsidRDefault="00EC45EA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194768" w14:textId="7777777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45EA" w14:paraId="3368F4A0" w14:textId="77777777" w:rsidTr="002E6BD2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893629" w14:textId="295DC3E2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EF8C40" w14:textId="1A41CCBA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E4466B" w14:textId="6957B770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6E6889" w14:textId="77777777" w:rsidR="00EC45EA" w:rsidRDefault="00EC45E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AD3EAA" w14:textId="77777777" w:rsidR="00EC45EA" w:rsidRDefault="00EC45E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49D301" w14:textId="21B56433" w:rsidR="00EC45EA" w:rsidRDefault="00EC45EA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309FA3" w14:textId="77777777" w:rsidR="00EC45EA" w:rsidRDefault="00EC45EA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2E6BD2" w14:paraId="3490DCA2" w14:textId="77777777" w:rsidTr="002E6BD2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57605D" w14:textId="43E7E45E" w:rsidR="002E6BD2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5-06-03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188C68" w14:textId="31AD632C" w:rsidR="002E6BD2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186D6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CF233B" w14:textId="1121FE95" w:rsidR="002E6BD2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878A24" w14:textId="77777777" w:rsidR="002E6BD2" w:rsidRDefault="002E6BD2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CB5CA6" w14:textId="77777777" w:rsidR="002E6BD2" w:rsidRDefault="002E6BD2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AE1069" w14:textId="2F2DF523" w:rsidR="002E6BD2" w:rsidRDefault="00064043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B8909F" w14:textId="77777777" w:rsidR="002E6BD2" w:rsidRDefault="002E6B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2E6BD2" w14:paraId="26256137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A00F04" w14:textId="15E6BB0C" w:rsidR="002E6BD2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5-06-03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6CC819" w14:textId="335EE249" w:rsidR="002E6BD2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186D6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453109" w14:textId="60305CD0" w:rsidR="002E6BD2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770AD2" w14:textId="77777777" w:rsidR="002E6BD2" w:rsidRDefault="002E6BD2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E7115A" w14:textId="77777777" w:rsidR="002E6BD2" w:rsidRDefault="002E6BD2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91754C" w14:textId="30C1D9B5" w:rsidR="002E6BD2" w:rsidRDefault="00064043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186D63"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4DC903" w14:textId="77777777" w:rsidR="002E6BD2" w:rsidRDefault="002E6B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2E6BD2" w14:paraId="5EA97ABA" w14:textId="77777777" w:rsidTr="00064043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7253B9" w14:textId="4FA27F9E" w:rsidR="002E6BD2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5-06-03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02E5F5" w14:textId="76D3001B" w:rsidR="002E6BD2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186D6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3CA452" w14:textId="3A658ABA" w:rsidR="002E6BD2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78C018" w14:textId="6F823D36" w:rsidR="002E6BD2" w:rsidRDefault="00254884">
            <w:pPr>
              <w:jc w:val="center"/>
              <w:rPr>
                <w:rFonts w:cs="Arial"/>
                <w:b/>
                <w:bCs/>
              </w:rPr>
            </w:pPr>
            <w:r w:rsidRPr="00254884"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6E3E8C" w14:textId="77777777" w:rsidR="002E6BD2" w:rsidRDefault="002E6BD2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625501" w14:textId="20DCD4A9" w:rsidR="002E6BD2" w:rsidRDefault="00064043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63E087" w14:textId="77777777" w:rsidR="002E6BD2" w:rsidRDefault="002E6B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2E6BD2" w14:paraId="2642D838" w14:textId="77777777" w:rsidTr="00064043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EC5784" w14:textId="2806BC72" w:rsidR="002E6BD2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5-06-03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E6160F" w14:textId="08F9D4B4" w:rsidR="002E6BD2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186D6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E8EC48" w14:textId="6487E260" w:rsidR="002E6BD2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BD4DCB" w14:textId="77777777" w:rsidR="002E6BD2" w:rsidRDefault="002E6BD2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5E0ABC" w14:textId="77777777" w:rsidR="002E6BD2" w:rsidRDefault="002E6BD2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CEABA8" w14:textId="402F8F08" w:rsidR="002E6BD2" w:rsidRDefault="00064043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9C324E" w14:textId="77777777" w:rsidR="002E6BD2" w:rsidRDefault="002E6B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64043" w14:paraId="2BB68F65" w14:textId="77777777" w:rsidTr="0006404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269CE2" w14:textId="1EA4E256" w:rsidR="00064043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AP1-02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5D7AA5" w14:textId="3F966220" w:rsidR="00064043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36DF31" w14:textId="1F462356" w:rsidR="00064043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1D06B6" w14:textId="48CF8D27" w:rsidR="00064043" w:rsidRDefault="00254884">
            <w:pPr>
              <w:jc w:val="center"/>
              <w:rPr>
                <w:rFonts w:cs="Arial"/>
                <w:b/>
                <w:bCs/>
              </w:rPr>
            </w:pPr>
            <w:r w:rsidRPr="00254884"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973887" w14:textId="77777777" w:rsidR="00064043" w:rsidRDefault="0006404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6066A9" w14:textId="6AF737F7" w:rsidR="00064043" w:rsidRDefault="00064043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4F5683" w14:textId="77777777" w:rsidR="00064043" w:rsidRDefault="00064043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64043" w14:paraId="29D44D85" w14:textId="77777777" w:rsidTr="00064043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149E05" w14:textId="6B5262BB" w:rsidR="00064043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AP1-02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FF18AE" w14:textId="738A64B3" w:rsidR="00064043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62B696" w14:textId="1D99371A" w:rsidR="00064043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035735" w14:textId="79A143E0" w:rsidR="00064043" w:rsidRDefault="00254884">
            <w:pPr>
              <w:jc w:val="center"/>
              <w:rPr>
                <w:rFonts w:cs="Arial"/>
                <w:b/>
                <w:bCs/>
              </w:rPr>
            </w:pPr>
            <w:r w:rsidRPr="00254884">
              <w:t>*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35675E" w14:textId="65F4A81F" w:rsidR="00064043" w:rsidRDefault="00040ABE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CB5631" w14:textId="6A4EE441" w:rsidR="00064043" w:rsidRDefault="00064043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B675DC" w14:textId="77777777" w:rsidR="00064043" w:rsidRDefault="00064043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64043" w14:paraId="6B7144B5" w14:textId="77777777" w:rsidTr="0006404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521998" w14:textId="3601479A" w:rsidR="00064043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AC9970" w14:textId="2E9D23B4" w:rsidR="00064043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872087" w14:textId="306E1CB1" w:rsidR="00064043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F78F6B" w14:textId="77777777" w:rsidR="00064043" w:rsidRDefault="00064043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45D470" w14:textId="77777777" w:rsidR="00064043" w:rsidRDefault="0006404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F39AFD" w14:textId="11C27690" w:rsidR="00064043" w:rsidRDefault="00064043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8DAEA2" w14:textId="77777777" w:rsidR="00064043" w:rsidRDefault="00064043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64043" w14:paraId="5B787348" w14:textId="77777777" w:rsidTr="00064043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C59E9D" w14:textId="2DB4486E" w:rsidR="00064043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62CEAC" w14:textId="16EF4676" w:rsidR="00064043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9F4399" w14:textId="0B4F8FF7" w:rsidR="00064043" w:rsidRDefault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F11760" w14:textId="77777777" w:rsidR="00064043" w:rsidRDefault="00064043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1ABE87" w14:textId="77777777" w:rsidR="00064043" w:rsidRDefault="0006404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0C1628" w14:textId="70D58170" w:rsidR="00064043" w:rsidRDefault="00064043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BB09ED" w14:textId="77777777" w:rsidR="00064043" w:rsidRDefault="00064043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64043" w14:paraId="35A001BF" w14:textId="77777777" w:rsidTr="00B73EF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2F742E" w14:textId="273772D4" w:rsidR="00064043" w:rsidRDefault="00064043" w:rsidP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S3-10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88E746" w14:textId="343658C9" w:rsidR="00064043" w:rsidRDefault="00064043" w:rsidP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186D6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1D24BF" w14:textId="541FAB88" w:rsidR="00064043" w:rsidRDefault="00064043" w:rsidP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795B2" w14:textId="77777777" w:rsidR="00064043" w:rsidRDefault="00064043" w:rsidP="00064043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D68D21" w14:textId="6E5977D6" w:rsidR="00064043" w:rsidRDefault="00064043" w:rsidP="0006404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F0FF0F" w14:textId="6BE556B2" w:rsidR="00064043" w:rsidRDefault="00064043" w:rsidP="00064043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75B4A5" w14:textId="77777777" w:rsidR="00064043" w:rsidRDefault="00064043" w:rsidP="00064043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64043" w14:paraId="7948FAF9" w14:textId="77777777" w:rsidTr="00064043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81BC65" w14:textId="5DE35543" w:rsidR="00064043" w:rsidRDefault="00064043" w:rsidP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252C6E" w14:textId="2543DFE0" w:rsidR="00064043" w:rsidRDefault="00186D63" w:rsidP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266B94" w14:textId="457EFBE7" w:rsidR="00064043" w:rsidRDefault="00064043" w:rsidP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F9CABB" w14:textId="77777777" w:rsidR="00064043" w:rsidRDefault="00064043" w:rsidP="00064043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E34A17" w14:textId="528855AD" w:rsidR="00064043" w:rsidRDefault="00064043" w:rsidP="0006404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9E2C40" w14:textId="086B00DE" w:rsidR="00064043" w:rsidRDefault="00064043" w:rsidP="00064043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144932" w14:textId="77777777" w:rsidR="00064043" w:rsidRDefault="00064043" w:rsidP="00064043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64043" w14:paraId="16F976E8" w14:textId="77777777" w:rsidTr="00064043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496157" w14:textId="4FE8ADFA" w:rsidR="00064043" w:rsidRDefault="00064043" w:rsidP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2831AD" w14:textId="5C0CE7DE" w:rsidR="00064043" w:rsidRDefault="00064043" w:rsidP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186D6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06A958" w14:textId="26934491" w:rsidR="00064043" w:rsidRDefault="00064043" w:rsidP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9B533D" w14:textId="43EB566D" w:rsidR="00064043" w:rsidRDefault="00254884" w:rsidP="00064043">
            <w:pPr>
              <w:jc w:val="center"/>
              <w:rPr>
                <w:rFonts w:cs="Arial"/>
                <w:b/>
                <w:bCs/>
              </w:rPr>
            </w:pPr>
            <w:r w:rsidRPr="00254884"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D4FC77" w14:textId="79574586" w:rsidR="00064043" w:rsidRDefault="00040ABE" w:rsidP="0006404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E628A3" w14:textId="675B8385" w:rsidR="00064043" w:rsidRDefault="00064043" w:rsidP="00064043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B1D306" w14:textId="77777777" w:rsidR="00064043" w:rsidRDefault="00064043" w:rsidP="00064043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64043" w14:paraId="6F5632FE" w14:textId="77777777" w:rsidTr="00B73EF3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536111" w14:textId="0F67EB08" w:rsidR="00064043" w:rsidRDefault="00064043" w:rsidP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BFD19F" w14:textId="7F5C42E1" w:rsidR="00064043" w:rsidRDefault="00064043" w:rsidP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186D6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D991C3" w14:textId="18799C8F" w:rsidR="00064043" w:rsidRDefault="00064043" w:rsidP="0006404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B9A6E1" w14:textId="77777777" w:rsidR="00064043" w:rsidRDefault="00064043" w:rsidP="00064043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43D2B0" w14:textId="77777777" w:rsidR="00064043" w:rsidRDefault="00064043" w:rsidP="0006404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F6AFAE" w14:textId="7867AFCF" w:rsidR="00064043" w:rsidRDefault="00064043" w:rsidP="00064043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BEAF41" w14:textId="77777777" w:rsidR="00064043" w:rsidRDefault="00064043" w:rsidP="00064043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24492576" w14:textId="77777777" w:rsidR="00482C86" w:rsidRDefault="00482C86" w:rsidP="00064043">
      <w:pPr>
        <w:pStyle w:val="THISPAGE"/>
        <w:spacing w:before="0"/>
        <w:jc w:val="left"/>
      </w:pPr>
    </w:p>
    <w:sectPr w:rsidR="00482C86" w:rsidSect="00D8384D">
      <w:pgSz w:w="7910" w:h="12247" w:code="9"/>
      <w:pgMar w:top="1134" w:right="510" w:bottom="1134" w:left="1134" w:header="22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962B0" w14:textId="77777777" w:rsidR="008E6A55" w:rsidRDefault="008E6A55">
      <w:r>
        <w:separator/>
      </w:r>
    </w:p>
  </w:endnote>
  <w:endnote w:type="continuationSeparator" w:id="0">
    <w:p w14:paraId="220CB6AE" w14:textId="77777777" w:rsidR="008E6A55" w:rsidRDefault="008E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281EE" w14:textId="77777777" w:rsidR="00A17C40" w:rsidRDefault="00ED376B">
    <w:pPr>
      <w:pStyle w:val="Rodap"/>
      <w:pBdr>
        <w:bottom w:val="single" w:sz="4" w:space="1" w:color="auto"/>
      </w:pBdr>
      <w:rPr>
        <w:lang w:val="pt-BR"/>
      </w:rPr>
    </w:pPr>
    <w:r>
      <w:rPr>
        <w:noProof/>
        <w:lang w:val="pt-BR"/>
      </w:rPr>
      <w:pict w14:anchorId="7ABAFC6F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323.55pt;margin-top:-34.15pt;width:12pt;height:54pt;z-index:251656704" stroked="f">
          <v:textbox style="layout-flow:vertical;mso-layout-flow-alt:bottom-to-top;mso-next-textbox:#_x0000_s2117" inset="2.83pt,2.83pt,2.83pt,2.83pt">
            <w:txbxContent>
              <w:p w14:paraId="4AA3585C" w14:textId="77777777" w:rsidR="00A17C40" w:rsidRPr="009C6584" w:rsidRDefault="00A17C40" w:rsidP="000D3D44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  <w:p w14:paraId="4DEB910F" w14:textId="43B67B41" w:rsidR="00A17C40" w:rsidRDefault="00A17C40">
                <w:pPr>
                  <w:rPr>
                    <w:sz w:val="12"/>
                  </w:rPr>
                </w:pPr>
              </w:p>
            </w:txbxContent>
          </v:textbox>
        </v:shape>
      </w:pict>
    </w:r>
    <w:r w:rsidR="00A17C40">
      <w:rPr>
        <w:lang w:val="pt-BR"/>
      </w:rPr>
      <w:tab/>
    </w:r>
    <w:r w:rsidR="00A17C40">
      <w:rPr>
        <w:b/>
        <w:sz w:val="24"/>
        <w:lang w:val="pt-BR"/>
      </w:rPr>
      <w:t>0-LEP</w:t>
    </w:r>
    <w:r w:rsidR="00A17C40">
      <w:rPr>
        <w:lang w:val="pt-BR"/>
      </w:rPr>
      <w:tab/>
      <w:t xml:space="preserve"> </w:t>
    </w:r>
  </w:p>
  <w:p w14:paraId="300F467A" w14:textId="67B021DC" w:rsidR="00A17C40" w:rsidRDefault="00A17C40">
    <w:pPr>
      <w:pStyle w:val="Rodap"/>
      <w:rPr>
        <w:lang w:val="pt-BR"/>
      </w:rPr>
    </w:pPr>
    <w:r>
      <w:rPr>
        <w:lang w:val="pt-BR"/>
      </w:rPr>
      <w:t xml:space="preserve">Page </w:t>
    </w:r>
    <w:r>
      <w:rPr>
        <w:b/>
      </w:rPr>
      <w:fldChar w:fldCharType="begin"/>
    </w:r>
    <w:r>
      <w:rPr>
        <w:b/>
        <w:lang w:val="pt-BR"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  <w:lang w:val="pt-BR"/>
      </w:rPr>
      <w:t>2</w:t>
    </w:r>
    <w:r>
      <w:rPr>
        <w:b/>
      </w:rPr>
      <w:fldChar w:fldCharType="end"/>
    </w:r>
    <w:r>
      <w:rPr>
        <w:lang w:val="pt-BR"/>
      </w:rPr>
      <w:tab/>
      <w:t>code 0</w:t>
    </w:r>
    <w:r w:rsidR="00104289">
      <w:t>3</w:t>
    </w:r>
    <w:r>
      <w:rPr>
        <w:lang w:val="pt-BR"/>
      </w:rPr>
      <w:tab/>
    </w:r>
    <w:r>
      <w:rPr>
        <w:sz w:val="16"/>
        <w:lang w:val="pt-BR"/>
      </w:rPr>
      <w:t>REVISION 06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8B679" w14:textId="77777777" w:rsidR="00A17C40" w:rsidRPr="00A205E2" w:rsidRDefault="00ED376B" w:rsidP="000F45B6">
    <w:pPr>
      <w:pStyle w:val="Rodap"/>
      <w:pBdr>
        <w:bottom w:val="single" w:sz="4" w:space="1" w:color="auto"/>
      </w:pBdr>
      <w:rPr>
        <w:b/>
      </w:rPr>
    </w:pPr>
    <w:r>
      <w:rPr>
        <w:noProof/>
        <w:lang w:val="pt-BR"/>
      </w:rPr>
      <w:pict w14:anchorId="72732036"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-19.7pt;margin-top:-34.05pt;width:12pt;height:54pt;z-index:251657728" stroked="f">
          <v:textbox style="layout-flow:vertical;mso-layout-flow-alt:bottom-to-top;mso-next-textbox:#_x0000_s2123" inset="2.83pt,2.83pt,2.83pt,2.83pt">
            <w:txbxContent>
              <w:p w14:paraId="72F2E612" w14:textId="586F2996" w:rsidR="00A17C40" w:rsidRPr="009C6584" w:rsidRDefault="00A17C40" w:rsidP="000F45B6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A17C40" w:rsidRPr="00A205E2">
      <w:tab/>
    </w:r>
    <w:r w:rsidR="00A17C40">
      <w:rPr>
        <w:b/>
        <w:sz w:val="24"/>
      </w:rPr>
      <w:t>0</w:t>
    </w:r>
    <w:r w:rsidR="00A17C40" w:rsidRPr="00A205E2">
      <w:rPr>
        <w:b/>
        <w:sz w:val="24"/>
      </w:rPr>
      <w:t>-</w:t>
    </w:r>
    <w:r w:rsidR="00A17C40">
      <w:rPr>
        <w:b/>
        <w:sz w:val="24"/>
      </w:rPr>
      <w:t>LEP</w:t>
    </w:r>
    <w:r w:rsidR="00A17C40">
      <w:rPr>
        <w:b/>
        <w:sz w:val="24"/>
      </w:rPr>
      <w:tab/>
    </w:r>
  </w:p>
  <w:p w14:paraId="7C3D2183" w14:textId="5BD479F9" w:rsidR="00A17C40" w:rsidRDefault="00A17C40" w:rsidP="000F45B6">
    <w:pPr>
      <w:pStyle w:val="Rodap"/>
      <w:rPr>
        <w:b/>
      </w:rPr>
    </w:pPr>
    <w:r>
      <w:rPr>
        <w:sz w:val="16"/>
      </w:rPr>
      <w:t>REVISION 06</w:t>
    </w:r>
    <w:r w:rsidRPr="00A205E2">
      <w:tab/>
    </w:r>
    <w:r>
      <w:t>code 0</w:t>
    </w:r>
    <w:r w:rsidR="00104289">
      <w:t>3</w:t>
    </w:r>
    <w:r w:rsidRPr="00A205E2">
      <w:tab/>
      <w:t xml:space="preserve">Page </w:t>
    </w:r>
    <w:r>
      <w:rPr>
        <w:b/>
      </w:rPr>
      <w:fldChar w:fldCharType="begin"/>
    </w:r>
    <w:r w:rsidRPr="00A205E2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926F4" w14:textId="66DA24F7" w:rsidR="00A17C40" w:rsidRDefault="00A17C40">
    <w:pPr>
      <w:spacing w:after="40"/>
      <w:jc w:val="center"/>
    </w:pPr>
    <w:r>
      <w:rPr>
        <w:rStyle w:val="Nmerodepgina"/>
        <w:sz w:val="18"/>
      </w:rPr>
      <w:t>* Asterisk indicates pages revised, added or deleted by the current revision.</w:t>
    </w:r>
  </w:p>
  <w:p w14:paraId="5BD84298" w14:textId="77777777" w:rsidR="00A17C40" w:rsidRPr="00A205E2" w:rsidRDefault="00ED376B" w:rsidP="000F45B6">
    <w:pPr>
      <w:pStyle w:val="Rodap"/>
      <w:pBdr>
        <w:bottom w:val="single" w:sz="4" w:space="1" w:color="auto"/>
      </w:pBdr>
      <w:rPr>
        <w:b/>
      </w:rPr>
    </w:pPr>
    <w:r>
      <w:rPr>
        <w:noProof/>
        <w:lang w:val="pt-BR"/>
      </w:rPr>
      <w:pict w14:anchorId="461EA561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-19.7pt;margin-top:-34.05pt;width:12pt;height:54pt;z-index:251658752" stroked="f">
          <v:textbox style="layout-flow:vertical;mso-layout-flow-alt:bottom-to-top;mso-next-textbox:#_x0000_s2125" inset="2.83pt,2.83pt,2.83pt,2.83pt">
            <w:txbxContent>
              <w:p w14:paraId="43535DD2" w14:textId="77777777" w:rsidR="00A17C40" w:rsidRPr="009C6584" w:rsidRDefault="00A17C40" w:rsidP="000D3D44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  <w:p w14:paraId="505FCC93" w14:textId="7781A2E7" w:rsidR="00A17C40" w:rsidRPr="009C6584" w:rsidRDefault="00A17C40" w:rsidP="000F45B6">
                <w:pPr>
                  <w:rPr>
                    <w:sz w:val="12"/>
                    <w:lang w:val="pt-BR"/>
                  </w:rPr>
                </w:pPr>
              </w:p>
            </w:txbxContent>
          </v:textbox>
        </v:shape>
      </w:pict>
    </w:r>
    <w:r w:rsidR="00A17C40" w:rsidRPr="00A205E2">
      <w:tab/>
    </w:r>
    <w:r w:rsidR="00A17C40">
      <w:rPr>
        <w:b/>
        <w:sz w:val="24"/>
      </w:rPr>
      <w:t>0</w:t>
    </w:r>
    <w:r w:rsidR="00A17C40" w:rsidRPr="00A205E2">
      <w:rPr>
        <w:b/>
        <w:sz w:val="24"/>
      </w:rPr>
      <w:t>-</w:t>
    </w:r>
    <w:r w:rsidR="00A17C40">
      <w:rPr>
        <w:b/>
        <w:sz w:val="24"/>
      </w:rPr>
      <w:t>LEP</w:t>
    </w:r>
    <w:r w:rsidR="00A17C40">
      <w:rPr>
        <w:b/>
        <w:sz w:val="24"/>
      </w:rPr>
      <w:tab/>
    </w:r>
  </w:p>
  <w:p w14:paraId="127FA70D" w14:textId="314AEA54" w:rsidR="00A17C40" w:rsidRDefault="00A17C40" w:rsidP="000F45B6">
    <w:pPr>
      <w:pStyle w:val="Rodap"/>
      <w:rPr>
        <w:b/>
      </w:rPr>
    </w:pPr>
    <w:r>
      <w:rPr>
        <w:sz w:val="16"/>
      </w:rPr>
      <w:t>REVISION 06</w:t>
    </w:r>
    <w:r w:rsidRPr="00A205E2">
      <w:tab/>
    </w:r>
    <w:r>
      <w:t>code 0</w:t>
    </w:r>
    <w:r w:rsidR="00104289">
      <w:t>3</w:t>
    </w:r>
    <w:r w:rsidRPr="00A205E2">
      <w:tab/>
      <w:t xml:space="preserve">Page </w:t>
    </w:r>
    <w:r>
      <w:rPr>
        <w:b/>
      </w:rPr>
      <w:fldChar w:fldCharType="begin"/>
    </w:r>
    <w:r w:rsidRPr="00A205E2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25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562AA" w14:textId="77777777" w:rsidR="008E6A55" w:rsidRDefault="008E6A55">
      <w:r>
        <w:separator/>
      </w:r>
    </w:p>
  </w:footnote>
  <w:footnote w:type="continuationSeparator" w:id="0">
    <w:p w14:paraId="344AAFCB" w14:textId="77777777" w:rsidR="008E6A55" w:rsidRDefault="008E6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A17C40" w14:paraId="7C2DE85B" w14:textId="77777777" w:rsidTr="001D6017">
      <w:trPr>
        <w:trHeight w:val="529"/>
      </w:trPr>
      <w:tc>
        <w:tcPr>
          <w:tcW w:w="3208" w:type="dxa"/>
          <w:shd w:val="clear" w:color="auto" w:fill="auto"/>
        </w:tcPr>
        <w:p w14:paraId="1C800771" w14:textId="0552F42B" w:rsidR="00A17C40" w:rsidRPr="001D6017" w:rsidRDefault="00A17C40" w:rsidP="001D6017">
          <w:pPr>
            <w:pStyle w:val="Cabealho"/>
            <w:spacing w:before="60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76AA3E88" w14:textId="5A6DBB4F" w:rsidR="00A17C40" w:rsidRPr="001D6017" w:rsidRDefault="00A17C40" w:rsidP="001D601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A17C40" w14:paraId="64DD0D6F" w14:textId="77777777" w:rsidTr="001D6017">
      <w:tc>
        <w:tcPr>
          <w:tcW w:w="3208" w:type="dxa"/>
          <w:shd w:val="clear" w:color="auto" w:fill="auto"/>
          <w:vAlign w:val="center"/>
        </w:tcPr>
        <w:p w14:paraId="0837DC21" w14:textId="77777777" w:rsidR="00A17C40" w:rsidRPr="001D6017" w:rsidRDefault="00A17C40" w:rsidP="000F45B6">
          <w:pPr>
            <w:pStyle w:val="Cabealho"/>
            <w:rPr>
              <w:rFonts w:cs="Arial"/>
              <w:i/>
              <w:snapToGrid w:val="0"/>
              <w:color w:val="0000FF"/>
            </w:rPr>
          </w:pPr>
          <w:r w:rsidRPr="001D6017">
            <w:rPr>
              <w:rFonts w:cs="Arial"/>
              <w:bCs/>
              <w:snapToGrid w:val="0"/>
              <w:sz w:val="16"/>
            </w:rPr>
            <w:t>List of Effective Pages</w:t>
          </w:r>
        </w:p>
      </w:tc>
      <w:tc>
        <w:tcPr>
          <w:tcW w:w="3209" w:type="dxa"/>
          <w:shd w:val="clear" w:color="auto" w:fill="auto"/>
          <w:vAlign w:val="center"/>
        </w:tcPr>
        <w:p w14:paraId="62049535" w14:textId="77777777" w:rsidR="00A17C40" w:rsidRPr="001D6017" w:rsidRDefault="00A17C40" w:rsidP="001D6017">
          <w:pPr>
            <w:pStyle w:val="Cabealho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</w:tbl>
  <w:p w14:paraId="0F594CD8" w14:textId="77777777" w:rsidR="00A17C40" w:rsidRPr="000F45B6" w:rsidRDefault="00A17C40" w:rsidP="000F45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A17C40" w14:paraId="65595475" w14:textId="77777777" w:rsidTr="001D6017">
      <w:trPr>
        <w:trHeight w:val="529"/>
      </w:trPr>
      <w:tc>
        <w:tcPr>
          <w:tcW w:w="3208" w:type="dxa"/>
          <w:shd w:val="clear" w:color="auto" w:fill="auto"/>
        </w:tcPr>
        <w:p w14:paraId="5A60024C" w14:textId="3A340395" w:rsidR="00A17C40" w:rsidRPr="001D6017" w:rsidRDefault="00A17C40" w:rsidP="001D6017">
          <w:pPr>
            <w:pStyle w:val="Cabealho"/>
            <w:spacing w:before="60"/>
            <w:rPr>
              <w:rFonts w:ascii="Times New Roman" w:hAnsi="Times New Roman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30451592" w14:textId="787A426B" w:rsidR="00A17C40" w:rsidRPr="001D6017" w:rsidRDefault="00A17C40" w:rsidP="001D601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A17C40" w14:paraId="20A3CAEC" w14:textId="77777777" w:rsidTr="001D6017">
      <w:tc>
        <w:tcPr>
          <w:tcW w:w="3208" w:type="dxa"/>
          <w:shd w:val="clear" w:color="auto" w:fill="auto"/>
        </w:tcPr>
        <w:p w14:paraId="2F0A0537" w14:textId="77777777" w:rsidR="00A17C40" w:rsidRPr="001D6017" w:rsidRDefault="00A17C40" w:rsidP="001D6017">
          <w:pPr>
            <w:pStyle w:val="Cabealho"/>
            <w:jc w:val="right"/>
            <w:rPr>
              <w:rFonts w:ascii="Times New Roman" w:hAnsi="Times New Roman"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  <w:vAlign w:val="center"/>
        </w:tcPr>
        <w:p w14:paraId="2E76DA5C" w14:textId="77777777" w:rsidR="00A17C40" w:rsidRPr="001D6017" w:rsidRDefault="00A17C40" w:rsidP="001D6017">
          <w:pPr>
            <w:pStyle w:val="Cabealho"/>
            <w:jc w:val="right"/>
            <w:rPr>
              <w:rFonts w:cs="Arial"/>
              <w:i/>
              <w:snapToGrid w:val="0"/>
              <w:color w:val="0000FF"/>
            </w:rPr>
          </w:pPr>
          <w:r w:rsidRPr="001D6017">
            <w:rPr>
              <w:rFonts w:cs="Arial"/>
              <w:bCs/>
              <w:snapToGrid w:val="0"/>
              <w:sz w:val="16"/>
            </w:rPr>
            <w:t>List of Effective Pages</w:t>
          </w:r>
        </w:p>
      </w:tc>
    </w:tr>
  </w:tbl>
  <w:p w14:paraId="46AC8EDC" w14:textId="77777777" w:rsidR="00A17C40" w:rsidRPr="000F45B6" w:rsidRDefault="00A17C40" w:rsidP="000F45B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A17C40" w14:paraId="3F265F66" w14:textId="77777777" w:rsidTr="001D6017">
      <w:trPr>
        <w:trHeight w:val="529"/>
      </w:trPr>
      <w:tc>
        <w:tcPr>
          <w:tcW w:w="3208" w:type="dxa"/>
          <w:shd w:val="clear" w:color="auto" w:fill="auto"/>
        </w:tcPr>
        <w:p w14:paraId="73A3D4DD" w14:textId="70431C53" w:rsidR="00A17C40" w:rsidRPr="001D6017" w:rsidRDefault="00A17C40" w:rsidP="001D6017">
          <w:pPr>
            <w:pStyle w:val="Cabealho"/>
            <w:spacing w:before="60"/>
            <w:rPr>
              <w:rFonts w:ascii="Times New Roman" w:hAnsi="Times New Roman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6F2A26FB" w14:textId="59A29097" w:rsidR="00A17C40" w:rsidRPr="001D6017" w:rsidRDefault="00A17C40" w:rsidP="001D601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A17C40" w14:paraId="1AFFF5FC" w14:textId="77777777" w:rsidTr="001D6017">
      <w:tc>
        <w:tcPr>
          <w:tcW w:w="3208" w:type="dxa"/>
          <w:shd w:val="clear" w:color="auto" w:fill="auto"/>
        </w:tcPr>
        <w:p w14:paraId="3E269B67" w14:textId="77777777" w:rsidR="00A17C40" w:rsidRPr="001D6017" w:rsidRDefault="00A17C40" w:rsidP="001D6017">
          <w:pPr>
            <w:pStyle w:val="Cabealho"/>
            <w:jc w:val="right"/>
            <w:rPr>
              <w:rFonts w:ascii="Times New Roman" w:hAnsi="Times New Roman"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  <w:vAlign w:val="center"/>
        </w:tcPr>
        <w:p w14:paraId="6A24A5F7" w14:textId="77777777" w:rsidR="00A17C40" w:rsidRPr="001D6017" w:rsidRDefault="00A17C40" w:rsidP="001D6017">
          <w:pPr>
            <w:pStyle w:val="Cabealho"/>
            <w:jc w:val="right"/>
            <w:rPr>
              <w:rFonts w:cs="Arial"/>
              <w:i/>
              <w:snapToGrid w:val="0"/>
              <w:color w:val="0000FF"/>
            </w:rPr>
          </w:pPr>
          <w:r w:rsidRPr="001D6017">
            <w:rPr>
              <w:rFonts w:cs="Arial"/>
              <w:bCs/>
              <w:snapToGrid w:val="0"/>
              <w:sz w:val="16"/>
            </w:rPr>
            <w:t>List of Effective Pages</w:t>
          </w:r>
        </w:p>
      </w:tc>
    </w:tr>
  </w:tbl>
  <w:p w14:paraId="688C84AF" w14:textId="77777777" w:rsidR="00A17C40" w:rsidRPr="000F45B6" w:rsidRDefault="00A17C40" w:rsidP="000F45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1CC7D6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2E3555A"/>
    <w:multiLevelType w:val="multilevel"/>
    <w:tmpl w:val="256CF240"/>
    <w:numStyleLink w:val="NOTAMULTIPLALISTA"/>
  </w:abstractNum>
  <w:abstractNum w:abstractNumId="21" w15:restartNumberingAfterBreak="0">
    <w:nsid w:val="14012193"/>
    <w:multiLevelType w:val="multilevel"/>
    <w:tmpl w:val="256CF240"/>
    <w:numStyleLink w:val="NOTAMULTIPLALISTA"/>
  </w:abstractNum>
  <w:abstractNum w:abstractNumId="22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0BF7448"/>
    <w:multiLevelType w:val="multilevel"/>
    <w:tmpl w:val="0E507F80"/>
    <w:numStyleLink w:val="SIMPLEWARNING"/>
  </w:abstractNum>
  <w:abstractNum w:abstractNumId="24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22B026B"/>
    <w:multiLevelType w:val="multilevel"/>
    <w:tmpl w:val="59DA8794"/>
    <w:numStyleLink w:val="NOTANUMERADALISTA"/>
  </w:abstractNum>
  <w:abstractNum w:abstractNumId="26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306D5"/>
    <w:multiLevelType w:val="multilevel"/>
    <w:tmpl w:val="1C206314"/>
    <w:numStyleLink w:val="Dashlista"/>
  </w:abstractNum>
  <w:abstractNum w:abstractNumId="28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0" w15:restartNumberingAfterBreak="0">
    <w:nsid w:val="2DA4192B"/>
    <w:multiLevelType w:val="multilevel"/>
    <w:tmpl w:val="3C78491C"/>
    <w:numStyleLink w:val="CAUTIONLIST"/>
  </w:abstractNum>
  <w:abstractNum w:abstractNumId="31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4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34404743"/>
    <w:multiLevelType w:val="multilevel"/>
    <w:tmpl w:val="59DA8794"/>
    <w:numStyleLink w:val="NOTANUMERADALISTA"/>
  </w:abstractNum>
  <w:abstractNum w:abstractNumId="36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B63DE8"/>
    <w:multiLevelType w:val="multilevel"/>
    <w:tmpl w:val="256CF240"/>
    <w:numStyleLink w:val="NOTAMULTIPLALISTA"/>
  </w:abstractNum>
  <w:abstractNum w:abstractNumId="38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9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E31B44"/>
    <w:multiLevelType w:val="multilevel"/>
    <w:tmpl w:val="59DA8794"/>
    <w:numStyleLink w:val="NOTANUMERADALISTA"/>
  </w:abstractNum>
  <w:abstractNum w:abstractNumId="44" w15:restartNumberingAfterBreak="0">
    <w:nsid w:val="440E061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7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140260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2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3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1907A8D"/>
    <w:multiLevelType w:val="multilevel"/>
    <w:tmpl w:val="467435AE"/>
    <w:numStyleLink w:val="CONDITIONLISTA"/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61"/>
  </w:num>
  <w:num w:numId="12">
    <w:abstractNumId w:val="63"/>
  </w:num>
  <w:num w:numId="13">
    <w:abstractNumId w:val="49"/>
  </w:num>
  <w:num w:numId="14">
    <w:abstractNumId w:val="48"/>
  </w:num>
  <w:num w:numId="15">
    <w:abstractNumId w:val="52"/>
  </w:num>
  <w:num w:numId="16">
    <w:abstractNumId w:val="36"/>
  </w:num>
  <w:num w:numId="17">
    <w:abstractNumId w:val="54"/>
  </w:num>
  <w:num w:numId="18">
    <w:abstractNumId w:val="28"/>
  </w:num>
  <w:num w:numId="19">
    <w:abstractNumId w:val="34"/>
  </w:num>
  <w:num w:numId="20">
    <w:abstractNumId w:val="42"/>
  </w:num>
  <w:num w:numId="21">
    <w:abstractNumId w:val="40"/>
  </w:num>
  <w:num w:numId="22">
    <w:abstractNumId w:val="39"/>
  </w:num>
  <w:num w:numId="23">
    <w:abstractNumId w:val="31"/>
  </w:num>
  <w:num w:numId="24">
    <w:abstractNumId w:val="65"/>
  </w:num>
  <w:num w:numId="25">
    <w:abstractNumId w:val="59"/>
  </w:num>
  <w:num w:numId="26">
    <w:abstractNumId w:val="57"/>
  </w:num>
  <w:num w:numId="27">
    <w:abstractNumId w:val="50"/>
  </w:num>
  <w:num w:numId="28">
    <w:abstractNumId w:val="44"/>
  </w:num>
  <w:num w:numId="29">
    <w:abstractNumId w:val="19"/>
  </w:num>
  <w:num w:numId="30">
    <w:abstractNumId w:val="51"/>
  </w:num>
  <w:num w:numId="31">
    <w:abstractNumId w:val="46"/>
  </w:num>
  <w:num w:numId="32">
    <w:abstractNumId w:val="11"/>
  </w:num>
  <w:num w:numId="33">
    <w:abstractNumId w:val="53"/>
  </w:num>
  <w:num w:numId="34">
    <w:abstractNumId w:val="16"/>
  </w:num>
  <w:num w:numId="35">
    <w:abstractNumId w:val="47"/>
  </w:num>
  <w:num w:numId="36">
    <w:abstractNumId w:val="41"/>
  </w:num>
  <w:num w:numId="37">
    <w:abstractNumId w:val="26"/>
  </w:num>
  <w:num w:numId="38">
    <w:abstractNumId w:val="68"/>
  </w:num>
  <w:num w:numId="39">
    <w:abstractNumId w:val="29"/>
  </w:num>
  <w:num w:numId="40">
    <w:abstractNumId w:val="12"/>
  </w:num>
  <w:num w:numId="41">
    <w:abstractNumId w:val="38"/>
  </w:num>
  <w:num w:numId="42">
    <w:abstractNumId w:val="15"/>
  </w:num>
  <w:num w:numId="43">
    <w:abstractNumId w:val="45"/>
  </w:num>
  <w:num w:numId="44">
    <w:abstractNumId w:val="33"/>
  </w:num>
  <w:num w:numId="45">
    <w:abstractNumId w:val="14"/>
  </w:num>
  <w:num w:numId="46">
    <w:abstractNumId w:val="22"/>
  </w:num>
  <w:num w:numId="47">
    <w:abstractNumId w:val="24"/>
  </w:num>
  <w:num w:numId="48">
    <w:abstractNumId w:val="43"/>
  </w:num>
  <w:num w:numId="49">
    <w:abstractNumId w:val="30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5"/>
  </w:num>
  <w:num w:numId="58">
    <w:abstractNumId w:val="21"/>
  </w:num>
  <w:num w:numId="59">
    <w:abstractNumId w:val="32"/>
  </w:num>
  <w:num w:numId="60">
    <w:abstractNumId w:val="55"/>
  </w:num>
  <w:num w:numId="61">
    <w:abstractNumId w:val="27"/>
  </w:num>
  <w:num w:numId="62">
    <w:abstractNumId w:val="58"/>
  </w:num>
  <w:num w:numId="63">
    <w:abstractNumId w:val="20"/>
  </w:num>
  <w:num w:numId="64">
    <w:abstractNumId w:val="62"/>
  </w:num>
  <w:num w:numId="65">
    <w:abstractNumId w:val="66"/>
  </w:num>
  <w:num w:numId="66">
    <w:abstractNumId w:val="18"/>
  </w:num>
  <w:num w:numId="67">
    <w:abstractNumId w:val="35"/>
  </w:num>
  <w:num w:numId="68">
    <w:abstractNumId w:val="37"/>
  </w:num>
  <w:num w:numId="69">
    <w:abstractNumId w:val="2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0"/>
  <w:defaultTabStop w:val="709"/>
  <w:hyphenationZone w:val="425"/>
  <w:evenAndOddHeaders/>
  <w:drawingGridHorizontalSpacing w:val="6"/>
  <w:drawingGridVerticalSpacing w:val="6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1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66BC"/>
    <w:rsid w:val="0000000B"/>
    <w:rsid w:val="00002015"/>
    <w:rsid w:val="00035C92"/>
    <w:rsid w:val="00040ABE"/>
    <w:rsid w:val="00045F5B"/>
    <w:rsid w:val="00051A63"/>
    <w:rsid w:val="000610D6"/>
    <w:rsid w:val="00064043"/>
    <w:rsid w:val="0009329F"/>
    <w:rsid w:val="000B4553"/>
    <w:rsid w:val="000B6A17"/>
    <w:rsid w:val="000D3D44"/>
    <w:rsid w:val="000E1355"/>
    <w:rsid w:val="000F45B6"/>
    <w:rsid w:val="000F74B4"/>
    <w:rsid w:val="00100AD5"/>
    <w:rsid w:val="00104289"/>
    <w:rsid w:val="001841C5"/>
    <w:rsid w:val="00186D63"/>
    <w:rsid w:val="001A2082"/>
    <w:rsid w:val="001B265F"/>
    <w:rsid w:val="001D6017"/>
    <w:rsid w:val="002030C9"/>
    <w:rsid w:val="00254884"/>
    <w:rsid w:val="00262DC9"/>
    <w:rsid w:val="002C19F3"/>
    <w:rsid w:val="002E6BD2"/>
    <w:rsid w:val="002F3ED9"/>
    <w:rsid w:val="00310624"/>
    <w:rsid w:val="003110C2"/>
    <w:rsid w:val="00366C44"/>
    <w:rsid w:val="003830AD"/>
    <w:rsid w:val="0038674F"/>
    <w:rsid w:val="0039070A"/>
    <w:rsid w:val="003D2885"/>
    <w:rsid w:val="00426089"/>
    <w:rsid w:val="00433240"/>
    <w:rsid w:val="004542DB"/>
    <w:rsid w:val="004824D3"/>
    <w:rsid w:val="00482C86"/>
    <w:rsid w:val="0048591B"/>
    <w:rsid w:val="004908E3"/>
    <w:rsid w:val="004922BE"/>
    <w:rsid w:val="00496AB3"/>
    <w:rsid w:val="004B0E83"/>
    <w:rsid w:val="004D576F"/>
    <w:rsid w:val="004E2232"/>
    <w:rsid w:val="004F1C0D"/>
    <w:rsid w:val="0052408A"/>
    <w:rsid w:val="00533332"/>
    <w:rsid w:val="00544F48"/>
    <w:rsid w:val="00597D2A"/>
    <w:rsid w:val="005C136E"/>
    <w:rsid w:val="00620EDD"/>
    <w:rsid w:val="006878BB"/>
    <w:rsid w:val="006A037D"/>
    <w:rsid w:val="006C48DB"/>
    <w:rsid w:val="00713BD4"/>
    <w:rsid w:val="0072165A"/>
    <w:rsid w:val="007300D2"/>
    <w:rsid w:val="0074310F"/>
    <w:rsid w:val="00747C06"/>
    <w:rsid w:val="00754AD7"/>
    <w:rsid w:val="007662BF"/>
    <w:rsid w:val="00791709"/>
    <w:rsid w:val="007A7913"/>
    <w:rsid w:val="007C20E5"/>
    <w:rsid w:val="007E4867"/>
    <w:rsid w:val="00800B91"/>
    <w:rsid w:val="0080615F"/>
    <w:rsid w:val="0082084E"/>
    <w:rsid w:val="00822B7C"/>
    <w:rsid w:val="00890FA2"/>
    <w:rsid w:val="008A7DAF"/>
    <w:rsid w:val="008B215C"/>
    <w:rsid w:val="008C7B21"/>
    <w:rsid w:val="008E6A55"/>
    <w:rsid w:val="0099517E"/>
    <w:rsid w:val="009D1804"/>
    <w:rsid w:val="009E2EFC"/>
    <w:rsid w:val="00A17C40"/>
    <w:rsid w:val="00A40EF8"/>
    <w:rsid w:val="00A457D5"/>
    <w:rsid w:val="00A630B3"/>
    <w:rsid w:val="00A67CAD"/>
    <w:rsid w:val="00A7417B"/>
    <w:rsid w:val="00AA25E5"/>
    <w:rsid w:val="00AB03CD"/>
    <w:rsid w:val="00AB527A"/>
    <w:rsid w:val="00AC3F6C"/>
    <w:rsid w:val="00B01876"/>
    <w:rsid w:val="00B2365D"/>
    <w:rsid w:val="00B73EF3"/>
    <w:rsid w:val="00BA1C6C"/>
    <w:rsid w:val="00BA79F9"/>
    <w:rsid w:val="00BB2FEA"/>
    <w:rsid w:val="00BB54BA"/>
    <w:rsid w:val="00C05C37"/>
    <w:rsid w:val="00C109DA"/>
    <w:rsid w:val="00C348B6"/>
    <w:rsid w:val="00C51737"/>
    <w:rsid w:val="00C71B73"/>
    <w:rsid w:val="00C938D5"/>
    <w:rsid w:val="00CC1A90"/>
    <w:rsid w:val="00CE2ED7"/>
    <w:rsid w:val="00CF4B73"/>
    <w:rsid w:val="00D032FB"/>
    <w:rsid w:val="00D11345"/>
    <w:rsid w:val="00D46307"/>
    <w:rsid w:val="00D77AA7"/>
    <w:rsid w:val="00D8384D"/>
    <w:rsid w:val="00D866BC"/>
    <w:rsid w:val="00DA43D5"/>
    <w:rsid w:val="00DF475C"/>
    <w:rsid w:val="00E13E6F"/>
    <w:rsid w:val="00E232A1"/>
    <w:rsid w:val="00E27815"/>
    <w:rsid w:val="00E62122"/>
    <w:rsid w:val="00E656EB"/>
    <w:rsid w:val="00EA2139"/>
    <w:rsid w:val="00EB3516"/>
    <w:rsid w:val="00EC428D"/>
    <w:rsid w:val="00EC45EA"/>
    <w:rsid w:val="00ED376B"/>
    <w:rsid w:val="00EE740D"/>
    <w:rsid w:val="00F35B34"/>
    <w:rsid w:val="00F53085"/>
    <w:rsid w:val="00FC5A32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"/>
    <o:shapelayout v:ext="edit">
      <o:idmap v:ext="edit" data="1"/>
    </o:shapelayout>
  </w:shapeDefaults>
  <w:decimalSymbol w:val="."/>
  <w:listSeparator w:val=","/>
  <w14:docId w14:val="36CB8EDA"/>
  <w15:chartTrackingRefBased/>
  <w15:docId w15:val="{6AEF49DF-9A1B-4344-A3E2-94D6F560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ED376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ED376B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ED376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ED376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ED376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ED376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ED376B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ED376B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ED376B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ED376B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ED376B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ED376B"/>
  </w:style>
  <w:style w:type="paragraph" w:customStyle="1" w:styleId="TTULODOCAPTULO">
    <w:name w:val="TÍTULO DO CAPÍTULO"/>
    <w:basedOn w:val="Normal"/>
    <w:next w:val="TEXTO"/>
    <w:semiHidden/>
    <w:rsid w:val="001841C5"/>
    <w:pPr>
      <w:spacing w:before="120" w:after="240"/>
      <w:jc w:val="center"/>
    </w:pPr>
    <w:rPr>
      <w:b/>
      <w:caps/>
      <w:sz w:val="28"/>
    </w:rPr>
  </w:style>
  <w:style w:type="paragraph" w:customStyle="1" w:styleId="TEXTO">
    <w:name w:val="TEXTO"/>
    <w:semiHidden/>
    <w:rsid w:val="001841C5"/>
    <w:pPr>
      <w:spacing w:after="120"/>
      <w:jc w:val="both"/>
    </w:pPr>
    <w:rPr>
      <w:rFonts w:ascii="Arial" w:hAnsi="Arial"/>
      <w:lang w:val="en-US"/>
    </w:rPr>
  </w:style>
  <w:style w:type="paragraph" w:styleId="Sumrio1">
    <w:name w:val="toc 1"/>
    <w:basedOn w:val="Normal"/>
    <w:next w:val="Normal"/>
    <w:semiHidden/>
    <w:rsid w:val="00ED376B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TULO1NVEL">
    <w:name w:val="TÍTULO 1º NÍVEL"/>
    <w:basedOn w:val="TEXTO"/>
    <w:next w:val="TEXTO"/>
    <w:semiHidden/>
    <w:rsid w:val="001841C5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1841C5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ED376B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1841C5"/>
    <w:pPr>
      <w:spacing w:before="240"/>
      <w:outlineLvl w:val="1"/>
    </w:pPr>
    <w:rPr>
      <w:b/>
      <w:caps/>
      <w:sz w:val="24"/>
    </w:rPr>
  </w:style>
  <w:style w:type="paragraph" w:customStyle="1" w:styleId="NOTE-2ITENS">
    <w:name w:val="NOTE - 2 ITENS"/>
    <w:basedOn w:val="NOTE"/>
    <w:next w:val="Normal"/>
    <w:autoRedefine/>
    <w:semiHidden/>
    <w:rsid w:val="00ED376B"/>
    <w:pPr>
      <w:numPr>
        <w:numId w:val="16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ED376B"/>
    <w:pPr>
      <w:numPr>
        <w:numId w:val="18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ED376B"/>
    <w:pPr>
      <w:numPr>
        <w:numId w:val="15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ED376B"/>
    <w:pPr>
      <w:numPr>
        <w:numId w:val="17"/>
      </w:numPr>
      <w:spacing w:before="240"/>
    </w:pPr>
    <w:rPr>
      <w:b/>
    </w:r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ED376B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1841C5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1841C5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ED376B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1841C5"/>
    <w:pPr>
      <w:ind w:hanging="4536"/>
    </w:pPr>
  </w:style>
  <w:style w:type="paragraph" w:customStyle="1" w:styleId="ALTITUDE">
    <w:name w:val="ALTITUDE"/>
    <w:basedOn w:val="FIGURA"/>
    <w:next w:val="Normal"/>
    <w:semiHidden/>
    <w:rsid w:val="001841C5"/>
    <w:rPr>
      <w:sz w:val="18"/>
    </w:rPr>
  </w:style>
  <w:style w:type="paragraph" w:customStyle="1" w:styleId="DAILYCHECK">
    <w:name w:val="DAILY CHECK"/>
    <w:basedOn w:val="Normal"/>
    <w:semiHidden/>
    <w:rsid w:val="001841C5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1841C5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1841C5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1841C5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1841C5"/>
  </w:style>
  <w:style w:type="paragraph" w:customStyle="1" w:styleId="NOTE-ITEMNUMERADA">
    <w:name w:val="NOTE - ITEM NUMERADA"/>
    <w:basedOn w:val="NOTE-NUMERADA"/>
    <w:semiHidden/>
    <w:rsid w:val="001841C5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1841C5"/>
  </w:style>
  <w:style w:type="paragraph" w:customStyle="1" w:styleId="PROCED3NVEL-2LINHAS">
    <w:name w:val="PROCED. 3° NÍVEL - 2 LINHAS"/>
    <w:basedOn w:val="PROCED2NVEL"/>
    <w:next w:val="PROCED2NVEL"/>
    <w:semiHidden/>
    <w:rsid w:val="001841C5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1841C5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1841C5"/>
    <w:pPr>
      <w:ind w:left="567"/>
    </w:pPr>
  </w:style>
  <w:style w:type="paragraph" w:customStyle="1" w:styleId="REVISADA">
    <w:name w:val="REVISADA"/>
    <w:basedOn w:val="Normal"/>
    <w:semiHidden/>
    <w:rsid w:val="001841C5"/>
    <w:pPr>
      <w:tabs>
        <w:tab w:val="left" w:leader="dot" w:pos="1134"/>
      </w:tabs>
      <w:ind w:left="141" w:hanging="283"/>
      <w:jc w:val="both"/>
    </w:pPr>
  </w:style>
  <w:style w:type="paragraph" w:customStyle="1" w:styleId="CONTROLE">
    <w:name w:val="CONTROLE"/>
    <w:basedOn w:val="TTULO2NVEL"/>
    <w:semiHidden/>
    <w:rsid w:val="001841C5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1841C5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1841C5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1841C5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1841C5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TABELA">
    <w:name w:val="TABELA"/>
    <w:basedOn w:val="TEXTO"/>
    <w:semiHidden/>
    <w:rsid w:val="001841C5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1841C5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1841C5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1841C5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ED376B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1841C5"/>
    <w:pPr>
      <w:numPr>
        <w:numId w:val="26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1841C5"/>
    <w:pPr>
      <w:ind w:left="851" w:hanging="284"/>
    </w:pPr>
  </w:style>
  <w:style w:type="paragraph" w:customStyle="1" w:styleId="CONDIO">
    <w:name w:val="CONDIÇÃO"/>
    <w:basedOn w:val="TEXTO"/>
    <w:semiHidden/>
    <w:rsid w:val="001841C5"/>
    <w:pPr>
      <w:numPr>
        <w:numId w:val="11"/>
      </w:numPr>
    </w:pPr>
  </w:style>
  <w:style w:type="paragraph" w:customStyle="1" w:styleId="TEMPCRUISE">
    <w:name w:val="TEMPCRUISE"/>
    <w:basedOn w:val="TABELA"/>
    <w:semiHidden/>
    <w:rsid w:val="001841C5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paragraph" w:customStyle="1" w:styleId="TTULOEMERGNCIA">
    <w:name w:val="TÍTULO EMERGÊNCIA"/>
    <w:basedOn w:val="TTULONVEL1"/>
    <w:next w:val="TEXTOCORRIDO"/>
    <w:semiHidden/>
    <w:rsid w:val="0048591B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1841C5"/>
    <w:pPr>
      <w:numPr>
        <w:numId w:val="14"/>
      </w:numPr>
      <w:spacing w:before="40" w:after="40"/>
    </w:pPr>
  </w:style>
  <w:style w:type="paragraph" w:customStyle="1" w:styleId="EICASMESS-CAUTION">
    <w:name w:val="EICAS MESS - CAUTION"/>
    <w:basedOn w:val="TEXTO"/>
    <w:next w:val="TEXTO"/>
    <w:semiHidden/>
    <w:rsid w:val="001841C5"/>
    <w:pPr>
      <w:numPr>
        <w:numId w:val="13"/>
      </w:numPr>
      <w:tabs>
        <w:tab w:val="left" w:pos="1418"/>
      </w:tabs>
    </w:pPr>
  </w:style>
  <w:style w:type="paragraph" w:customStyle="1" w:styleId="Light">
    <w:name w:val="Light"/>
    <w:basedOn w:val="Normal"/>
    <w:next w:val="Normal"/>
    <w:semiHidden/>
    <w:rsid w:val="001841C5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1841C5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Indication">
    <w:name w:val="EICAS Indication"/>
    <w:basedOn w:val="TEXTO"/>
    <w:next w:val="TEXTO"/>
    <w:semiHidden/>
    <w:rsid w:val="001841C5"/>
    <w:pPr>
      <w:numPr>
        <w:numId w:val="12"/>
      </w:numPr>
    </w:pPr>
  </w:style>
  <w:style w:type="paragraph" w:customStyle="1" w:styleId="Condition">
    <w:name w:val="Condition"/>
    <w:basedOn w:val="TEXTO"/>
    <w:next w:val="Normal"/>
    <w:semiHidden/>
    <w:rsid w:val="001841C5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1841C5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1841C5"/>
    <w:pPr>
      <w:spacing w:before="40" w:after="40"/>
      <w:jc w:val="center"/>
    </w:pPr>
    <w:rPr>
      <w:sz w:val="22"/>
    </w:rPr>
  </w:style>
  <w:style w:type="paragraph" w:styleId="Sumrio2">
    <w:name w:val="toc 2"/>
    <w:basedOn w:val="Normal"/>
    <w:next w:val="Normal"/>
    <w:autoRedefine/>
    <w:semiHidden/>
    <w:rsid w:val="00ED376B"/>
    <w:pPr>
      <w:tabs>
        <w:tab w:val="left" w:leader="dot" w:pos="5103"/>
        <w:tab w:val="right" w:leader="dot" w:pos="6237"/>
      </w:tabs>
      <w:ind w:left="567" w:hanging="283"/>
    </w:pPr>
  </w:style>
  <w:style w:type="paragraph" w:styleId="Sumrio3">
    <w:name w:val="toc 3"/>
    <w:basedOn w:val="Normal"/>
    <w:next w:val="Normal"/>
    <w:autoRedefine/>
    <w:semiHidden/>
    <w:rsid w:val="00ED376B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styleId="Numerada">
    <w:name w:val="List Number"/>
    <w:basedOn w:val="Normal"/>
    <w:semiHidden/>
    <w:rsid w:val="00ED376B"/>
    <w:pPr>
      <w:numPr>
        <w:numId w:val="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pesohold">
    <w:name w:val="pesohold"/>
    <w:basedOn w:val="PESO"/>
    <w:semiHidden/>
    <w:rsid w:val="001841C5"/>
    <w:pPr>
      <w:tabs>
        <w:tab w:val="clear" w:pos="4536"/>
        <w:tab w:val="center" w:pos="3969"/>
      </w:tabs>
      <w:spacing w:after="0"/>
    </w:pPr>
  </w:style>
  <w:style w:type="paragraph" w:styleId="Cabealho">
    <w:name w:val="header"/>
    <w:basedOn w:val="Normal"/>
    <w:link w:val="CabealhoChar"/>
    <w:uiPriority w:val="99"/>
    <w:semiHidden/>
    <w:rsid w:val="0048591B"/>
    <w:pPr>
      <w:tabs>
        <w:tab w:val="center" w:pos="4680"/>
        <w:tab w:val="right" w:pos="9360"/>
      </w:tabs>
    </w:pPr>
  </w:style>
  <w:style w:type="paragraph" w:customStyle="1" w:styleId="Analtico2">
    <w:name w:val="Analítico2"/>
    <w:basedOn w:val="Sumrio2"/>
    <w:semiHidden/>
    <w:rsid w:val="001841C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1841C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styleId="Rodap">
    <w:name w:val="footer"/>
    <w:basedOn w:val="Normal"/>
    <w:link w:val="RodapChar"/>
    <w:uiPriority w:val="99"/>
    <w:semiHidden/>
    <w:rsid w:val="0048591B"/>
    <w:pPr>
      <w:tabs>
        <w:tab w:val="center" w:pos="3118"/>
        <w:tab w:val="right" w:pos="6236"/>
        <w:tab w:val="right" w:pos="8838"/>
      </w:tabs>
    </w:pPr>
  </w:style>
  <w:style w:type="character" w:styleId="Nmerodepgina">
    <w:name w:val="page number"/>
    <w:semiHidden/>
    <w:rsid w:val="00ED376B"/>
    <w:rPr>
      <w:rFonts w:ascii="Arial" w:hAnsi="Arial"/>
      <w:color w:val="auto"/>
      <w:sz w:val="20"/>
      <w:u w:val="none"/>
      <w:vertAlign w:val="baseline"/>
    </w:rPr>
  </w:style>
  <w:style w:type="paragraph" w:customStyle="1" w:styleId="NOTES">
    <w:name w:val="NOTES"/>
    <w:basedOn w:val="NOTE"/>
    <w:next w:val="NOTE"/>
    <w:semiHidden/>
    <w:rsid w:val="001841C5"/>
    <w:pPr>
      <w:ind w:left="567" w:hanging="567"/>
    </w:pPr>
    <w:rPr>
      <w:b/>
    </w:rPr>
  </w:style>
  <w:style w:type="paragraph" w:customStyle="1" w:styleId="COLOR">
    <w:name w:val="COLOR"/>
    <w:semiHidden/>
    <w:rsid w:val="001841C5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48591B"/>
    <w:pPr>
      <w:spacing w:before="120" w:after="120"/>
      <w:ind w:left="585" w:hanging="284"/>
    </w:pPr>
    <w:rPr>
      <w:rFonts w:ascii="Arial" w:hAnsi="Arial"/>
    </w:rPr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character" w:styleId="Hyperlink">
    <w:name w:val="Hyperlink"/>
    <w:semiHidden/>
    <w:rsid w:val="00ED376B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ED376B"/>
    <w:pPr>
      <w:ind w:left="600"/>
    </w:pPr>
  </w:style>
  <w:style w:type="paragraph" w:styleId="Sumrio5">
    <w:name w:val="toc 5"/>
    <w:basedOn w:val="Normal"/>
    <w:next w:val="Normal"/>
    <w:autoRedefine/>
    <w:semiHidden/>
    <w:rsid w:val="00ED376B"/>
    <w:pPr>
      <w:ind w:left="800"/>
    </w:pPr>
  </w:style>
  <w:style w:type="paragraph" w:styleId="Sumrio6">
    <w:name w:val="toc 6"/>
    <w:basedOn w:val="Normal"/>
    <w:next w:val="Normal"/>
    <w:autoRedefine/>
    <w:semiHidden/>
    <w:rsid w:val="00ED376B"/>
    <w:pPr>
      <w:ind w:left="1000"/>
    </w:pPr>
  </w:style>
  <w:style w:type="paragraph" w:styleId="Sumrio7">
    <w:name w:val="toc 7"/>
    <w:basedOn w:val="Normal"/>
    <w:next w:val="Normal"/>
    <w:autoRedefine/>
    <w:semiHidden/>
    <w:rsid w:val="00ED376B"/>
    <w:pPr>
      <w:ind w:left="1200"/>
    </w:pPr>
  </w:style>
  <w:style w:type="paragraph" w:styleId="Sumrio8">
    <w:name w:val="toc 8"/>
    <w:basedOn w:val="Normal"/>
    <w:next w:val="Normal"/>
    <w:autoRedefine/>
    <w:semiHidden/>
    <w:rsid w:val="00ED376B"/>
    <w:pPr>
      <w:ind w:left="1400"/>
    </w:pPr>
  </w:style>
  <w:style w:type="paragraph" w:styleId="Sumrio9">
    <w:name w:val="toc 9"/>
    <w:basedOn w:val="Normal"/>
    <w:next w:val="Normal"/>
    <w:autoRedefine/>
    <w:semiHidden/>
    <w:rsid w:val="00ED376B"/>
    <w:pPr>
      <w:ind w:left="1600"/>
    </w:pPr>
  </w:style>
  <w:style w:type="paragraph" w:styleId="Assinatura">
    <w:name w:val="Signature"/>
    <w:basedOn w:val="TextoNvel1"/>
    <w:link w:val="AssinaturaChar"/>
    <w:semiHidden/>
    <w:rsid w:val="00ED376B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abealhodamensagem">
    <w:name w:val="Message Header"/>
    <w:basedOn w:val="TextoNvel1"/>
    <w:link w:val="CabealhodamensagemChar"/>
    <w:semiHidden/>
    <w:rsid w:val="00ED37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Commarcadores">
    <w:name w:val="List Bullet"/>
    <w:basedOn w:val="TextoNvel1"/>
    <w:autoRedefine/>
    <w:semiHidden/>
    <w:rsid w:val="00ED376B"/>
    <w:pPr>
      <w:numPr>
        <w:numId w:val="1"/>
      </w:numPr>
    </w:pPr>
  </w:style>
  <w:style w:type="paragraph" w:styleId="Commarcadores2">
    <w:name w:val="List Bullet 2"/>
    <w:basedOn w:val="TextoNvel1"/>
    <w:autoRedefine/>
    <w:semiHidden/>
    <w:rsid w:val="00ED376B"/>
    <w:pPr>
      <w:numPr>
        <w:numId w:val="2"/>
      </w:numPr>
    </w:pPr>
  </w:style>
  <w:style w:type="paragraph" w:styleId="Commarcadores3">
    <w:name w:val="List Bullet 3"/>
    <w:basedOn w:val="Normal"/>
    <w:autoRedefine/>
    <w:semiHidden/>
    <w:rsid w:val="00ED376B"/>
    <w:pPr>
      <w:numPr>
        <w:numId w:val="3"/>
      </w:numPr>
    </w:pPr>
  </w:style>
  <w:style w:type="paragraph" w:styleId="Commarcadores4">
    <w:name w:val="List Bullet 4"/>
    <w:basedOn w:val="Normal"/>
    <w:autoRedefine/>
    <w:semiHidden/>
    <w:rsid w:val="00ED376B"/>
    <w:pPr>
      <w:numPr>
        <w:numId w:val="4"/>
      </w:numPr>
    </w:pPr>
  </w:style>
  <w:style w:type="paragraph" w:styleId="Commarcadores5">
    <w:name w:val="List Bullet 5"/>
    <w:basedOn w:val="TextoNvel1"/>
    <w:autoRedefine/>
    <w:semiHidden/>
    <w:rsid w:val="00ED376B"/>
    <w:pPr>
      <w:numPr>
        <w:numId w:val="5"/>
      </w:numPr>
    </w:pPr>
  </w:style>
  <w:style w:type="paragraph" w:styleId="Corpodetexto">
    <w:name w:val="Body Text"/>
    <w:basedOn w:val="Normal"/>
    <w:link w:val="CorpodetextoChar"/>
    <w:semiHidden/>
    <w:rsid w:val="00ED376B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ED376B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ED376B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"/>
    <w:basedOn w:val="TextoNvel1"/>
    <w:next w:val="Normal"/>
    <w:semiHidden/>
    <w:rsid w:val="00ED376B"/>
    <w:pPr>
      <w:ind w:left="200" w:hanging="200"/>
    </w:pPr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ndicedeilustraes">
    <w:name w:val="table of figures"/>
    <w:basedOn w:val="TextoNvel1"/>
    <w:next w:val="Normal"/>
    <w:semiHidden/>
    <w:rsid w:val="00ED376B"/>
    <w:pPr>
      <w:ind w:left="400" w:hanging="400"/>
    </w:pPr>
  </w:style>
  <w:style w:type="paragraph" w:styleId="Legenda">
    <w:name w:val="caption"/>
    <w:basedOn w:val="TextoNvel1"/>
    <w:next w:val="Normal"/>
    <w:semiHidden/>
    <w:qFormat/>
    <w:rsid w:val="00ED376B"/>
    <w:pPr>
      <w:spacing w:before="120"/>
    </w:pPr>
    <w:rPr>
      <w:b/>
      <w:bCs/>
    </w:rPr>
  </w:style>
  <w:style w:type="paragraph" w:styleId="Lista">
    <w:name w:val="List"/>
    <w:basedOn w:val="Normal"/>
    <w:semiHidden/>
    <w:rsid w:val="00ED376B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ED376B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ED376B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ED376B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ED376B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ED376B"/>
    <w:pPr>
      <w:spacing w:after="120"/>
      <w:ind w:left="283"/>
    </w:pPr>
  </w:style>
  <w:style w:type="paragraph" w:styleId="Listadecontinuao2">
    <w:name w:val="List Continue 2"/>
    <w:basedOn w:val="Normal"/>
    <w:semiHidden/>
    <w:rsid w:val="00ED376B"/>
    <w:pPr>
      <w:spacing w:after="120"/>
      <w:ind w:left="566"/>
    </w:pPr>
  </w:style>
  <w:style w:type="paragraph" w:styleId="Listadecontinuao3">
    <w:name w:val="List Continue 3"/>
    <w:basedOn w:val="Normal"/>
    <w:semiHidden/>
    <w:rsid w:val="00ED376B"/>
    <w:pPr>
      <w:spacing w:after="120"/>
      <w:ind w:left="849"/>
    </w:pPr>
  </w:style>
  <w:style w:type="paragraph" w:styleId="Listadecontinuao4">
    <w:name w:val="List Continue 4"/>
    <w:basedOn w:val="Normal"/>
    <w:semiHidden/>
    <w:rsid w:val="00ED376B"/>
    <w:pPr>
      <w:spacing w:after="120"/>
      <w:ind w:left="1132"/>
    </w:pPr>
  </w:style>
  <w:style w:type="paragraph" w:styleId="Listadecontinuao5">
    <w:name w:val="List Continue 5"/>
    <w:basedOn w:val="Normal"/>
    <w:semiHidden/>
    <w:rsid w:val="00ED376B"/>
    <w:pPr>
      <w:spacing w:after="120"/>
      <w:ind w:left="1415"/>
    </w:pPr>
  </w:style>
  <w:style w:type="paragraph" w:styleId="NormalWeb">
    <w:name w:val="Normal (Web)"/>
    <w:basedOn w:val="Normal"/>
    <w:semiHidden/>
    <w:rsid w:val="00ED376B"/>
    <w:rPr>
      <w:rFonts w:ascii="Times New Roman" w:hAnsi="Times New Roman"/>
      <w:sz w:val="24"/>
      <w:szCs w:val="24"/>
    </w:rPr>
  </w:style>
  <w:style w:type="paragraph" w:styleId="Numerada2">
    <w:name w:val="List Number 2"/>
    <w:basedOn w:val="Normal"/>
    <w:semiHidden/>
    <w:rsid w:val="00ED376B"/>
    <w:pPr>
      <w:numPr>
        <w:numId w:val="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ED376B"/>
    <w:pPr>
      <w:numPr>
        <w:numId w:val="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ED376B"/>
    <w:pPr>
      <w:numPr>
        <w:numId w:val="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ED376B"/>
    <w:pPr>
      <w:numPr>
        <w:numId w:val="10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ED376B"/>
    <w:pPr>
      <w:ind w:left="720"/>
    </w:pPr>
  </w:style>
  <w:style w:type="paragraph" w:styleId="Remetente">
    <w:name w:val="envelope return"/>
    <w:basedOn w:val="Normal"/>
    <w:semiHidden/>
    <w:rsid w:val="00ED376B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ED376B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ED376B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ED376B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ED376B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ED376B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ED376B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ED376B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ED376B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ED376B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Subttulo">
    <w:name w:val="Subtitle"/>
    <w:basedOn w:val="Normal"/>
    <w:link w:val="SubttuloChar"/>
    <w:semiHidden/>
    <w:qFormat/>
    <w:rsid w:val="00ED376B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extodecomentrio">
    <w:name w:val="annotation text"/>
    <w:basedOn w:val="Normal"/>
    <w:link w:val="TextodecomentrioChar"/>
    <w:semiHidden/>
    <w:rsid w:val="00ED376B"/>
  </w:style>
  <w:style w:type="paragraph" w:styleId="Textodemacro">
    <w:name w:val="macro"/>
    <w:link w:val="TextodemacroChar"/>
    <w:semiHidden/>
    <w:rsid w:val="00ED376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ED376B"/>
  </w:style>
  <w:style w:type="paragraph" w:styleId="Textodenotaderodap">
    <w:name w:val="footnote text"/>
    <w:basedOn w:val="Normal"/>
    <w:link w:val="TextodenotaderodapChar"/>
    <w:semiHidden/>
    <w:rsid w:val="00ED376B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styleId="Ttulo">
    <w:name w:val="Title"/>
    <w:basedOn w:val="Normal"/>
    <w:link w:val="TtuloChar"/>
    <w:semiHidden/>
    <w:qFormat/>
    <w:rsid w:val="00ED376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basedOn w:val="Normal"/>
    <w:next w:val="Normal"/>
    <w:semiHidden/>
    <w:rsid w:val="00ED376B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ED376B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basedOn w:val="Normal"/>
    <w:link w:val="AssinaturadeEmailChar"/>
    <w:semiHidden/>
    <w:rsid w:val="00ED376B"/>
  </w:style>
  <w:style w:type="paragraph" w:styleId="Corpodetexto2">
    <w:name w:val="Body Text 2"/>
    <w:basedOn w:val="Normal"/>
    <w:link w:val="Corpodetexto2Char"/>
    <w:semiHidden/>
    <w:rsid w:val="00ED376B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ED376B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ED376B"/>
  </w:style>
  <w:style w:type="paragraph" w:styleId="EndereoHTML">
    <w:name w:val="HTML Address"/>
    <w:basedOn w:val="Normal"/>
    <w:link w:val="EndereoHTMLChar"/>
    <w:semiHidden/>
    <w:rsid w:val="00ED376B"/>
    <w:rPr>
      <w:i/>
      <w:iCs/>
    </w:rPr>
  </w:style>
  <w:style w:type="paragraph" w:styleId="MapadoDocumento">
    <w:name w:val="Document Map"/>
    <w:basedOn w:val="Normal"/>
    <w:link w:val="MapadoDocumentoChar"/>
    <w:semiHidden/>
    <w:rsid w:val="00ED376B"/>
    <w:pPr>
      <w:shd w:val="clear" w:color="auto" w:fill="000080"/>
    </w:pPr>
    <w:rPr>
      <w:rFonts w:ascii="Tahoma" w:hAnsi="Tahoma" w:cs="Tahoma"/>
    </w:rPr>
  </w:style>
  <w:style w:type="paragraph" w:styleId="Pr-formataoHTML">
    <w:name w:val="HTML Preformatted"/>
    <w:basedOn w:val="Normal"/>
    <w:link w:val="Pr-formataoHTMLChar"/>
    <w:semiHidden/>
    <w:rsid w:val="00ED376B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ED376B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ED376B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ED376B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ED376B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ED376B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ED376B"/>
  </w:style>
  <w:style w:type="paragraph" w:styleId="Textoembloco">
    <w:name w:val="Block Text"/>
    <w:basedOn w:val="TextoNvel1"/>
    <w:semiHidden/>
    <w:rsid w:val="00ED376B"/>
    <w:pPr>
      <w:ind w:left="1440" w:right="1440"/>
    </w:pPr>
  </w:style>
  <w:style w:type="paragraph" w:styleId="TextosemFormatao">
    <w:name w:val="Plain Text"/>
    <w:basedOn w:val="Normal"/>
    <w:link w:val="TextosemFormataoChar"/>
    <w:semiHidden/>
    <w:rsid w:val="00ED376B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ED376B"/>
    <w:pPr>
      <w:jc w:val="center"/>
    </w:pPr>
    <w:rPr>
      <w:b/>
    </w:rPr>
  </w:style>
  <w:style w:type="character" w:styleId="HiperlinkVisitado">
    <w:name w:val="FollowedHyperlink"/>
    <w:semiHidden/>
    <w:rsid w:val="00ED376B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ED376B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ED376B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1841C5"/>
    <w:pPr>
      <w:numPr>
        <w:numId w:val="20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1841C5"/>
    <w:pPr>
      <w:numPr>
        <w:numId w:val="21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1841C5"/>
    <w:pPr>
      <w:numPr>
        <w:numId w:val="22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1841C5"/>
    <w:pPr>
      <w:numPr>
        <w:numId w:val="23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1841C5"/>
    <w:pPr>
      <w:numPr>
        <w:numId w:val="24"/>
      </w:numPr>
    </w:pPr>
  </w:style>
  <w:style w:type="paragraph" w:customStyle="1" w:styleId="xl26">
    <w:name w:val="xl26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27">
    <w:name w:val="xl27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28">
    <w:name w:val="xl28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29">
    <w:name w:val="xl29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0">
    <w:name w:val="xl30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1">
    <w:name w:val="xl31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2">
    <w:name w:val="xl32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3">
    <w:name w:val="xl33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4">
    <w:name w:val="xl34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5">
    <w:name w:val="xl35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6">
    <w:name w:val="xl36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7">
    <w:name w:val="xl37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8">
    <w:name w:val="xl38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39">
    <w:name w:val="xl39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40">
    <w:name w:val="xl40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41">
    <w:name w:val="xl41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42">
    <w:name w:val="xl42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customStyle="1" w:styleId="xl43">
    <w:name w:val="xl43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customStyle="1" w:styleId="xl44">
    <w:name w:val="xl44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customStyle="1" w:styleId="xl45">
    <w:name w:val="xl45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styleId="Textodebalo">
    <w:name w:val="Balloon Text"/>
    <w:basedOn w:val="Normal"/>
    <w:link w:val="TextodebaloChar"/>
    <w:semiHidden/>
    <w:rsid w:val="00ED376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D376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emlista"/>
    <w:uiPriority w:val="99"/>
    <w:semiHidden/>
    <w:unhideWhenUsed/>
    <w:rsid w:val="001841C5"/>
    <w:pPr>
      <w:numPr>
        <w:numId w:val="27"/>
      </w:numPr>
    </w:pPr>
  </w:style>
  <w:style w:type="numbering" w:styleId="1ai">
    <w:name w:val="Outline List 1"/>
    <w:basedOn w:val="Semlista"/>
    <w:uiPriority w:val="99"/>
    <w:semiHidden/>
    <w:unhideWhenUsed/>
    <w:rsid w:val="001841C5"/>
    <w:pPr>
      <w:numPr>
        <w:numId w:val="28"/>
      </w:numPr>
    </w:pPr>
  </w:style>
  <w:style w:type="numbering" w:styleId="Artigoseo">
    <w:name w:val="Outline List 3"/>
    <w:basedOn w:val="Semlista"/>
    <w:uiPriority w:val="99"/>
    <w:semiHidden/>
    <w:unhideWhenUsed/>
    <w:rsid w:val="001841C5"/>
    <w:pPr>
      <w:numPr>
        <w:numId w:val="2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1841C5"/>
  </w:style>
  <w:style w:type="character" w:styleId="TtulodoLivro">
    <w:name w:val="Book Title"/>
    <w:uiPriority w:val="33"/>
    <w:semiHidden/>
    <w:qFormat/>
    <w:rsid w:val="001841C5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Refdecomentrio">
    <w:name w:val="annotation reference"/>
    <w:semiHidden/>
    <w:rsid w:val="00ED376B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ED376B"/>
    <w:rPr>
      <w:b/>
      <w:bCs/>
    </w:rPr>
  </w:style>
  <w:style w:type="character" w:customStyle="1" w:styleId="CommentTextChar">
    <w:name w:val="Comment Text Char"/>
    <w:semiHidden/>
    <w:rsid w:val="00040ABE"/>
    <w:rPr>
      <w:rFonts w:ascii="Arial" w:hAnsi="Arial"/>
      <w:lang w:val="en-US"/>
    </w:rPr>
  </w:style>
  <w:style w:type="character" w:customStyle="1" w:styleId="CommentSubjectChar">
    <w:name w:val="Comment Subject Char"/>
    <w:semiHidden/>
    <w:rsid w:val="00040ABE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1841C5"/>
    <w:rPr>
      <w:i/>
      <w:iCs/>
    </w:rPr>
  </w:style>
  <w:style w:type="character" w:styleId="Refdenotadefim">
    <w:name w:val="endnote reference"/>
    <w:uiPriority w:val="99"/>
    <w:semiHidden/>
    <w:unhideWhenUsed/>
    <w:rsid w:val="001841C5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1841C5"/>
    <w:rPr>
      <w:vertAlign w:val="superscript"/>
    </w:rPr>
  </w:style>
  <w:style w:type="table" w:styleId="TabeladeGrade1Clara">
    <w:name w:val="Grid Table 1 Light"/>
    <w:basedOn w:val="Tabelanormal"/>
    <w:uiPriority w:val="46"/>
    <w:rsid w:val="00ED376B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1841C5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1841C5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1841C5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1841C5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1841C5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1841C5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1841C5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1841C5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1841C5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1841C5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1841C5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1841C5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1841C5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1841C5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1841C5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1841C5"/>
  </w:style>
  <w:style w:type="character" w:styleId="CitaoHTML">
    <w:name w:val="HTML Cite"/>
    <w:uiPriority w:val="99"/>
    <w:semiHidden/>
    <w:unhideWhenUsed/>
    <w:rsid w:val="001841C5"/>
    <w:rPr>
      <w:i/>
      <w:iCs/>
    </w:rPr>
  </w:style>
  <w:style w:type="character" w:styleId="CdigoHTML">
    <w:name w:val="HTML Code"/>
    <w:uiPriority w:val="99"/>
    <w:semiHidden/>
    <w:unhideWhenUsed/>
    <w:rsid w:val="001841C5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1841C5"/>
    <w:rPr>
      <w:i/>
      <w:iCs/>
    </w:rPr>
  </w:style>
  <w:style w:type="character" w:styleId="TecladoHTML">
    <w:name w:val="HTML Keyboard"/>
    <w:uiPriority w:val="99"/>
    <w:semiHidden/>
    <w:unhideWhenUsed/>
    <w:rsid w:val="001841C5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1841C5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1841C5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1841C5"/>
    <w:rPr>
      <w:i/>
      <w:iCs/>
    </w:rPr>
  </w:style>
  <w:style w:type="character" w:styleId="nfaseIntensa">
    <w:name w:val="Intense Emphasis"/>
    <w:uiPriority w:val="21"/>
    <w:semiHidden/>
    <w:qFormat/>
    <w:rsid w:val="001841C5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1841C5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1841C5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1841C5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841C5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841C5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841C5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841C5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841C5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841C5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1841C5"/>
  </w:style>
  <w:style w:type="paragraph" w:styleId="PargrafodaLista">
    <w:name w:val="List Paragraph"/>
    <w:basedOn w:val="Normal"/>
    <w:uiPriority w:val="34"/>
    <w:semiHidden/>
    <w:qFormat/>
    <w:rsid w:val="00ED376B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1841C5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1841C5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1841C5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1841C5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1841C5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1841C5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1841C5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1841C5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1841C5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1841C5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1841C5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1841C5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1841C5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1841C5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1841C5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1841C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ED376B"/>
    <w:rPr>
      <w:color w:val="808080"/>
    </w:rPr>
  </w:style>
  <w:style w:type="table" w:styleId="TabelaSimples1">
    <w:name w:val="Plain Table 1"/>
    <w:basedOn w:val="Tabelanormal"/>
    <w:uiPriority w:val="41"/>
    <w:semiHidden/>
    <w:rsid w:val="001841C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1841C5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ED376B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D376B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ED376B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1841C5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1841C5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1841C5"/>
    <w:rPr>
      <w:u w:val="dotted"/>
    </w:rPr>
  </w:style>
  <w:style w:type="character" w:styleId="SmartLink">
    <w:name w:val="Smart Link"/>
    <w:uiPriority w:val="99"/>
    <w:semiHidden/>
    <w:unhideWhenUsed/>
    <w:rsid w:val="001841C5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1841C5"/>
    <w:rPr>
      <w:b/>
      <w:bCs/>
    </w:rPr>
  </w:style>
  <w:style w:type="character" w:styleId="nfaseSutil">
    <w:name w:val="Subtle Emphasis"/>
    <w:uiPriority w:val="19"/>
    <w:semiHidden/>
    <w:qFormat/>
    <w:rsid w:val="001841C5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1841C5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1841C5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841C5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1841C5"/>
    <w:rPr>
      <w:color w:val="605E5C"/>
      <w:shd w:val="clear" w:color="auto" w:fill="E1DFDD"/>
    </w:rPr>
  </w:style>
  <w:style w:type="character" w:customStyle="1" w:styleId="Heading1Char">
    <w:name w:val="Heading 1 Char"/>
    <w:semiHidden/>
    <w:rsid w:val="00040ABE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semiHidden/>
    <w:rsid w:val="00040ABE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semiHidden/>
    <w:rsid w:val="00040ABE"/>
    <w:rPr>
      <w:rFonts w:ascii="Arial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semiHidden/>
    <w:rsid w:val="00040ABE"/>
    <w:rPr>
      <w:b/>
      <w:bCs/>
      <w:sz w:val="28"/>
      <w:szCs w:val="28"/>
      <w:lang w:val="en-US"/>
    </w:rPr>
  </w:style>
  <w:style w:type="character" w:customStyle="1" w:styleId="Heading5Char">
    <w:name w:val="Heading 5 Char"/>
    <w:semiHidden/>
    <w:rsid w:val="00040ABE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semiHidden/>
    <w:rsid w:val="00040ABE"/>
    <w:rPr>
      <w:b/>
      <w:bCs/>
      <w:sz w:val="22"/>
      <w:szCs w:val="22"/>
      <w:lang w:val="en-US"/>
    </w:rPr>
  </w:style>
  <w:style w:type="character" w:customStyle="1" w:styleId="Heading7Char">
    <w:name w:val="Heading 7 Char"/>
    <w:semiHidden/>
    <w:rsid w:val="00040ABE"/>
    <w:rPr>
      <w:sz w:val="24"/>
      <w:szCs w:val="24"/>
      <w:lang w:val="en-US"/>
    </w:rPr>
  </w:style>
  <w:style w:type="character" w:customStyle="1" w:styleId="Heading8Char">
    <w:name w:val="Heading 8 Char"/>
    <w:semiHidden/>
    <w:rsid w:val="00040ABE"/>
    <w:rPr>
      <w:i/>
      <w:iCs/>
      <w:sz w:val="24"/>
      <w:szCs w:val="24"/>
      <w:lang w:val="en-US"/>
    </w:rPr>
  </w:style>
  <w:style w:type="character" w:customStyle="1" w:styleId="Heading9Char">
    <w:name w:val="Heading 9 Char"/>
    <w:semiHidden/>
    <w:rsid w:val="00040ABE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48591B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1841C5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48591B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48591B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1841C5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48591B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48591B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ED376B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ED376B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48591B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ED376B"/>
    <w:pPr>
      <w:numPr>
        <w:numId w:val="25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ED376B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ED376B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48591B"/>
    <w:pPr>
      <w:numPr>
        <w:ilvl w:val="0"/>
      </w:numPr>
    </w:pPr>
  </w:style>
  <w:style w:type="character" w:customStyle="1" w:styleId="SignatureChar">
    <w:name w:val="Signature Char"/>
    <w:semiHidden/>
    <w:rsid w:val="00040ABE"/>
    <w:rPr>
      <w:rFonts w:ascii="Arial" w:hAnsi="Arial"/>
      <w:lang w:val="en-US"/>
    </w:rPr>
  </w:style>
  <w:style w:type="character" w:customStyle="1" w:styleId="MessageHeaderChar">
    <w:name w:val="Message Header Char"/>
    <w:semiHidden/>
    <w:rsid w:val="00040ABE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BodyTextChar">
    <w:name w:val="Body Text Char"/>
    <w:semiHidden/>
    <w:rsid w:val="00040ABE"/>
    <w:rPr>
      <w:rFonts w:ascii="Arial" w:hAnsi="Arial"/>
      <w:lang w:val="en-US"/>
    </w:rPr>
  </w:style>
  <w:style w:type="character" w:customStyle="1" w:styleId="ClosingChar">
    <w:name w:val="Closing Char"/>
    <w:semiHidden/>
    <w:rsid w:val="00040ABE"/>
    <w:rPr>
      <w:rFonts w:ascii="Arial" w:hAnsi="Arial"/>
      <w:lang w:val="en-US"/>
    </w:rPr>
  </w:style>
  <w:style w:type="character" w:customStyle="1" w:styleId="SubtitleChar">
    <w:name w:val="Subtitle Char"/>
    <w:semiHidden/>
    <w:rsid w:val="00040ABE"/>
    <w:rPr>
      <w:rFonts w:ascii="Arial" w:hAnsi="Arial" w:cs="Arial"/>
      <w:sz w:val="24"/>
      <w:szCs w:val="24"/>
      <w:lang w:val="en-US"/>
    </w:rPr>
  </w:style>
  <w:style w:type="character" w:customStyle="1" w:styleId="MacroTextChar">
    <w:name w:val="Macro Text Char"/>
    <w:semiHidden/>
    <w:rsid w:val="00040ABE"/>
    <w:rPr>
      <w:rFonts w:ascii="Courier New" w:hAnsi="Courier New" w:cs="Courier New"/>
      <w:lang w:val="en-US"/>
    </w:rPr>
  </w:style>
  <w:style w:type="character" w:customStyle="1" w:styleId="EndnoteTextChar">
    <w:name w:val="Endnote Text Char"/>
    <w:semiHidden/>
    <w:rsid w:val="00040ABE"/>
    <w:rPr>
      <w:rFonts w:ascii="Arial" w:hAnsi="Arial"/>
      <w:lang w:val="en-US"/>
    </w:rPr>
  </w:style>
  <w:style w:type="character" w:customStyle="1" w:styleId="FootnoteTextChar">
    <w:name w:val="Footnote Text Char"/>
    <w:semiHidden/>
    <w:rsid w:val="00040ABE"/>
    <w:rPr>
      <w:rFonts w:ascii="Arial" w:hAnsi="Arial"/>
      <w:lang w:val="en-US"/>
    </w:rPr>
  </w:style>
  <w:style w:type="character" w:customStyle="1" w:styleId="TitleChar">
    <w:name w:val="Title Char"/>
    <w:semiHidden/>
    <w:rsid w:val="00040ABE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E-mailSignatureChar">
    <w:name w:val="E-mail Signature Char"/>
    <w:semiHidden/>
    <w:rsid w:val="00040ABE"/>
    <w:rPr>
      <w:rFonts w:ascii="Arial" w:hAnsi="Arial"/>
      <w:lang w:val="en-US"/>
    </w:rPr>
  </w:style>
  <w:style w:type="character" w:customStyle="1" w:styleId="BodyText2Char">
    <w:name w:val="Body Text 2 Char"/>
    <w:semiHidden/>
    <w:rsid w:val="00040ABE"/>
    <w:rPr>
      <w:rFonts w:ascii="Arial" w:hAnsi="Arial"/>
      <w:lang w:val="en-US"/>
    </w:rPr>
  </w:style>
  <w:style w:type="character" w:customStyle="1" w:styleId="BodyText3Char">
    <w:name w:val="Body Text 3 Char"/>
    <w:semiHidden/>
    <w:rsid w:val="00040ABE"/>
    <w:rPr>
      <w:rFonts w:ascii="Arial" w:hAnsi="Arial"/>
      <w:sz w:val="16"/>
      <w:szCs w:val="16"/>
      <w:lang w:val="en-US"/>
    </w:rPr>
  </w:style>
  <w:style w:type="character" w:customStyle="1" w:styleId="DateChar">
    <w:name w:val="Date Char"/>
    <w:semiHidden/>
    <w:rsid w:val="00040ABE"/>
    <w:rPr>
      <w:rFonts w:ascii="Arial" w:hAnsi="Arial"/>
      <w:lang w:val="en-US"/>
    </w:rPr>
  </w:style>
  <w:style w:type="character" w:customStyle="1" w:styleId="HTMLAddressChar">
    <w:name w:val="HTML Address Char"/>
    <w:semiHidden/>
    <w:rsid w:val="00040ABE"/>
    <w:rPr>
      <w:rFonts w:ascii="Arial" w:hAnsi="Arial"/>
      <w:i/>
      <w:iCs/>
      <w:lang w:val="en-US"/>
    </w:rPr>
  </w:style>
  <w:style w:type="character" w:customStyle="1" w:styleId="DocumentMapChar">
    <w:name w:val="Document Map Char"/>
    <w:semiHidden/>
    <w:rsid w:val="00040ABE"/>
    <w:rPr>
      <w:rFonts w:ascii="Tahoma" w:hAnsi="Tahoma" w:cs="Tahoma"/>
      <w:shd w:val="clear" w:color="auto" w:fill="000080"/>
      <w:lang w:val="en-US"/>
    </w:rPr>
  </w:style>
  <w:style w:type="character" w:customStyle="1" w:styleId="HTMLPreformattedChar">
    <w:name w:val="HTML Preformatted Char"/>
    <w:semiHidden/>
    <w:rsid w:val="00040ABE"/>
    <w:rPr>
      <w:rFonts w:ascii="Courier New" w:hAnsi="Courier New" w:cs="Courier New"/>
      <w:lang w:val="en-US"/>
    </w:rPr>
  </w:style>
  <w:style w:type="character" w:customStyle="1" w:styleId="BodyTextFirstIndentChar">
    <w:name w:val="Body Text First Indent Char"/>
    <w:semiHidden/>
    <w:rsid w:val="00040ABE"/>
    <w:rPr>
      <w:rFonts w:ascii="Arial" w:hAnsi="Arial"/>
      <w:lang w:val="en-US"/>
    </w:rPr>
  </w:style>
  <w:style w:type="character" w:customStyle="1" w:styleId="BodyTextIndentChar">
    <w:name w:val="Body Text Indent Char"/>
    <w:semiHidden/>
    <w:rsid w:val="00040ABE"/>
    <w:rPr>
      <w:rFonts w:ascii="Arial" w:hAnsi="Arial"/>
      <w:lang w:val="en-US"/>
    </w:rPr>
  </w:style>
  <w:style w:type="character" w:customStyle="1" w:styleId="BodyTextFirstIndent2Char">
    <w:name w:val="Body Text First Indent 2 Char"/>
    <w:semiHidden/>
    <w:rsid w:val="00040ABE"/>
    <w:rPr>
      <w:rFonts w:ascii="Arial" w:hAnsi="Arial"/>
      <w:lang w:val="en-US"/>
    </w:rPr>
  </w:style>
  <w:style w:type="character" w:customStyle="1" w:styleId="BodyTextIndent2Char">
    <w:name w:val="Body Text Indent 2 Char"/>
    <w:semiHidden/>
    <w:rsid w:val="00040ABE"/>
    <w:rPr>
      <w:rFonts w:ascii="Arial" w:hAnsi="Arial"/>
      <w:lang w:val="en-US"/>
    </w:rPr>
  </w:style>
  <w:style w:type="character" w:customStyle="1" w:styleId="BodyTextIndent3Char">
    <w:name w:val="Body Text Indent 3 Char"/>
    <w:semiHidden/>
    <w:rsid w:val="00040ABE"/>
    <w:rPr>
      <w:rFonts w:ascii="Arial" w:hAnsi="Arial"/>
      <w:sz w:val="16"/>
      <w:szCs w:val="16"/>
      <w:lang w:val="en-US"/>
    </w:rPr>
  </w:style>
  <w:style w:type="character" w:customStyle="1" w:styleId="SalutationChar">
    <w:name w:val="Salutation Char"/>
    <w:semiHidden/>
    <w:rsid w:val="00040ABE"/>
    <w:rPr>
      <w:rFonts w:ascii="Arial" w:hAnsi="Arial"/>
      <w:lang w:val="en-US"/>
    </w:rPr>
  </w:style>
  <w:style w:type="character" w:customStyle="1" w:styleId="PlainTextChar">
    <w:name w:val="Plain Text Char"/>
    <w:semiHidden/>
    <w:rsid w:val="00040ABE"/>
    <w:rPr>
      <w:rFonts w:ascii="Courier New" w:hAnsi="Courier New" w:cs="Courier New"/>
      <w:lang w:val="en-US"/>
    </w:rPr>
  </w:style>
  <w:style w:type="character" w:customStyle="1" w:styleId="NoteHeadingChar">
    <w:name w:val="Note Heading Char"/>
    <w:semiHidden/>
    <w:rsid w:val="00040ABE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ED376B"/>
    <w:pPr>
      <w:numPr>
        <w:numId w:val="19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BalloonTextChar">
    <w:name w:val="Balloon Text Char"/>
    <w:semiHidden/>
    <w:rsid w:val="00040ABE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1841C5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1841C5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ED376B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48591B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ED376B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ED376B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1841C5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ED376B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ED376B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ED376B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ED376B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ED376B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ED376B"/>
    <w:pPr>
      <w:ind w:left="1195"/>
    </w:pPr>
  </w:style>
  <w:style w:type="paragraph" w:customStyle="1" w:styleId="WARNINGIDENT">
    <w:name w:val="WARNING (IDENT)"/>
    <w:basedOn w:val="WARNING"/>
    <w:semiHidden/>
    <w:qFormat/>
    <w:rsid w:val="00ED376B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48591B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48591B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48591B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48591B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ED376B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ED376B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48591B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48591B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1841C5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48591B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48591B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48591B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48591B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48591B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ED376B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ED376B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ED376B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ED376B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ED376B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ED376B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ED376B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48591B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ED376B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48591B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48591B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48591B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48591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48591B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48591B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48591B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48591B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ED376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48591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48591B"/>
    <w:rPr>
      <w:color w:val="0000FF"/>
    </w:rPr>
  </w:style>
  <w:style w:type="paragraph" w:customStyle="1" w:styleId="TEXTOCENTRALIZADO">
    <w:name w:val="TEXTO CENTRALIZADO"/>
    <w:basedOn w:val="TEXTOCORRIDO"/>
    <w:semiHidden/>
    <w:rsid w:val="0048591B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48591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48591B"/>
    <w:rPr>
      <w:b/>
    </w:rPr>
  </w:style>
  <w:style w:type="character" w:customStyle="1" w:styleId="ALLCAPS">
    <w:name w:val="ALLCAPS"/>
    <w:uiPriority w:val="1"/>
    <w:semiHidden/>
    <w:qFormat/>
    <w:rsid w:val="0048591B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48591B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48591B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48591B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48591B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48591B"/>
    <w:pPr>
      <w:spacing w:after="0"/>
    </w:pPr>
  </w:style>
  <w:style w:type="numbering" w:customStyle="1" w:styleId="CAUTIONLIST">
    <w:name w:val="CAUTION LIST"/>
    <w:uiPriority w:val="99"/>
    <w:rsid w:val="00ED376B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ED376B"/>
    <w:pPr>
      <w:ind w:left="1310"/>
    </w:pPr>
  </w:style>
  <w:style w:type="paragraph" w:customStyle="1" w:styleId="DivisodepginaTRACEJADO">
    <w:name w:val="Divisão de página (TRACEJADO)"/>
    <w:semiHidden/>
    <w:qFormat/>
    <w:rsid w:val="00040ABE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ED376B"/>
    <w:pPr>
      <w:numPr>
        <w:numId w:val="39"/>
      </w:numPr>
    </w:pPr>
  </w:style>
  <w:style w:type="numbering" w:customStyle="1" w:styleId="NOTAMULTIPLALISTA">
    <w:name w:val="NOTA MULTIPLA LISTA"/>
    <w:uiPriority w:val="99"/>
    <w:rsid w:val="00ED376B"/>
    <w:pPr>
      <w:numPr>
        <w:numId w:val="40"/>
      </w:numPr>
    </w:pPr>
  </w:style>
  <w:style w:type="numbering" w:customStyle="1" w:styleId="NOTANUMERADALISTA">
    <w:name w:val="NOTA NUMERADA LISTA"/>
    <w:uiPriority w:val="99"/>
    <w:rsid w:val="00ED376B"/>
    <w:pPr>
      <w:numPr>
        <w:numId w:val="41"/>
      </w:numPr>
    </w:pPr>
  </w:style>
  <w:style w:type="numbering" w:customStyle="1" w:styleId="CAUTIONMULTIPLO">
    <w:name w:val="CAUTION MULTIPLO"/>
    <w:uiPriority w:val="99"/>
    <w:rsid w:val="00ED376B"/>
    <w:pPr>
      <w:numPr>
        <w:numId w:val="43"/>
      </w:numPr>
    </w:pPr>
  </w:style>
  <w:style w:type="numbering" w:customStyle="1" w:styleId="WARNINGLIST">
    <w:name w:val="WARNING LIST"/>
    <w:uiPriority w:val="99"/>
    <w:rsid w:val="00ED376B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48591B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ED376B"/>
    <w:pPr>
      <w:numPr>
        <w:numId w:val="46"/>
      </w:numPr>
    </w:pPr>
  </w:style>
  <w:style w:type="numbering" w:customStyle="1" w:styleId="SIMPLEWARNING">
    <w:name w:val="SIMPLE WARNING"/>
    <w:uiPriority w:val="99"/>
    <w:rsid w:val="00ED376B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48591B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48591B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48591B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48591B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48591B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48591B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ED376B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ED376B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ED376B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ED376B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ED376B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ED376B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ED376B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ED376B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ED376B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ED376B"/>
    <w:pPr>
      <w:numPr>
        <w:ilvl w:val="0"/>
      </w:numPr>
    </w:pPr>
  </w:style>
  <w:style w:type="character" w:customStyle="1" w:styleId="TextoNvel1Char">
    <w:name w:val="Texto Nível 1 Char"/>
    <w:link w:val="TextoNvel1"/>
    <w:rsid w:val="00ED376B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ED376B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ED376B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ED376B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ED376B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ED376B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ED376B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ED376B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ED376B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ED376B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ED376B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ED376B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ED376B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ED376B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ED376B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ED376B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ED376B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ED376B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ED376B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ED376B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ED376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ED376B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ED376B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ED376B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ED376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ED376B"/>
    <w:rPr>
      <w:color w:val="0000FF"/>
    </w:rPr>
  </w:style>
  <w:style w:type="paragraph" w:customStyle="1" w:styleId="TextoCentralizado0">
    <w:name w:val="Texto Centralizado"/>
    <w:rsid w:val="00ED376B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ED376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ED376B"/>
    <w:rPr>
      <w:b/>
    </w:rPr>
  </w:style>
  <w:style w:type="character" w:customStyle="1" w:styleId="-ALLCAPS">
    <w:name w:val="- ALLCAPS"/>
    <w:uiPriority w:val="1"/>
    <w:qFormat/>
    <w:rsid w:val="00ED376B"/>
    <w:rPr>
      <w:caps/>
      <w:smallCaps w:val="0"/>
    </w:rPr>
  </w:style>
  <w:style w:type="character" w:customStyle="1" w:styleId="-ALLCAPSNEGRITO">
    <w:name w:val="- ALLCAPS NEGRITO"/>
    <w:uiPriority w:val="1"/>
    <w:qFormat/>
    <w:rsid w:val="00ED376B"/>
    <w:rPr>
      <w:b/>
      <w:caps/>
      <w:smallCaps w:val="0"/>
    </w:rPr>
  </w:style>
  <w:style w:type="paragraph" w:customStyle="1" w:styleId="Notanica">
    <w:name w:val="Nota Única"/>
    <w:qFormat/>
    <w:rsid w:val="00ED376B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ED376B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ED376B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ED376B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ED376B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ED376B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ED376B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ED376B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ED376B"/>
    <w:rPr>
      <w:b/>
      <w:color w:val="0000FF"/>
    </w:rPr>
  </w:style>
  <w:style w:type="character" w:customStyle="1" w:styleId="-SUBSCRITONEGRITO">
    <w:name w:val="- SUBSCRITO NEGRITO"/>
    <w:uiPriority w:val="1"/>
    <w:qFormat/>
    <w:rsid w:val="00ED376B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ED376B"/>
    <w:pPr>
      <w:numPr>
        <w:numId w:val="56"/>
      </w:numPr>
    </w:pPr>
  </w:style>
  <w:style w:type="numbering" w:customStyle="1" w:styleId="NOTAMULTIPLA">
    <w:name w:val="NOTA MULTIPLA"/>
    <w:uiPriority w:val="99"/>
    <w:rsid w:val="00ED376B"/>
    <w:pPr>
      <w:numPr>
        <w:numId w:val="54"/>
      </w:numPr>
    </w:pPr>
  </w:style>
  <w:style w:type="paragraph" w:customStyle="1" w:styleId="TOC-Suplementos">
    <w:name w:val="TOC - Suplementos"/>
    <w:qFormat/>
    <w:rsid w:val="00ED376B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ED376B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ED376B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ED376B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ED376B"/>
    <w:rPr>
      <w:b/>
      <w:i/>
    </w:rPr>
  </w:style>
  <w:style w:type="paragraph" w:customStyle="1" w:styleId="CONDITIONEICASCASLightsAuraltab">
    <w:name w:val="CONDITION/EICAS/CAS/Lights/Aural (tab)"/>
    <w:rsid w:val="00ED376B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ED376B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ED37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ED37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ED37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ED37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ED376B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ED376B"/>
    <w:pPr>
      <w:ind w:left="1152" w:hanging="288"/>
    </w:pPr>
  </w:style>
  <w:style w:type="character" w:customStyle="1" w:styleId="-PRETO">
    <w:name w:val="- PRETO"/>
    <w:uiPriority w:val="1"/>
    <w:qFormat/>
    <w:rsid w:val="00ED376B"/>
    <w:rPr>
      <w:color w:val="auto"/>
    </w:rPr>
  </w:style>
  <w:style w:type="paragraph" w:customStyle="1" w:styleId="Continuesonnextpage">
    <w:name w:val="Continues on next page"/>
    <w:qFormat/>
    <w:rsid w:val="00ED376B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customStyle="1" w:styleId="Ttulo1Char">
    <w:name w:val="Título 1 Char"/>
    <w:link w:val="Ttulo1"/>
    <w:semiHidden/>
    <w:rsid w:val="00ED376B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ED376B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ED376B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ED376B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ED376B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ED376B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ED376B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ED376B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ED376B"/>
    <w:rPr>
      <w:rFonts w:ascii="Arial" w:hAnsi="Arial" w:cs="Arial"/>
      <w:sz w:val="22"/>
      <w:szCs w:val="22"/>
      <w:lang w:val="en-US"/>
    </w:rPr>
  </w:style>
  <w:style w:type="character" w:customStyle="1" w:styleId="AssinaturaChar">
    <w:name w:val="Assinatura Char"/>
    <w:link w:val="Assinatura"/>
    <w:semiHidden/>
    <w:rsid w:val="00ED376B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ED376B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ED376B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ED376B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ED376B"/>
    <w:rPr>
      <w:rFonts w:ascii="Arial" w:hAnsi="Arial" w:cs="Arial"/>
      <w:sz w:val="24"/>
      <w:szCs w:val="24"/>
      <w:lang w:val="en-US"/>
    </w:rPr>
  </w:style>
  <w:style w:type="character" w:customStyle="1" w:styleId="TextodecomentrioChar">
    <w:name w:val="Texto de comentário Char"/>
    <w:link w:val="Textodecomentrio"/>
    <w:semiHidden/>
    <w:rsid w:val="00ED376B"/>
    <w:rPr>
      <w:rFonts w:ascii="Arial" w:hAnsi="Arial"/>
      <w:lang w:val="en-US"/>
    </w:rPr>
  </w:style>
  <w:style w:type="character" w:customStyle="1" w:styleId="TextodemacroChar">
    <w:name w:val="Texto de macro Char"/>
    <w:link w:val="Textodemacro"/>
    <w:semiHidden/>
    <w:rsid w:val="00ED376B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ED376B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ED376B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ED376B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link w:val="AssinaturadeEmail"/>
    <w:semiHidden/>
    <w:rsid w:val="00ED376B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ED376B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ED376B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ED376B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ED376B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ED376B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ED376B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ED376B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ED376B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ED376B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ED376B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ED376B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ED376B"/>
    <w:rPr>
      <w:rFonts w:ascii="Arial" w:hAnsi="Arial"/>
      <w:lang w:val="en-US"/>
    </w:rPr>
  </w:style>
  <w:style w:type="character" w:customStyle="1" w:styleId="TextosemFormataoChar">
    <w:name w:val="Texto sem Formatação Char"/>
    <w:link w:val="TextosemFormatao"/>
    <w:semiHidden/>
    <w:rsid w:val="00ED376B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ED376B"/>
    <w:rPr>
      <w:rFonts w:ascii="Arial" w:hAnsi="Arial"/>
      <w:b/>
      <w:lang w:val="en-US"/>
    </w:rPr>
  </w:style>
  <w:style w:type="character" w:customStyle="1" w:styleId="TextodebaloChar">
    <w:name w:val="Texto de balão Char"/>
    <w:link w:val="Textodebalo"/>
    <w:semiHidden/>
    <w:rsid w:val="00ED376B"/>
    <w:rPr>
      <w:rFonts w:ascii="Tahoma" w:hAnsi="Tahoma" w:cs="Tahoma"/>
      <w:sz w:val="16"/>
      <w:szCs w:val="16"/>
      <w:lang w:val="en-US"/>
    </w:rPr>
  </w:style>
  <w:style w:type="character" w:customStyle="1" w:styleId="AssuntodocomentrioChar">
    <w:name w:val="Assunto do comentário Char"/>
    <w:link w:val="Assuntodocomentrio"/>
    <w:semiHidden/>
    <w:rsid w:val="00ED376B"/>
    <w:rPr>
      <w:rFonts w:ascii="Arial" w:hAnsi="Arial"/>
      <w:b/>
      <w:bCs/>
      <w:lang w:val="en-US"/>
    </w:rPr>
  </w:style>
  <w:style w:type="paragraph" w:customStyle="1" w:styleId="CondioTracejado">
    <w:name w:val="Condição (Tracejado)"/>
    <w:qFormat/>
    <w:rsid w:val="00ED376B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  <w:style w:type="character" w:customStyle="1" w:styleId="SmartLinkError1">
    <w:name w:val="SmartLinkError1"/>
    <w:basedOn w:val="Fontepargpadro"/>
    <w:uiPriority w:val="99"/>
    <w:semiHidden/>
    <w:unhideWhenUsed/>
    <w:rsid w:val="00B73EF3"/>
    <w:rPr>
      <w:color w:val="FF0000"/>
    </w:rPr>
  </w:style>
  <w:style w:type="character" w:styleId="SmartLinkError">
    <w:name w:val="Smart Link Error"/>
    <w:basedOn w:val="Fontepargpadro"/>
    <w:uiPriority w:val="99"/>
    <w:semiHidden/>
    <w:unhideWhenUsed/>
    <w:rsid w:val="00800B91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172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EMBRAER S/A</dc:creator>
  <cp:keywords/>
  <dc:description/>
  <cp:lastModifiedBy>DAVI HENRIQUE DE SOUSA PINTO</cp:lastModifiedBy>
  <cp:revision>25</cp:revision>
  <cp:lastPrinted>2013-07-23T13:35:00Z</cp:lastPrinted>
  <dcterms:created xsi:type="dcterms:W3CDTF">2020-05-21T18:25:00Z</dcterms:created>
  <dcterms:modified xsi:type="dcterms:W3CDTF">2021-02-05T16:32:00Z</dcterms:modified>
</cp:coreProperties>
</file>