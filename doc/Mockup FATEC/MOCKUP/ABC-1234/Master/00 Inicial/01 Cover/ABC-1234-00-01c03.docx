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B068" w14:textId="16055444" w:rsidR="00944CE8" w:rsidRDefault="009C4F9A" w:rsidP="00AE057D">
      <w:pPr>
        <w:pStyle w:val="TEXTO"/>
        <w:jc w:val="center"/>
      </w:pPr>
      <w:bookmarkStart w:id="0" w:name="_Hlk63242886"/>
      <w:r>
        <w:pict w14:anchorId="66A7C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21.5pt">
            <v:imagedata r:id="rId7" o:title="x-lista-de-letras-na-bola-esfera-ou-circulo-modelo-de-logotipo-generico-corporativo_8580-28" croptop="15827f" cropbottom="13598f"/>
          </v:shape>
        </w:pict>
      </w:r>
    </w:p>
    <w:p w14:paraId="3E344F23" w14:textId="55EF8E13" w:rsidR="00944CE8" w:rsidRDefault="000D3983" w:rsidP="0019742C">
      <w:pPr>
        <w:pStyle w:val="TTULODOCAPTULO"/>
        <w:spacing w:before="100" w:after="100"/>
        <w:rPr>
          <w:sz w:val="32"/>
        </w:rPr>
      </w:pPr>
      <w:r>
        <w:rPr>
          <w:sz w:val="32"/>
        </w:rPr>
        <w:t>ABC - 1234</w:t>
      </w:r>
    </w:p>
    <w:p w14:paraId="05AA03C6" w14:textId="12D2A731" w:rsidR="00944CE8" w:rsidRPr="00C2580E" w:rsidRDefault="006D04CA">
      <w:pPr>
        <w:pStyle w:val="TTULODOCAPTULO"/>
        <w:spacing w:after="120"/>
        <w:rPr>
          <w:sz w:val="32"/>
        </w:rPr>
      </w:pPr>
      <w:r>
        <w:rPr>
          <w:sz w:val="32"/>
        </w:rPr>
        <w:t>EPISODE GUIDE</w:t>
      </w:r>
    </w:p>
    <w:p w14:paraId="03CA20A5" w14:textId="77777777" w:rsidR="00944CE8" w:rsidRPr="0016768E" w:rsidRDefault="00944CE8">
      <w:pPr>
        <w:pStyle w:val="TEXTO"/>
        <w:spacing w:after="0" w:line="200" w:lineRule="exact"/>
        <w:ind w:left="1134" w:right="510" w:hanging="567"/>
        <w:rPr>
          <w:sz w:val="16"/>
        </w:rPr>
      </w:pPr>
    </w:p>
    <w:p w14:paraId="196D3117" w14:textId="05951C29" w:rsidR="0019742C" w:rsidRDefault="009C4F9A" w:rsidP="00C61AD6">
      <w:pPr>
        <w:pStyle w:val="TTULO2NVEL"/>
        <w:spacing w:before="200" w:line="230" w:lineRule="exact"/>
        <w:jc w:val="center"/>
      </w:pPr>
      <w:r>
        <w:t>SATURN</w:t>
      </w:r>
      <w:bookmarkStart w:id="1" w:name="_GoBack"/>
      <w:bookmarkEnd w:id="1"/>
    </w:p>
    <w:p w14:paraId="0D00F0E3" w14:textId="77777777" w:rsidR="0019742C" w:rsidRDefault="0019742C" w:rsidP="00C61AD6">
      <w:pPr>
        <w:pStyle w:val="TTULO2NVEL"/>
        <w:spacing w:before="200" w:line="230" w:lineRule="exact"/>
        <w:jc w:val="center"/>
      </w:pPr>
    </w:p>
    <w:p w14:paraId="5A569AA1" w14:textId="77777777" w:rsidR="0046596B" w:rsidRDefault="0046596B" w:rsidP="0046596B">
      <w:pPr>
        <w:pStyle w:val="TTULO2NVEL"/>
        <w:spacing w:before="100" w:after="100" w:line="230" w:lineRule="exact"/>
        <w:jc w:val="right"/>
      </w:pPr>
    </w:p>
    <w:p w14:paraId="3D00EE63" w14:textId="77777777" w:rsidR="0046596B" w:rsidRDefault="0046596B" w:rsidP="0046596B">
      <w:pPr>
        <w:pStyle w:val="TTULO2NVEL"/>
        <w:spacing w:before="100" w:after="100" w:line="230" w:lineRule="exact"/>
        <w:jc w:val="right"/>
      </w:pPr>
    </w:p>
    <w:p w14:paraId="20B73C91" w14:textId="47770B7F" w:rsidR="00944CE8" w:rsidRPr="00E16989" w:rsidRDefault="0046596B" w:rsidP="0046596B">
      <w:pPr>
        <w:pStyle w:val="TTULO2NVEL"/>
        <w:spacing w:before="100" w:after="100" w:line="230" w:lineRule="exact"/>
        <w:jc w:val="right"/>
      </w:pPr>
      <w:r>
        <w:t>Season</w:t>
      </w:r>
      <w:r w:rsidR="00944CE8" w:rsidRPr="00E16989">
        <w:t>:</w:t>
      </w:r>
      <w:r>
        <w:t xml:space="preserve"> </w:t>
      </w:r>
      <w:r w:rsidRPr="0046596B">
        <w:rPr>
          <w:b w:val="0"/>
          <w:bCs/>
        </w:rPr>
        <w:t>ONE</w:t>
      </w:r>
    </w:p>
    <w:p w14:paraId="309B41DF" w14:textId="281F9DB0" w:rsidR="00944CE8" w:rsidRDefault="0046596B" w:rsidP="0046596B">
      <w:pPr>
        <w:pStyle w:val="TTULO2NVEL"/>
        <w:spacing w:before="100" w:after="100" w:line="230" w:lineRule="exact"/>
        <w:jc w:val="right"/>
      </w:pPr>
      <w:r>
        <w:t>EPISODE</w:t>
      </w:r>
      <w:r w:rsidR="00944CE8">
        <w:t>:</w:t>
      </w:r>
      <w:r>
        <w:t xml:space="preserve"> </w:t>
      </w:r>
      <w:r w:rsidRPr="0046596B">
        <w:rPr>
          <w:b w:val="0"/>
          <w:bCs/>
        </w:rPr>
        <w:t>TEN</w:t>
      </w:r>
    </w:p>
    <w:p w14:paraId="4F3ACE85" w14:textId="77777777" w:rsidR="00944CE8" w:rsidRDefault="00944CE8">
      <w:pPr>
        <w:pStyle w:val="TEXTO"/>
        <w:spacing w:after="0"/>
      </w:pPr>
    </w:p>
    <w:p w14:paraId="1E119B3C" w14:textId="4A6486B4" w:rsidR="00944CE8" w:rsidRDefault="000D3983" w:rsidP="00E16989">
      <w:pPr>
        <w:pStyle w:val="TTULO2NVEL"/>
        <w:spacing w:before="0"/>
        <w:jc w:val="right"/>
      </w:pPr>
      <w:r>
        <w:t>ABC-1234</w:t>
      </w:r>
      <w:r w:rsidR="0046596B">
        <w:t>-</w:t>
      </w:r>
      <w:r w:rsidR="009C4F9A">
        <w:t>60</w:t>
      </w:r>
    </w:p>
    <w:p w14:paraId="247D1B40" w14:textId="77777777" w:rsidR="00944CE8" w:rsidRDefault="00791C5C" w:rsidP="00E16989">
      <w:pPr>
        <w:pStyle w:val="TEXTO"/>
        <w:spacing w:after="0"/>
        <w:jc w:val="right"/>
        <w:rPr>
          <w:b/>
          <w:bCs/>
          <w:sz w:val="24"/>
        </w:rPr>
      </w:pPr>
      <w:smartTag w:uri="urn:schemas-microsoft-com:office:smarttags" w:element="date">
        <w:smartTagPr>
          <w:attr w:name="Year" w:val="2008"/>
          <w:attr w:name="Day" w:val="9"/>
          <w:attr w:name="Month" w:val="12"/>
        </w:smartTagPr>
        <w:r>
          <w:rPr>
            <w:b/>
            <w:bCs/>
            <w:sz w:val="24"/>
          </w:rPr>
          <w:t>DECEMBER</w:t>
        </w:r>
        <w:r w:rsidR="00C2580E">
          <w:rPr>
            <w:b/>
            <w:bCs/>
            <w:sz w:val="24"/>
          </w:rPr>
          <w:t xml:space="preserve"> </w:t>
        </w:r>
        <w:r>
          <w:rPr>
            <w:b/>
            <w:bCs/>
            <w:sz w:val="24"/>
          </w:rPr>
          <w:t>0</w:t>
        </w:r>
        <w:r w:rsidR="00D7050E">
          <w:rPr>
            <w:b/>
            <w:bCs/>
            <w:sz w:val="24"/>
          </w:rPr>
          <w:t>9</w:t>
        </w:r>
        <w:r w:rsidR="00944CE8">
          <w:rPr>
            <w:b/>
            <w:bCs/>
            <w:sz w:val="24"/>
          </w:rPr>
          <w:t>, 200</w:t>
        </w:r>
        <w:r w:rsidR="003F4174">
          <w:rPr>
            <w:b/>
            <w:bCs/>
            <w:sz w:val="24"/>
          </w:rPr>
          <w:t>8</w:t>
        </w:r>
      </w:smartTag>
    </w:p>
    <w:p w14:paraId="6E8B208B" w14:textId="279439EB" w:rsidR="00E16989" w:rsidRPr="00F61F13" w:rsidRDefault="00277FD6" w:rsidP="00E16989">
      <w:pPr>
        <w:pStyle w:val="TEXTO"/>
        <w:spacing w:after="0"/>
        <w:jc w:val="right"/>
        <w:rPr>
          <w:b/>
          <w:bCs/>
        </w:rPr>
      </w:pPr>
      <w:r w:rsidRPr="00F61F13">
        <w:rPr>
          <w:b/>
          <w:bCs/>
        </w:rPr>
        <w:t xml:space="preserve">REVISION </w:t>
      </w:r>
      <w:r w:rsidR="000D3983">
        <w:rPr>
          <w:b/>
          <w:bCs/>
        </w:rPr>
        <w:t>06</w:t>
      </w:r>
      <w:r w:rsidRPr="00F61F13">
        <w:rPr>
          <w:b/>
          <w:bCs/>
        </w:rPr>
        <w:t xml:space="preserve"> – </w:t>
      </w:r>
      <w:smartTag w:uri="urn:schemas-microsoft-com:office:smarttags" w:element="date">
        <w:smartTagPr>
          <w:attr w:name="Year" w:val="2020"/>
          <w:attr w:name="Day" w:val="17"/>
          <w:attr w:name="Month" w:val="3"/>
        </w:smartTagPr>
        <w:r w:rsidR="000B7458">
          <w:rPr>
            <w:b/>
            <w:bCs/>
          </w:rPr>
          <w:t>MARCH</w:t>
        </w:r>
        <w:r w:rsidRPr="00F61F13">
          <w:rPr>
            <w:b/>
            <w:bCs/>
          </w:rPr>
          <w:t xml:space="preserve"> </w:t>
        </w:r>
        <w:r w:rsidR="00614270">
          <w:rPr>
            <w:b/>
            <w:bCs/>
          </w:rPr>
          <w:t>1</w:t>
        </w:r>
        <w:r w:rsidR="000B7458">
          <w:rPr>
            <w:b/>
            <w:bCs/>
          </w:rPr>
          <w:t>7</w:t>
        </w:r>
        <w:r w:rsidRPr="00F61F13">
          <w:rPr>
            <w:b/>
            <w:bCs/>
          </w:rPr>
          <w:t>, 20</w:t>
        </w:r>
        <w:r w:rsidR="000B7458">
          <w:rPr>
            <w:b/>
            <w:bCs/>
          </w:rPr>
          <w:t>20</w:t>
        </w:r>
      </w:smartTag>
    </w:p>
    <w:bookmarkEnd w:id="0"/>
    <w:p w14:paraId="6A6C5A79" w14:textId="77777777" w:rsidR="00944CE8" w:rsidRDefault="00E16989" w:rsidP="00E16989">
      <w:pPr>
        <w:pStyle w:val="TEXTO"/>
      </w:pPr>
      <w:r>
        <w:br w:type="page"/>
      </w:r>
    </w:p>
    <w:sectPr w:rsidR="00944CE8" w:rsidSect="00E16989">
      <w:footerReference w:type="default" r:id="rId8"/>
      <w:pgSz w:w="7921" w:h="12242" w:code="6"/>
      <w:pgMar w:top="567" w:right="510" w:bottom="567" w:left="1134" w:header="227" w:footer="284" w:gutter="0"/>
      <w:pgNumType w:fmt="upperLetter"/>
      <w:cols w:space="720" w:equalWidth="0">
        <w:col w:w="62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6EE4" w14:textId="77777777" w:rsidR="00286207" w:rsidRDefault="00286207">
      <w:r>
        <w:separator/>
      </w:r>
    </w:p>
  </w:endnote>
  <w:endnote w:type="continuationSeparator" w:id="0">
    <w:p w14:paraId="736C8744" w14:textId="77777777" w:rsidR="00286207" w:rsidRDefault="0028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825E" w14:textId="5971A4F3" w:rsidR="00D65E6F" w:rsidRPr="00183440" w:rsidRDefault="00D65E6F" w:rsidP="00D65E6F">
    <w:pPr>
      <w:pStyle w:val="Rodap"/>
      <w:jc w:val="center"/>
      <w:rPr>
        <w:rFonts w:cs="Arial"/>
        <w:sz w:val="12"/>
      </w:rPr>
    </w:pPr>
    <w:bookmarkStart w:id="2" w:name="OLE_LINK1"/>
    <w:bookmarkStart w:id="3" w:name="OLE_LINK2"/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D7F7" w14:textId="77777777" w:rsidR="00286207" w:rsidRDefault="00286207">
      <w:r>
        <w:separator/>
      </w:r>
    </w:p>
  </w:footnote>
  <w:footnote w:type="continuationSeparator" w:id="0">
    <w:p w14:paraId="54D2C6A1" w14:textId="77777777" w:rsidR="00286207" w:rsidRDefault="0028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31B44"/>
    <w:multiLevelType w:val="multilevel"/>
    <w:tmpl w:val="59DA8794"/>
    <w:numStyleLink w:val="NOTANUMERADALISTA"/>
  </w:abstractNum>
  <w:abstractNum w:abstractNumId="43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5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A33D7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0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03E3D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1F92CE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63"/>
  </w:num>
  <w:num w:numId="4">
    <w:abstractNumId w:val="47"/>
  </w:num>
  <w:num w:numId="5">
    <w:abstractNumId w:val="46"/>
  </w:num>
  <w:num w:numId="6">
    <w:abstractNumId w:val="50"/>
  </w:num>
  <w:num w:numId="7">
    <w:abstractNumId w:val="35"/>
  </w:num>
  <w:num w:numId="8">
    <w:abstractNumId w:val="53"/>
  </w:num>
  <w:num w:numId="9">
    <w:abstractNumId w:val="27"/>
  </w:num>
  <w:num w:numId="10">
    <w:abstractNumId w:val="33"/>
  </w:num>
  <w:num w:numId="11">
    <w:abstractNumId w:val="41"/>
  </w:num>
  <w:num w:numId="12">
    <w:abstractNumId w:val="39"/>
  </w:num>
  <w:num w:numId="13">
    <w:abstractNumId w:val="38"/>
  </w:num>
  <w:num w:numId="14">
    <w:abstractNumId w:val="30"/>
  </w:num>
  <w:num w:numId="15">
    <w:abstractNumId w:val="65"/>
  </w:num>
  <w:num w:numId="16">
    <w:abstractNumId w:val="59"/>
  </w:num>
  <w:num w:numId="17">
    <w:abstractNumId w:val="57"/>
  </w:num>
  <w:num w:numId="18">
    <w:abstractNumId w:val="55"/>
  </w:num>
  <w:num w:numId="19">
    <w:abstractNumId w:val="52"/>
  </w:num>
  <w:num w:numId="20">
    <w:abstractNumId w:val="4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9"/>
  </w:num>
  <w:num w:numId="31">
    <w:abstractNumId w:val="44"/>
  </w:num>
  <w:num w:numId="32">
    <w:abstractNumId w:val="11"/>
  </w:num>
  <w:num w:numId="33">
    <w:abstractNumId w:val="51"/>
  </w:num>
  <w:num w:numId="34">
    <w:abstractNumId w:val="16"/>
  </w:num>
  <w:num w:numId="35">
    <w:abstractNumId w:val="45"/>
  </w:num>
  <w:num w:numId="36">
    <w:abstractNumId w:val="40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3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2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482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0E"/>
    <w:rsid w:val="000122AB"/>
    <w:rsid w:val="00030617"/>
    <w:rsid w:val="000558AA"/>
    <w:rsid w:val="00082A68"/>
    <w:rsid w:val="000A0C1B"/>
    <w:rsid w:val="000B7458"/>
    <w:rsid w:val="000D3983"/>
    <w:rsid w:val="0011296B"/>
    <w:rsid w:val="00126C08"/>
    <w:rsid w:val="00146E47"/>
    <w:rsid w:val="00155BC3"/>
    <w:rsid w:val="001616C6"/>
    <w:rsid w:val="0016768E"/>
    <w:rsid w:val="0019742C"/>
    <w:rsid w:val="002044AC"/>
    <w:rsid w:val="00244EAC"/>
    <w:rsid w:val="0026153C"/>
    <w:rsid w:val="0027598C"/>
    <w:rsid w:val="00277FD6"/>
    <w:rsid w:val="00286207"/>
    <w:rsid w:val="002D330B"/>
    <w:rsid w:val="002E128C"/>
    <w:rsid w:val="002E576D"/>
    <w:rsid w:val="003000C2"/>
    <w:rsid w:val="003B0C61"/>
    <w:rsid w:val="003C2C24"/>
    <w:rsid w:val="003C5F11"/>
    <w:rsid w:val="003F4174"/>
    <w:rsid w:val="0046596B"/>
    <w:rsid w:val="00530C75"/>
    <w:rsid w:val="005619EA"/>
    <w:rsid w:val="005A2204"/>
    <w:rsid w:val="005C2AAE"/>
    <w:rsid w:val="005E7746"/>
    <w:rsid w:val="00614270"/>
    <w:rsid w:val="006201D8"/>
    <w:rsid w:val="00620A01"/>
    <w:rsid w:val="006838F6"/>
    <w:rsid w:val="00683DF1"/>
    <w:rsid w:val="006915E1"/>
    <w:rsid w:val="006D04CA"/>
    <w:rsid w:val="006F2DF8"/>
    <w:rsid w:val="007444A3"/>
    <w:rsid w:val="0075167B"/>
    <w:rsid w:val="00791C5C"/>
    <w:rsid w:val="00795BA4"/>
    <w:rsid w:val="007C08F5"/>
    <w:rsid w:val="00823C7E"/>
    <w:rsid w:val="0083097A"/>
    <w:rsid w:val="008374DE"/>
    <w:rsid w:val="008725D3"/>
    <w:rsid w:val="008A261E"/>
    <w:rsid w:val="008A5A99"/>
    <w:rsid w:val="008D2ABD"/>
    <w:rsid w:val="008F184F"/>
    <w:rsid w:val="008F2016"/>
    <w:rsid w:val="008F2B2E"/>
    <w:rsid w:val="0093335D"/>
    <w:rsid w:val="00944CE8"/>
    <w:rsid w:val="00965CA6"/>
    <w:rsid w:val="00986B0D"/>
    <w:rsid w:val="009A5C00"/>
    <w:rsid w:val="009B092B"/>
    <w:rsid w:val="009C4F9A"/>
    <w:rsid w:val="009E0733"/>
    <w:rsid w:val="00A03676"/>
    <w:rsid w:val="00A170A6"/>
    <w:rsid w:val="00A2180B"/>
    <w:rsid w:val="00A25AAD"/>
    <w:rsid w:val="00A44BED"/>
    <w:rsid w:val="00A857BD"/>
    <w:rsid w:val="00A93E57"/>
    <w:rsid w:val="00AD1689"/>
    <w:rsid w:val="00AE057D"/>
    <w:rsid w:val="00AF3CC1"/>
    <w:rsid w:val="00B90764"/>
    <w:rsid w:val="00BB75EA"/>
    <w:rsid w:val="00C120DF"/>
    <w:rsid w:val="00C15B58"/>
    <w:rsid w:val="00C2580E"/>
    <w:rsid w:val="00C61AD6"/>
    <w:rsid w:val="00CA051E"/>
    <w:rsid w:val="00CB78D6"/>
    <w:rsid w:val="00D05F0F"/>
    <w:rsid w:val="00D17ABD"/>
    <w:rsid w:val="00D26DFE"/>
    <w:rsid w:val="00D44544"/>
    <w:rsid w:val="00D65E6F"/>
    <w:rsid w:val="00D7050E"/>
    <w:rsid w:val="00DB2ABC"/>
    <w:rsid w:val="00DC5AA9"/>
    <w:rsid w:val="00DC5E2F"/>
    <w:rsid w:val="00E16989"/>
    <w:rsid w:val="00E30969"/>
    <w:rsid w:val="00EE1221"/>
    <w:rsid w:val="00EE3514"/>
    <w:rsid w:val="00EF0E62"/>
    <w:rsid w:val="00F61F13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6145"/>
    <o:shapelayout v:ext="edit">
      <o:idmap v:ext="edit" data="1"/>
    </o:shapelayout>
  </w:shapeDefaults>
  <w:decimalSymbol w:val="."/>
  <w:listSeparator w:val=","/>
  <w14:docId w14:val="356E04EA"/>
  <w15:chartTrackingRefBased/>
  <w15:docId w15:val="{30C2CCD2-327A-451F-9FF0-AC2240F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9C4F9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9C4F9A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9C4F9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9C4F9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9C4F9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9C4F9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9C4F9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9C4F9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9C4F9A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9C4F9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9C4F9A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9C4F9A"/>
  </w:style>
  <w:style w:type="paragraph" w:customStyle="1" w:styleId="TTULODOCAPTULO">
    <w:name w:val="TÍTULO DO CAPÍTULO"/>
    <w:basedOn w:val="Normal"/>
    <w:next w:val="TEXTO"/>
    <w:semiHidden/>
    <w:rsid w:val="00FC10D5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9C4F9A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FC10D5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FC10D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FC10D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9C4F9A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FC10D5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9C4F9A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9C4F9A"/>
    <w:pPr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9C4F9A"/>
    <w:pPr>
      <w:numPr>
        <w:numId w:val="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9C4F9A"/>
    <w:pPr>
      <w:numPr>
        <w:numId w:val="6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9C4F9A"/>
    <w:pPr>
      <w:numPr>
        <w:numId w:val="8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9C4F9A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9C4F9A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FC10D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FC10D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9C4F9A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FC10D5"/>
    <w:pPr>
      <w:ind w:hanging="4536"/>
    </w:pPr>
  </w:style>
  <w:style w:type="paragraph" w:customStyle="1" w:styleId="ALTITUDE">
    <w:name w:val="ALTITUDE"/>
    <w:basedOn w:val="FIGURA"/>
    <w:next w:val="Normal"/>
    <w:semiHidden/>
    <w:rsid w:val="00FC10D5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11296B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FC10D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FC10D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FC10D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FC10D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FC10D5"/>
  </w:style>
  <w:style w:type="paragraph" w:customStyle="1" w:styleId="NOTE-ITEMNUMERADA">
    <w:name w:val="NOTE - ITEM NUMERADA"/>
    <w:basedOn w:val="NOTE-NUMERADA"/>
    <w:semiHidden/>
    <w:rsid w:val="00FC10D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FC10D5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FC10D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FC10D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FC10D5"/>
    <w:pPr>
      <w:ind w:left="567"/>
    </w:pPr>
  </w:style>
  <w:style w:type="paragraph" w:customStyle="1" w:styleId="REVISADA">
    <w:name w:val="REVISADA"/>
    <w:basedOn w:val="Normal"/>
    <w:semiHidden/>
    <w:rsid w:val="00FC10D5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11296B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FC10D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FC10D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FC10D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FC10D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FC10D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FC10D5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FC10D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FC10D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FC10D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FC10D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9C4F9A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FC10D5"/>
    <w:pPr>
      <w:numPr>
        <w:numId w:val="17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FC10D5"/>
    <w:pPr>
      <w:ind w:left="851" w:hanging="284"/>
    </w:pPr>
  </w:style>
  <w:style w:type="paragraph" w:customStyle="1" w:styleId="CONDIO">
    <w:name w:val="CONDIÇÃO"/>
    <w:basedOn w:val="TEXTO"/>
    <w:semiHidden/>
    <w:rsid w:val="00FC10D5"/>
    <w:pPr>
      <w:numPr>
        <w:numId w:val="2"/>
      </w:numPr>
    </w:pPr>
  </w:style>
  <w:style w:type="paragraph" w:customStyle="1" w:styleId="TEMPCRUISE">
    <w:name w:val="TEMPCRUISE"/>
    <w:basedOn w:val="TABELA"/>
    <w:semiHidden/>
    <w:rsid w:val="00FC10D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9C4F9A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11296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FC10D5"/>
    <w:pPr>
      <w:numPr>
        <w:numId w:val="5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FC10D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FC10D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FC10D5"/>
    <w:pPr>
      <w:numPr>
        <w:numId w:val="4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FC10D5"/>
    <w:pPr>
      <w:numPr>
        <w:numId w:val="3"/>
      </w:numPr>
    </w:pPr>
  </w:style>
  <w:style w:type="paragraph" w:customStyle="1" w:styleId="Condition">
    <w:name w:val="Condition"/>
    <w:basedOn w:val="TEXTO"/>
    <w:next w:val="Normal"/>
    <w:semiHidden/>
    <w:rsid w:val="00FC10D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FC10D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FC10D5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9C4F9A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9C4F9A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9C4F9A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9C4F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9C4F9A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9C4F9A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9C4F9A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9C4F9A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9C4F9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9C4F9A"/>
    <w:pPr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FC10D5"/>
    <w:pPr>
      <w:ind w:left="567" w:hanging="567"/>
    </w:pPr>
    <w:rPr>
      <w:b/>
    </w:rPr>
  </w:style>
  <w:style w:type="paragraph" w:customStyle="1" w:styleId="COLOR">
    <w:name w:val="COLOR"/>
    <w:semiHidden/>
    <w:rsid w:val="00FC10D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11296B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9C4F9A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9C4F9A"/>
    <w:pPr>
      <w:ind w:left="600"/>
    </w:pPr>
  </w:style>
  <w:style w:type="paragraph" w:styleId="Sumrio6">
    <w:name w:val="toc 6"/>
    <w:basedOn w:val="Normal"/>
    <w:next w:val="Normal"/>
    <w:autoRedefine/>
    <w:semiHidden/>
    <w:rsid w:val="009C4F9A"/>
    <w:pPr>
      <w:ind w:left="1000"/>
    </w:pPr>
  </w:style>
  <w:style w:type="paragraph" w:styleId="Sumrio7">
    <w:name w:val="toc 7"/>
    <w:basedOn w:val="Normal"/>
    <w:next w:val="Normal"/>
    <w:autoRedefine/>
    <w:semiHidden/>
    <w:rsid w:val="009C4F9A"/>
    <w:pPr>
      <w:ind w:left="1200"/>
    </w:pPr>
  </w:style>
  <w:style w:type="paragraph" w:styleId="Sumrio8">
    <w:name w:val="toc 8"/>
    <w:basedOn w:val="Normal"/>
    <w:next w:val="Normal"/>
    <w:autoRedefine/>
    <w:semiHidden/>
    <w:rsid w:val="009C4F9A"/>
    <w:pPr>
      <w:ind w:left="1400"/>
    </w:pPr>
  </w:style>
  <w:style w:type="paragraph" w:styleId="Sumrio9">
    <w:name w:val="toc 9"/>
    <w:basedOn w:val="Normal"/>
    <w:next w:val="Normal"/>
    <w:autoRedefine/>
    <w:semiHidden/>
    <w:rsid w:val="009C4F9A"/>
    <w:pPr>
      <w:ind w:left="1600"/>
    </w:pPr>
  </w:style>
  <w:style w:type="paragraph" w:styleId="Assinatura">
    <w:name w:val="Signature"/>
    <w:basedOn w:val="TextoNvel1"/>
    <w:link w:val="AssinaturaChar"/>
    <w:semiHidden/>
    <w:rsid w:val="009C4F9A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9C4F9A"/>
    <w:pPr>
      <w:numPr>
        <w:numId w:val="21"/>
      </w:numPr>
    </w:pPr>
  </w:style>
  <w:style w:type="paragraph" w:styleId="Commarcadores2">
    <w:name w:val="List Bullet 2"/>
    <w:basedOn w:val="TextoNvel1"/>
    <w:autoRedefine/>
    <w:semiHidden/>
    <w:rsid w:val="009C4F9A"/>
    <w:pPr>
      <w:numPr>
        <w:numId w:val="22"/>
      </w:numPr>
    </w:pPr>
  </w:style>
  <w:style w:type="paragraph" w:styleId="Commarcadores3">
    <w:name w:val="List Bullet 3"/>
    <w:basedOn w:val="Normal"/>
    <w:autoRedefine/>
    <w:semiHidden/>
    <w:rsid w:val="009C4F9A"/>
    <w:pPr>
      <w:numPr>
        <w:numId w:val="23"/>
      </w:numPr>
    </w:pPr>
  </w:style>
  <w:style w:type="paragraph" w:styleId="Commarcadores4">
    <w:name w:val="List Bullet 4"/>
    <w:basedOn w:val="Normal"/>
    <w:autoRedefine/>
    <w:semiHidden/>
    <w:rsid w:val="009C4F9A"/>
    <w:pPr>
      <w:numPr>
        <w:numId w:val="24"/>
      </w:numPr>
    </w:pPr>
  </w:style>
  <w:style w:type="paragraph" w:styleId="Commarcadores5">
    <w:name w:val="List Bullet 5"/>
    <w:basedOn w:val="TextoNvel1"/>
    <w:autoRedefine/>
    <w:semiHidden/>
    <w:rsid w:val="009C4F9A"/>
    <w:pPr>
      <w:numPr>
        <w:numId w:val="25"/>
      </w:numPr>
    </w:pPr>
  </w:style>
  <w:style w:type="paragraph" w:styleId="Corpodetexto">
    <w:name w:val="Body Text"/>
    <w:basedOn w:val="Normal"/>
    <w:link w:val="CorpodetextoChar"/>
    <w:semiHidden/>
    <w:rsid w:val="009C4F9A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9C4F9A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9C4F9A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,Índice de autoridades1"/>
    <w:basedOn w:val="TextoNvel1"/>
    <w:next w:val="Normal"/>
    <w:semiHidden/>
    <w:rsid w:val="009C4F9A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9C4F9A"/>
    <w:pPr>
      <w:ind w:left="400" w:hanging="400"/>
    </w:pPr>
  </w:style>
  <w:style w:type="paragraph" w:styleId="Lista">
    <w:name w:val="List"/>
    <w:basedOn w:val="Normal"/>
    <w:semiHidden/>
    <w:rsid w:val="009C4F9A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9C4F9A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9C4F9A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9C4F9A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9C4F9A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9C4F9A"/>
    <w:pPr>
      <w:spacing w:after="120"/>
      <w:ind w:left="283"/>
    </w:pPr>
  </w:style>
  <w:style w:type="paragraph" w:styleId="Listadecontinuao2">
    <w:name w:val="List Continue 2"/>
    <w:basedOn w:val="Normal"/>
    <w:semiHidden/>
    <w:rsid w:val="009C4F9A"/>
    <w:pPr>
      <w:spacing w:after="120"/>
      <w:ind w:left="566"/>
    </w:pPr>
  </w:style>
  <w:style w:type="paragraph" w:styleId="Listadecontinuao3">
    <w:name w:val="List Continue 3"/>
    <w:basedOn w:val="Normal"/>
    <w:semiHidden/>
    <w:rsid w:val="009C4F9A"/>
    <w:pPr>
      <w:spacing w:after="120"/>
      <w:ind w:left="849"/>
    </w:pPr>
  </w:style>
  <w:style w:type="paragraph" w:styleId="Listadecontinuao4">
    <w:name w:val="List Continue 4"/>
    <w:basedOn w:val="Normal"/>
    <w:semiHidden/>
    <w:rsid w:val="009C4F9A"/>
    <w:pPr>
      <w:spacing w:after="120"/>
      <w:ind w:left="1132"/>
    </w:pPr>
  </w:style>
  <w:style w:type="paragraph" w:styleId="Listadecontinuao5">
    <w:name w:val="List Continue 5"/>
    <w:basedOn w:val="Normal"/>
    <w:semiHidden/>
    <w:rsid w:val="009C4F9A"/>
    <w:pPr>
      <w:spacing w:after="120"/>
      <w:ind w:left="1415"/>
    </w:pPr>
  </w:style>
  <w:style w:type="paragraph" w:styleId="Numerada2">
    <w:name w:val="List Number 2"/>
    <w:basedOn w:val="Normal"/>
    <w:semiHidden/>
    <w:rsid w:val="009C4F9A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9C4F9A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9C4F9A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9C4F9A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9C4F9A"/>
    <w:pPr>
      <w:ind w:left="720"/>
    </w:pPr>
  </w:style>
  <w:style w:type="paragraph" w:styleId="Remetente">
    <w:name w:val="envelope return"/>
    <w:basedOn w:val="Normal"/>
    <w:semiHidden/>
    <w:rsid w:val="009C4F9A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9C4F9A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9C4F9A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9C4F9A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9C4F9A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9C4F9A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9C4F9A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9C4F9A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9C4F9A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9C4F9A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9C4F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9C4F9A"/>
  </w:style>
  <w:style w:type="paragraph" w:styleId="Textodenotaderodap">
    <w:name w:val="footnote text"/>
    <w:basedOn w:val="Normal"/>
    <w:link w:val="TextodenotaderodapChar"/>
    <w:semiHidden/>
    <w:rsid w:val="009C4F9A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aliases w:val="Título de índ. de autoridades"/>
    <w:basedOn w:val="Normal"/>
    <w:next w:val="Normal"/>
    <w:semiHidden/>
    <w:rsid w:val="009C4F9A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9C4F9A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aliases w:val="Assinatura de correio eletrônico"/>
    <w:basedOn w:val="Normal"/>
    <w:link w:val="AssinaturadeEmailChar"/>
    <w:semiHidden/>
    <w:rsid w:val="009C4F9A"/>
  </w:style>
  <w:style w:type="paragraph" w:styleId="Corpodetexto2">
    <w:name w:val="Body Text 2"/>
    <w:basedOn w:val="Normal"/>
    <w:link w:val="Corpodetexto2Char"/>
    <w:semiHidden/>
    <w:rsid w:val="009C4F9A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9C4F9A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9C4F9A"/>
  </w:style>
  <w:style w:type="paragraph" w:styleId="EndereoHTML">
    <w:name w:val="HTML Address"/>
    <w:basedOn w:val="Normal"/>
    <w:link w:val="EndereoHTMLChar"/>
    <w:semiHidden/>
    <w:rsid w:val="009C4F9A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9C4F9A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9C4F9A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9C4F9A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9C4F9A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9C4F9A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9C4F9A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9C4F9A"/>
  </w:style>
  <w:style w:type="paragraph" w:styleId="Textoembloco">
    <w:name w:val="Block Text"/>
    <w:basedOn w:val="TextoNvel1"/>
    <w:semiHidden/>
    <w:rsid w:val="009C4F9A"/>
    <w:pPr>
      <w:ind w:left="1440" w:right="1440"/>
    </w:pPr>
  </w:style>
  <w:style w:type="paragraph" w:styleId="TextosemFormatao">
    <w:name w:val="Plain Text"/>
    <w:aliases w:val="Texto simples"/>
    <w:basedOn w:val="Normal"/>
    <w:link w:val="TextosemFormataoChar"/>
    <w:semiHidden/>
    <w:rsid w:val="009C4F9A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9C4F9A"/>
    <w:pPr>
      <w:jc w:val="center"/>
    </w:pPr>
    <w:rPr>
      <w:b/>
    </w:rPr>
  </w:style>
  <w:style w:type="character" w:styleId="HiperlinkVisitado">
    <w:name w:val="FollowedHyperlink"/>
    <w:semiHidden/>
    <w:rsid w:val="009C4F9A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9C4F9A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9C4F9A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FC10D5"/>
    <w:pPr>
      <w:numPr>
        <w:numId w:val="11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FC10D5"/>
    <w:pPr>
      <w:numPr>
        <w:numId w:val="12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FC10D5"/>
    <w:pPr>
      <w:numPr>
        <w:numId w:val="13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FC10D5"/>
    <w:pPr>
      <w:numPr>
        <w:numId w:val="14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FC10D5"/>
    <w:pPr>
      <w:numPr>
        <w:numId w:val="15"/>
      </w:numPr>
    </w:pPr>
  </w:style>
  <w:style w:type="paragraph" w:styleId="Textodebalo">
    <w:name w:val="Balloon Text"/>
    <w:basedOn w:val="Normal"/>
    <w:link w:val="TextodebaloChar"/>
    <w:semiHidden/>
    <w:rsid w:val="009C4F9A"/>
    <w:rPr>
      <w:rFonts w:ascii="Tahoma" w:hAnsi="Tahoma" w:cs="Tahoma"/>
      <w:sz w:val="16"/>
      <w:szCs w:val="16"/>
    </w:rPr>
  </w:style>
  <w:style w:type="numbering" w:styleId="111111">
    <w:name w:val="Outline List 2"/>
    <w:basedOn w:val="Semlista"/>
    <w:uiPriority w:val="99"/>
    <w:semiHidden/>
    <w:unhideWhenUsed/>
    <w:rsid w:val="00AF3CC1"/>
    <w:pPr>
      <w:numPr>
        <w:numId w:val="18"/>
      </w:numPr>
    </w:pPr>
  </w:style>
  <w:style w:type="numbering" w:styleId="1ai">
    <w:name w:val="Outline List 1"/>
    <w:basedOn w:val="Semlista"/>
    <w:uiPriority w:val="99"/>
    <w:semiHidden/>
    <w:unhideWhenUsed/>
    <w:rsid w:val="00AF3CC1"/>
    <w:pPr>
      <w:numPr>
        <w:numId w:val="19"/>
      </w:numPr>
    </w:pPr>
  </w:style>
  <w:style w:type="numbering" w:styleId="Artigoseo">
    <w:name w:val="Outline List 3"/>
    <w:basedOn w:val="Semlista"/>
    <w:uiPriority w:val="99"/>
    <w:semiHidden/>
    <w:unhideWhenUsed/>
    <w:rsid w:val="00AF3CC1"/>
    <w:pPr>
      <w:numPr>
        <w:numId w:val="20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AF3CC1"/>
  </w:style>
  <w:style w:type="character" w:styleId="TtulodoLivro">
    <w:name w:val="Book Title"/>
    <w:uiPriority w:val="33"/>
    <w:semiHidden/>
    <w:qFormat/>
    <w:rsid w:val="00AF3C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9C4F9A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9C4F9A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9C4F9A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AF3CC1"/>
    <w:rPr>
      <w:i/>
      <w:iCs/>
    </w:rPr>
  </w:style>
  <w:style w:type="character" w:styleId="Refdenotadefim">
    <w:name w:val="endnote reference"/>
    <w:uiPriority w:val="99"/>
    <w:semiHidden/>
    <w:unhideWhenUsed/>
    <w:rsid w:val="00AF3C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AF3CC1"/>
    <w:rPr>
      <w:vertAlign w:val="superscript"/>
    </w:rPr>
  </w:style>
  <w:style w:type="table" w:styleId="TabeladeGrade1Clara">
    <w:name w:val="Grid Table 1 Light"/>
    <w:basedOn w:val="Tabelanormal"/>
    <w:uiPriority w:val="46"/>
    <w:rsid w:val="009C4F9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AF3C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AF3CC1"/>
  </w:style>
  <w:style w:type="character" w:styleId="CitaoHTML">
    <w:name w:val="HTML Cite"/>
    <w:uiPriority w:val="99"/>
    <w:semiHidden/>
    <w:unhideWhenUsed/>
    <w:rsid w:val="00AF3CC1"/>
    <w:rPr>
      <w:i/>
      <w:iCs/>
    </w:rPr>
  </w:style>
  <w:style w:type="character" w:styleId="CdigoHTML">
    <w:name w:val="HTML Code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AF3CC1"/>
    <w:rPr>
      <w:i/>
      <w:iCs/>
    </w:rPr>
  </w:style>
  <w:style w:type="character" w:styleId="TecladoHTML">
    <w:name w:val="HTML Keyboard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AF3C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AF3CC1"/>
    <w:rPr>
      <w:i/>
      <w:iCs/>
    </w:rPr>
  </w:style>
  <w:style w:type="character" w:styleId="nfaseIntensa">
    <w:name w:val="Intense Emphasis"/>
    <w:uiPriority w:val="21"/>
    <w:semiHidden/>
    <w:qFormat/>
    <w:rsid w:val="00AF3C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F3C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AF3C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AF3C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F3C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F3C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F3C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F3C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F3C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F3C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F3CC1"/>
  </w:style>
  <w:style w:type="paragraph" w:styleId="PargrafodaLista">
    <w:name w:val="List Paragraph"/>
    <w:basedOn w:val="Normal"/>
    <w:uiPriority w:val="34"/>
    <w:semiHidden/>
    <w:qFormat/>
    <w:rsid w:val="009C4F9A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AF3C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AF3C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9C4F9A"/>
    <w:rPr>
      <w:color w:val="808080"/>
    </w:rPr>
  </w:style>
  <w:style w:type="table" w:styleId="TabelaSimples1">
    <w:name w:val="Plain Table 1"/>
    <w:basedOn w:val="Tabelanormal"/>
    <w:uiPriority w:val="41"/>
    <w:semiHidden/>
    <w:rsid w:val="00AF3C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AF3C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9C4F9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9C4F9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9C4F9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AF3C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AF3C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AF3CC1"/>
    <w:rPr>
      <w:u w:val="dotted"/>
    </w:rPr>
  </w:style>
  <w:style w:type="character" w:styleId="SmartLink">
    <w:name w:val="Smart Link"/>
    <w:uiPriority w:val="99"/>
    <w:semiHidden/>
    <w:unhideWhenUsed/>
    <w:rsid w:val="00AF3C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AF3CC1"/>
    <w:rPr>
      <w:b/>
      <w:bCs/>
    </w:rPr>
  </w:style>
  <w:style w:type="character" w:styleId="nfaseSutil">
    <w:name w:val="Subtle Emphasis"/>
    <w:uiPriority w:val="19"/>
    <w:semiHidden/>
    <w:qFormat/>
    <w:rsid w:val="00AF3C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AF3C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9C4F9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AF3C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3C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AF3CC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9C4F9A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9C4F9A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9C4F9A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9C4F9A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9C4F9A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9C4F9A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9C4F9A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9C4F9A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9C4F9A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11296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AF3C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11296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AF3C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11296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11296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9C4F9A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9C4F9A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11296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9C4F9A"/>
    <w:pPr>
      <w:numPr>
        <w:numId w:val="16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9C4F9A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9C4F9A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11296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9C4F9A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9C4F9A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9C4F9A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9C4F9A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9C4F9A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9C4F9A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9C4F9A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9C4F9A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9C4F9A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aliases w:val="Assinatura de correio eletrônico Char"/>
    <w:link w:val="AssinaturadeEmail"/>
    <w:semiHidden/>
    <w:rsid w:val="009C4F9A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9C4F9A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9C4F9A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9C4F9A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9C4F9A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9C4F9A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9C4F9A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9C4F9A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9C4F9A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9C4F9A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9C4F9A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9C4F9A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9C4F9A"/>
    <w:rPr>
      <w:rFonts w:ascii="Arial" w:hAnsi="Arial"/>
      <w:lang w:val="en-US"/>
    </w:rPr>
  </w:style>
  <w:style w:type="character" w:customStyle="1" w:styleId="TextosemFormataoChar">
    <w:name w:val="Texto sem Formatação Char"/>
    <w:aliases w:val="Texto simples Char"/>
    <w:link w:val="TextosemFormatao"/>
    <w:semiHidden/>
    <w:rsid w:val="009C4F9A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9C4F9A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9C4F9A"/>
    <w:pPr>
      <w:numPr>
        <w:numId w:val="10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9C4F9A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AF3C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AF3C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9C4F9A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11296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9C4F9A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9C4F9A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AF3CC1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9C4F9A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9C4F9A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9C4F9A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9C4F9A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9C4F9A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9C4F9A"/>
    <w:pPr>
      <w:ind w:left="1195"/>
    </w:pPr>
  </w:style>
  <w:style w:type="paragraph" w:customStyle="1" w:styleId="WARNINGIDENT">
    <w:name w:val="WARNING (IDENT)"/>
    <w:basedOn w:val="WARNING"/>
    <w:semiHidden/>
    <w:qFormat/>
    <w:rsid w:val="009C4F9A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11296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11296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11296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11296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9C4F9A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9C4F9A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11296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11296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AF3C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11296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11296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11296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11296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11296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9C4F9A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9C4F9A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9C4F9A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9C4F9A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9C4F9A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9C4F9A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9C4F9A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11296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9C4F9A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11296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1129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11296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11296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11296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9C4F9A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1129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11296B"/>
    <w:rPr>
      <w:color w:val="0000FF"/>
    </w:rPr>
  </w:style>
  <w:style w:type="paragraph" w:customStyle="1" w:styleId="TEXTOCENTRALIZADO">
    <w:name w:val="TEXTO CENTRALIZADO"/>
    <w:basedOn w:val="TEXTOCORRIDO"/>
    <w:semiHidden/>
    <w:rsid w:val="0011296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1129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11296B"/>
    <w:rPr>
      <w:b/>
    </w:rPr>
  </w:style>
  <w:style w:type="character" w:customStyle="1" w:styleId="ALLCAPS">
    <w:name w:val="ALLCAPS"/>
    <w:uiPriority w:val="1"/>
    <w:semiHidden/>
    <w:qFormat/>
    <w:rsid w:val="0011296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11296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11296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11296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11296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11296B"/>
    <w:pPr>
      <w:spacing w:after="0"/>
    </w:pPr>
  </w:style>
  <w:style w:type="numbering" w:customStyle="1" w:styleId="CAUTIONLIST">
    <w:name w:val="CAUTION LIST"/>
    <w:uiPriority w:val="99"/>
    <w:rsid w:val="009C4F9A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9C4F9A"/>
    <w:pPr>
      <w:ind w:left="1310"/>
    </w:pPr>
  </w:style>
  <w:style w:type="paragraph" w:customStyle="1" w:styleId="DivisodepginaTRACEJADO">
    <w:name w:val="Divisão de página (TRACEJADO)"/>
    <w:semiHidden/>
    <w:qFormat/>
    <w:rsid w:val="009E073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9C4F9A"/>
    <w:pPr>
      <w:numPr>
        <w:numId w:val="39"/>
      </w:numPr>
    </w:pPr>
  </w:style>
  <w:style w:type="numbering" w:customStyle="1" w:styleId="NOTAMULTIPLALISTA">
    <w:name w:val="NOTA MULTIPLA LISTA"/>
    <w:uiPriority w:val="99"/>
    <w:rsid w:val="009C4F9A"/>
    <w:pPr>
      <w:numPr>
        <w:numId w:val="40"/>
      </w:numPr>
    </w:pPr>
  </w:style>
  <w:style w:type="numbering" w:customStyle="1" w:styleId="NOTANUMERADALISTA">
    <w:name w:val="NOTA NUMERADA LISTA"/>
    <w:uiPriority w:val="99"/>
    <w:rsid w:val="009C4F9A"/>
    <w:pPr>
      <w:numPr>
        <w:numId w:val="41"/>
      </w:numPr>
    </w:pPr>
  </w:style>
  <w:style w:type="numbering" w:customStyle="1" w:styleId="CAUTIONMULTIPLO">
    <w:name w:val="CAUTION MULTIPLO"/>
    <w:uiPriority w:val="99"/>
    <w:rsid w:val="009C4F9A"/>
    <w:pPr>
      <w:numPr>
        <w:numId w:val="43"/>
      </w:numPr>
    </w:pPr>
  </w:style>
  <w:style w:type="numbering" w:customStyle="1" w:styleId="WARNINGLIST">
    <w:name w:val="WARNING LIST"/>
    <w:uiPriority w:val="99"/>
    <w:rsid w:val="009C4F9A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11296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9C4F9A"/>
    <w:pPr>
      <w:numPr>
        <w:numId w:val="46"/>
      </w:numPr>
    </w:pPr>
  </w:style>
  <w:style w:type="numbering" w:customStyle="1" w:styleId="SIMPLEWARNING">
    <w:name w:val="SIMPLE WARNING"/>
    <w:uiPriority w:val="99"/>
    <w:rsid w:val="009C4F9A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11296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11296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11296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11296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11296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11296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9C4F9A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9C4F9A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9C4F9A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9C4F9A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9C4F9A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9C4F9A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9C4F9A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9C4F9A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9C4F9A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9C4F9A"/>
    <w:pPr>
      <w:numPr>
        <w:ilvl w:val="0"/>
      </w:numPr>
    </w:pPr>
  </w:style>
  <w:style w:type="character" w:customStyle="1" w:styleId="TextoNvel1Char">
    <w:name w:val="Texto Nível 1 Char"/>
    <w:link w:val="TextoNvel1"/>
    <w:rsid w:val="009C4F9A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9C4F9A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9C4F9A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9C4F9A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9C4F9A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9C4F9A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9C4F9A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9C4F9A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9C4F9A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9C4F9A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9C4F9A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9C4F9A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9C4F9A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9C4F9A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9C4F9A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9C4F9A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9C4F9A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9C4F9A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9C4F9A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9C4F9A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9C4F9A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9C4F9A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9C4F9A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9C4F9A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9C4F9A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9C4F9A"/>
    <w:rPr>
      <w:color w:val="0000FF"/>
    </w:rPr>
  </w:style>
  <w:style w:type="paragraph" w:customStyle="1" w:styleId="TextoCentralizado0">
    <w:name w:val="Texto Centralizado"/>
    <w:rsid w:val="009C4F9A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9C4F9A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9C4F9A"/>
    <w:rPr>
      <w:b/>
    </w:rPr>
  </w:style>
  <w:style w:type="character" w:customStyle="1" w:styleId="-ALLCAPS">
    <w:name w:val="- ALLCAPS"/>
    <w:uiPriority w:val="1"/>
    <w:qFormat/>
    <w:rsid w:val="009C4F9A"/>
    <w:rPr>
      <w:caps/>
      <w:smallCaps w:val="0"/>
    </w:rPr>
  </w:style>
  <w:style w:type="character" w:customStyle="1" w:styleId="-ALLCAPSNEGRITO">
    <w:name w:val="- ALLCAPS NEGRITO"/>
    <w:uiPriority w:val="1"/>
    <w:qFormat/>
    <w:rsid w:val="009C4F9A"/>
    <w:rPr>
      <w:b/>
      <w:caps/>
      <w:smallCaps w:val="0"/>
    </w:rPr>
  </w:style>
  <w:style w:type="paragraph" w:customStyle="1" w:styleId="Notanica">
    <w:name w:val="Nota Única"/>
    <w:qFormat/>
    <w:rsid w:val="009C4F9A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9C4F9A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9C4F9A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9C4F9A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9C4F9A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9C4F9A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9C4F9A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9C4F9A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9C4F9A"/>
    <w:rPr>
      <w:b/>
      <w:color w:val="0000FF"/>
    </w:rPr>
  </w:style>
  <w:style w:type="character" w:customStyle="1" w:styleId="-SUBSCRITONEGRITO">
    <w:name w:val="- SUBSCRITO NEGRITO"/>
    <w:uiPriority w:val="1"/>
    <w:qFormat/>
    <w:rsid w:val="009C4F9A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9C4F9A"/>
    <w:pPr>
      <w:numPr>
        <w:numId w:val="56"/>
      </w:numPr>
    </w:pPr>
  </w:style>
  <w:style w:type="numbering" w:customStyle="1" w:styleId="NOTAMULTIPLA">
    <w:name w:val="NOTA MULTIPLA"/>
    <w:uiPriority w:val="99"/>
    <w:rsid w:val="009C4F9A"/>
    <w:pPr>
      <w:numPr>
        <w:numId w:val="54"/>
      </w:numPr>
    </w:pPr>
  </w:style>
  <w:style w:type="paragraph" w:customStyle="1" w:styleId="TOC-Suplementos">
    <w:name w:val="TOC - Suplementos"/>
    <w:qFormat/>
    <w:rsid w:val="009C4F9A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9C4F9A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9C4F9A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9C4F9A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9C4F9A"/>
    <w:rPr>
      <w:b/>
      <w:i/>
    </w:rPr>
  </w:style>
  <w:style w:type="paragraph" w:customStyle="1" w:styleId="CONDITIONEICASCASLightsAuraltab">
    <w:name w:val="CONDITION/EICAS/CAS/Lights/Aural (tab)"/>
    <w:rsid w:val="009C4F9A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9C4F9A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9C4F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9C4F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9C4F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9C4F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9C4F9A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9C4F9A"/>
    <w:pPr>
      <w:ind w:left="1152" w:hanging="288"/>
    </w:pPr>
  </w:style>
  <w:style w:type="character" w:customStyle="1" w:styleId="-PRETO">
    <w:name w:val="- PRETO"/>
    <w:uiPriority w:val="1"/>
    <w:qFormat/>
    <w:rsid w:val="009C4F9A"/>
    <w:rPr>
      <w:color w:val="auto"/>
    </w:rPr>
  </w:style>
  <w:style w:type="paragraph" w:customStyle="1" w:styleId="Continuesonnextpage">
    <w:name w:val="Continues on next page"/>
    <w:qFormat/>
    <w:rsid w:val="009C4F9A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46596B"/>
    <w:rPr>
      <w:color w:val="FF0000"/>
    </w:rPr>
  </w:style>
  <w:style w:type="paragraph" w:customStyle="1" w:styleId="CondioTracejado">
    <w:name w:val="Condição (Tracejado)"/>
    <w:qFormat/>
    <w:rsid w:val="009C4F9A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15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13</cp:revision>
  <cp:lastPrinted>2017-01-24T18:48:00Z</cp:lastPrinted>
  <dcterms:created xsi:type="dcterms:W3CDTF">2020-05-21T18:25:00Z</dcterms:created>
  <dcterms:modified xsi:type="dcterms:W3CDTF">2021-02-05T13:50:00Z</dcterms:modified>
</cp:coreProperties>
</file>