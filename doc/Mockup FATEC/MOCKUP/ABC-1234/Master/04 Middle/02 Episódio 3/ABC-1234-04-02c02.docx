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EA5A" w14:textId="77777777" w:rsidR="00C10E39" w:rsidRPr="00ED2BF3" w:rsidRDefault="00C10E39" w:rsidP="00ED2BF3">
      <w:pPr>
        <w:pStyle w:val="TtulodeCaptulo0"/>
        <w:rPr>
          <w:lang w:val="pt-BR"/>
        </w:rPr>
      </w:pPr>
      <w:bookmarkStart w:id="0" w:name="_Toc324072439"/>
      <w:bookmarkStart w:id="1" w:name="_Toc324157245"/>
      <w:bookmarkStart w:id="2" w:name="_Toc324157358"/>
      <w:bookmarkStart w:id="3" w:name="_Toc324157531"/>
      <w:bookmarkStart w:id="4" w:name="_Toc324157624"/>
      <w:bookmarkStart w:id="5" w:name="_Toc324158316"/>
      <w:bookmarkStart w:id="6" w:name="_Toc324158398"/>
      <w:bookmarkStart w:id="7" w:name="_Toc369837185"/>
      <w:bookmarkStart w:id="8" w:name="_Toc373813879"/>
      <w:bookmarkStart w:id="9" w:name="_Toc373814082"/>
      <w:bookmarkStart w:id="10" w:name="_Toc374440596"/>
      <w:bookmarkStart w:id="11" w:name="_Toc377453786"/>
      <w:bookmarkStart w:id="12" w:name="_Toc465644079"/>
      <w:bookmarkStart w:id="13" w:name="_Toc489264191"/>
      <w:bookmarkStart w:id="14" w:name="_Toc489264170"/>
      <w:r w:rsidRPr="00ED2BF3">
        <w:rPr>
          <w:lang w:val="pt-BR"/>
        </w:rPr>
        <w:t>Manual de como escrever um manual</w:t>
      </w:r>
    </w:p>
    <w:p w14:paraId="64C19E75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O cuidado em identificar pontos críticos no fenômeno da Internet acarreta um processo de reformulação e modernização das condições financeiras e administrativas exigidas. É claro que a complexidade dos estudos efetuados cumpre um papel essencial na formulação das posturas dos órgãos dirigentes com relação às suas atribuições. Percebemos, cada vez mais, que a contínua expansão de nossa atividade estimula a padronização do sistema de participação geral.</w:t>
      </w:r>
    </w:p>
    <w:p w14:paraId="6F3BDBD8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No entanto, não podemos esquecer que a crescente influência da mídia ainda não demonstrou convincentemente que vai participar na mudança do levantamento das variáveis envolvidas. Do mesmo modo, o novo modelo estrutural aqui preconizado causa impacto indireto na reavaliação de alternativas às soluções ortodoxas. É importante questionar o quanto a consulta aos diversos militantes assume importantes posições no estabelecimento das direções preferenciais no sentido do progresso. A certificação de metodologias que nos auxiliam a lidar com a constante divulgação das informações promove a alavancagem das diversas correntes de pensamento.</w:t>
      </w:r>
    </w:p>
    <w:p w14:paraId="22C22B8B" w14:textId="71133949" w:rsidR="00ED2BF3" w:rsidRPr="00ED2BF3" w:rsidRDefault="00C10E39" w:rsidP="00ED2BF3">
      <w:pPr>
        <w:pStyle w:val="TextoNvel1"/>
        <w:rPr>
          <w:lang w:val="pt-BR"/>
        </w:rPr>
      </w:pPr>
      <w:r w:rsidRPr="00ED2BF3">
        <w:rPr>
          <w:lang w:val="pt-BR"/>
        </w:rPr>
        <w:t xml:space="preserve">As experiências acumuladas demonstram que a estrutura atual da organização garante a contribuição de um grupo importante na determinação das condições inegavelmente apropriadas. Acima de tudo, é </w:t>
      </w:r>
      <w:r w:rsidR="00ED2BF3" w:rsidRPr="00ED2BF3">
        <w:rPr>
          <w:lang w:val="pt-BR"/>
        </w:rPr>
        <w:t>fundamental ressaltar que o consenso sobre a necessidade de qualificação oferece uma interessante oportunidade para verificação dos índices pretendidos. Evidentemente, o início da atividade geral de formação de atitudes auxilia a preparação e a composição do fluxo de informações.</w:t>
      </w:r>
    </w:p>
    <w:p w14:paraId="0B53B5EF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shd w:val="clear" w:color="auto" w:fill="FFFFFF"/>
          <w:lang w:val="pt-BR"/>
        </w:rPr>
        <w:lastRenderedPageBreak/>
        <w:t>O empenho em analisar o desafiador cenário globalizado pode nos levar a considerar a reestruturação dos paradigmas corporativos. Todas estas questões, devidamente ponderadas, levantam dúvidas sobre se a mobilidade dos capitais internacionais apresenta tendências no sentido de aprovar a manutenção do investimento em reciclagem técnica. Nunca é demais lembrar o peso e o significado destes problemas, uma vez que a execução dos pontos do programa nos obriga à análise das diretrizes de desenvolvimento para o futuro. Podemos já vislumbrar o modo pelo qual a adoção de políticas descentralizadoras talvez venha a ressaltar a relatividade dos métodos utilizados na avaliação de resultados.</w:t>
      </w:r>
    </w:p>
    <w:p w14:paraId="1C410D53" w14:textId="4899CF47" w:rsidR="00C10E39" w:rsidRPr="00ED2BF3" w:rsidRDefault="00ED2BF3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b/>
          <w:caps/>
          <w:shd w:val="clear" w:color="auto" w:fill="FFFFFF"/>
          <w:lang w:val="pt-BR"/>
        </w:rPr>
        <w:t xml:space="preserve"> </w:t>
      </w:r>
      <w:r w:rsidR="00C10E39" w:rsidRPr="00ED2BF3">
        <w:rPr>
          <w:shd w:val="clear" w:color="auto" w:fill="FFFFFF"/>
          <w:lang w:val="pt-BR"/>
        </w:rPr>
        <w:t>Ainda assim, existem dúvidas a respeito de como a necessidade de renovação processual faz parte de um processo de gerenciamento do impacto na agilidade decisória. A prática cotidiana prova que a determinação clara de objetivos não pode mais se dissociar do retorno esperado a longo prazo. O que temos que ter sempre em mente é que a consolidação das estruturas desafia a capacidade de equalização da gestão inovadora da qual fazemos parte.</w:t>
      </w:r>
    </w:p>
    <w:p w14:paraId="4FB1AAC9" w14:textId="77777777" w:rsidR="00ED2BF3" w:rsidRPr="00ED2BF3" w:rsidRDefault="00ED2BF3" w:rsidP="00ED2BF3">
      <w:pPr>
        <w:pStyle w:val="TextoNvel1"/>
        <w:rPr>
          <w:lang w:val="pt-BR"/>
        </w:rPr>
      </w:pPr>
    </w:p>
    <w:p w14:paraId="4BC8A135" w14:textId="06A8D870" w:rsidR="00C10E39" w:rsidRPr="00ED2BF3" w:rsidRDefault="00C10E39" w:rsidP="00ED2BF3">
      <w:pPr>
        <w:pStyle w:val="TextoNvel1"/>
        <w:rPr>
          <w:lang w:val="pt-BR"/>
        </w:rPr>
        <w:sectPr w:rsidR="00C10E39" w:rsidRPr="00ED2BF3" w:rsidSect="00E95DC3">
          <w:footerReference w:type="even" r:id="rId7"/>
          <w:footerReference w:type="default" r:id="rId8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3AEF3A49" w14:textId="31D05A0B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lastRenderedPageBreak/>
        <w:t>Gostaria de enfatizar o desenvolvimento</w:t>
      </w:r>
      <w:r w:rsidR="00ED2BF3" w:rsidRPr="00ED2BF3">
        <w:rPr>
          <w:b/>
          <w:caps/>
          <w:shd w:val="clear" w:color="auto" w:fill="FFFFFF"/>
          <w:lang w:val="pt-BR"/>
        </w:rPr>
        <w:t xml:space="preserve"> </w:t>
      </w:r>
      <w:r w:rsidRPr="00ED2BF3">
        <w:rPr>
          <w:shd w:val="clear" w:color="auto" w:fill="FFFFFF"/>
          <w:lang w:val="pt-BR"/>
        </w:rPr>
        <w:t>contínuo de distintas formas de atuação agrega valor ao estabelecimento das novas proposições. Desta maneira, a competitividade nas transações comerciais aponta para a melhoria de todos os recursos funcionais envolvidos. Assim mesmo, o acompanhamento das preferências de consumo facilita a criação dos modos de operação convencionais.</w:t>
      </w:r>
    </w:p>
    <w:p w14:paraId="62DEA05A" w14:textId="77777777" w:rsidR="00ED2BF3" w:rsidRPr="00ED2BF3" w:rsidRDefault="0017091A" w:rsidP="00ED2BF3">
      <w:pPr>
        <w:pStyle w:val="TextoNvel1"/>
        <w:rPr>
          <w:b/>
          <w:caps/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pict w14:anchorId="20C6D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71.75pt">
            <v:imagedata r:id="rId9" o:title="open-book"/>
          </v:shape>
        </w:pict>
      </w:r>
    </w:p>
    <w:p w14:paraId="5CA7BC74" w14:textId="272C2044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Neste sentido, a revolução dos costumes afeta positivamente a correta previsão dos conhecimentos estratégicos para atingir a excelência. Caros amigos, o surgimento do comércio virtual possibilita uma melhor visão global das formas de ação. Por outro lado, o julgamento imparcial das eventualidades exige a precisão e a definição das regras de conduta normativas.</w:t>
      </w:r>
    </w:p>
    <w:p w14:paraId="55013244" w14:textId="594AF8CB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shd w:val="clear" w:color="auto" w:fill="FFFFFF"/>
          <w:lang w:val="pt-BR"/>
        </w:rPr>
        <w:lastRenderedPageBreak/>
        <w:t>O incentivo ao avanço tecnológico, assim como o aumento do diálogo entre os diferentes setores produtivos prepara-nos para enfrentar situações atípicas decorrentes dos relacionamentos verticais entre as hierarquias. Não obstante, a hegemonia do ambiente político estende o alcance e a importância do orçamento setorial. Todavia, a valorização de fatores subjetivos é uma das consequências dos procedimentos normalmente adotados.</w:t>
      </w:r>
    </w:p>
    <w:p w14:paraId="4C8E81E4" w14:textId="0699E74C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A nível organizacional, a percepção das dificuldades representa uma abertura para a melhoria do processo de comunicação como um todo. No mundo atual, o entendimento das metas propostas maximiza as possibilidades por conta dos níveis de motivação departamental. Por conseguinte, a expansão dos mercados mundiais obstaculiza a apreciação da importância do sistema de formação de quadros que corresponde às necessidades.</w:t>
      </w:r>
    </w:p>
    <w:p w14:paraId="3B9C82F8" w14:textId="1219E604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Pensando mais a longo prazo, o comprometimento entre as equipes deve passar por modificações independentemente do remanejamento dos quadros funcionais. A certificação de metodologias que nos auxiliam a lidar com a complexidade dos estudos efetuados acarreta um processo de reformulação e modernização da gestão inovadora da qual fazemos parte. Desta maneira, o desenvolvimento contínuo de distintas formas de atuação é uma das consequências dos conhecimentos estratégicos para atingir a excelência.</w:t>
      </w:r>
    </w:p>
    <w:p w14:paraId="733CDC08" w14:textId="77777777" w:rsidR="00C10E39" w:rsidRPr="00ED2BF3" w:rsidRDefault="00C10E39" w:rsidP="00ED2BF3">
      <w:pPr>
        <w:pStyle w:val="TextoNvel1"/>
        <w:rPr>
          <w:lang w:val="pt-BR"/>
        </w:rPr>
      </w:pPr>
    </w:p>
    <w:p w14:paraId="4434BA5F" w14:textId="3B5627AD" w:rsidR="00C10E39" w:rsidRPr="00ED2BF3" w:rsidRDefault="00C10E39" w:rsidP="00ED2BF3">
      <w:pPr>
        <w:pStyle w:val="TextoNvel1"/>
        <w:rPr>
          <w:lang w:val="pt-BR"/>
        </w:rPr>
        <w:sectPr w:rsidR="00C10E39" w:rsidRPr="00ED2BF3" w:rsidSect="00E95DC3">
          <w:footerReference w:type="even" r:id="rId10"/>
          <w:footerReference w:type="default" r:id="rId11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5C3F8AE7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lastRenderedPageBreak/>
        <w:t>Percebemos, cada vez mais, que a contínua expansão de nossa atividade afeta positivamente a correta previsão do retorno esperado a longo prazo. No entanto, não podemos esquecer que a adoção de políticas descentralizadoras auxilia a preparação e a composição do levantamento das variáveis envolvidas.</w:t>
      </w:r>
    </w:p>
    <w:p w14:paraId="7FF65E77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Do mesmo modo, o novo modelo estrutural aqui preconizado deve passar por modificações independentemente de alternativas às soluções ortodoxas. Pensando mais a longo prazo, a consulta aos diversos militantes assume importantes posições no estabelecimento do investimento em reciclagem técnica. Podemos já vislumbrar o modo pelo qual a constante divulgação das informações ainda não demonstrou convincentemente que vai participar na mudança das diversas correntes de pensamento. As experiências acumuladas demonstram que a valorização de fatores subjetivos estimula a padronização dos paradigmas corporativos.</w:t>
      </w:r>
    </w:p>
    <w:p w14:paraId="4FDEA258" w14:textId="77777777" w:rsidR="00ED2BF3" w:rsidRPr="00ED2BF3" w:rsidRDefault="00C10E39" w:rsidP="00ED2BF3">
      <w:pPr>
        <w:pStyle w:val="TextoNvel1"/>
        <w:rPr>
          <w:lang w:val="pt-BR"/>
        </w:rPr>
      </w:pPr>
      <w:bookmarkStart w:id="15" w:name="_GoBack"/>
      <w:bookmarkEnd w:id="15"/>
      <w:r w:rsidRPr="00ED2BF3">
        <w:rPr>
          <w:shd w:val="clear" w:color="auto" w:fill="FFFFFF"/>
          <w:lang w:val="pt-BR"/>
        </w:rPr>
        <w:br w:type="page"/>
      </w:r>
      <w:r w:rsidRPr="00ED2BF3">
        <w:rPr>
          <w:lang w:val="pt-BR"/>
        </w:rPr>
        <w:lastRenderedPageBreak/>
        <w:t>Assim mesmo, a mobilidade dos capitais internacionais não pode mais se dissociar das direções preferenciais no sentido do progresso. Nunca é demais lembrar o peso e o significado destes problemas, uma vez que o consenso sobre a necessidade de qualificação desafia a capacidade de equalização do sistema de formação de quadros que corresponde às necessidades. Por outro lado, o desafiador cenário globalizado exige a precisão e a definição das formas de ação.</w:t>
      </w:r>
    </w:p>
    <w:p w14:paraId="082FDA2B" w14:textId="2F1A60FC" w:rsidR="003B68A0" w:rsidRPr="00ED2BF3" w:rsidRDefault="00C10E39" w:rsidP="00ED2BF3">
      <w:pPr>
        <w:pStyle w:val="TextoNvel1"/>
        <w:rPr>
          <w:lang w:val="pt-BR"/>
        </w:rPr>
      </w:pPr>
      <w:r w:rsidRPr="00ED2BF3">
        <w:rPr>
          <w:lang w:val="pt-BR"/>
        </w:rPr>
        <w:t>O empenho em analisar a revolução dos costumes faz parte de um processo de gerenciamento dos níveis de motivação departamental. A prática cotidiana prova que a determinação clara de objetivos obstaculiza a apreciação da importância dos relacionamentos verticais entre as hierarquias. O que temos que ter sempre em mente é que a percepção das dificuldades nos obriga à análise das condições financeiras e administrativas exigidas. Gostaria de enfatizar que o fenômeno da Internet agrega valor ao estabelecimento dos métodos utilizados na avaliação de resultados.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sectPr w:rsidR="003B68A0" w:rsidRPr="00ED2BF3" w:rsidSect="00E95DC3">
      <w:footerReference w:type="even" r:id="rId12"/>
      <w:footerReference w:type="default" r:id="rId13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050F0" w14:textId="77777777" w:rsidR="00E714DC" w:rsidRDefault="00E714DC">
      <w:r>
        <w:separator/>
      </w:r>
    </w:p>
  </w:endnote>
  <w:endnote w:type="continuationSeparator" w:id="0">
    <w:p w14:paraId="0B9F2640" w14:textId="77777777" w:rsidR="00E714DC" w:rsidRDefault="00E7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67D17" w14:textId="77777777" w:rsidR="00AD0034" w:rsidRDefault="0017091A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7C60229E"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323.5pt;margin-top:-33.3pt;width:12pt;height:54pt;z-index:251654656" stroked="f">
          <v:textbox style="layout-flow:vertical;mso-layout-flow-alt:bottom-to-top;mso-next-textbox:#_x0000_s2246" inset="2.83pt,2.83pt,2.83pt,2.83pt">
            <w:txbxContent>
              <w:p w14:paraId="663E01C3" w14:textId="77777777" w:rsidR="00AD0034" w:rsidRPr="00E801F4" w:rsidRDefault="00AD003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0F1CFDB7">
        <v:line id="_x0000_s2247" style="position:absolute;z-index:251655680;mso-position-horizontal-relative:page" from="18.1pt,14.75pt" to="18.1pt,28.9pt">
          <w10:wrap anchorx="page"/>
          <w10:anchorlock/>
        </v:line>
      </w:pict>
    </w:r>
    <w:r w:rsidR="00AD0034">
      <w:tab/>
    </w:r>
    <w:r w:rsidR="00AD0034">
      <w:rPr>
        <w:b/>
        <w:sz w:val="24"/>
        <w:lang w:val="fr-FR"/>
      </w:rPr>
      <w:t>4-02</w:t>
    </w:r>
    <w:r w:rsidR="00AD0034">
      <w:tab/>
    </w:r>
  </w:p>
  <w:p w14:paraId="0689C0BD" w14:textId="6A732259" w:rsidR="00AD0034" w:rsidRPr="009E40AD" w:rsidRDefault="00AD003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17091A">
      <w:t>2</w:t>
    </w:r>
    <w:r>
      <w:tab/>
    </w:r>
    <w:r w:rsidRPr="009E40AD">
      <w:rPr>
        <w:sz w:val="16"/>
      </w:rPr>
      <w:t xml:space="preserve">REVISION </w:t>
    </w:r>
    <w:r>
      <w:rPr>
        <w:sz w:val="16"/>
      </w:rPr>
      <w:t>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B118" w14:textId="77777777" w:rsidR="00AD0034" w:rsidRDefault="0017091A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1791D8A1">
        <v:shapetype id="_x0000_t202" coordsize="21600,21600" o:spt="202" path="m,l,21600r21600,l21600,xe">
          <v:stroke joinstyle="miter"/>
          <v:path gradientshapeok="t" o:connecttype="rect"/>
        </v:shapetype>
        <v:shape id="_x0000_s2245" type="#_x0000_t202" style="position:absolute;margin-left:-19.7pt;margin-top:-34.05pt;width:12pt;height:54pt;z-index:251653632" stroked="f">
          <v:textbox style="layout-flow:vertical;mso-layout-flow-alt:bottom-to-top;mso-next-textbox:#_x0000_s2245" inset="2.83pt,2.83pt,2.83pt,2.83pt">
            <w:txbxContent>
              <w:p w14:paraId="513048AB" w14:textId="77777777" w:rsidR="00AD0034" w:rsidRPr="00E801F4" w:rsidRDefault="00AD003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D0034">
      <w:rPr>
        <w:lang w:val="fr-FR"/>
      </w:rPr>
      <w:tab/>
    </w:r>
    <w:r w:rsidR="00AD0034">
      <w:rPr>
        <w:b/>
        <w:sz w:val="24"/>
        <w:lang w:val="fr-FR"/>
      </w:rPr>
      <w:t>4-02</w:t>
    </w:r>
    <w:r w:rsidR="00AD0034">
      <w:rPr>
        <w:b/>
        <w:sz w:val="24"/>
        <w:lang w:val="fr-FR"/>
      </w:rPr>
      <w:tab/>
    </w:r>
  </w:p>
  <w:p w14:paraId="4C76D1EA" w14:textId="0753DC95" w:rsidR="00AD0034" w:rsidRDefault="00AD0034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C10E39">
      <w:rPr>
        <w:sz w:val="16"/>
      </w:rPr>
      <w:t>02</w:t>
    </w:r>
    <w:r w:rsidRPr="009E40AD">
      <w:tab/>
    </w:r>
    <w:r>
      <w:t>code</w:t>
    </w:r>
    <w:r w:rsidRPr="009E40AD">
      <w:t xml:space="preserve"> </w:t>
    </w:r>
    <w:r>
      <w:t>0</w:t>
    </w:r>
    <w:r w:rsidR="0017091A">
      <w:t>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FCD4" w14:textId="77777777" w:rsidR="00C10E39" w:rsidRDefault="0017091A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22F64885"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323.5pt;margin-top:-33.3pt;width:12pt;height:54pt;z-index:251657728" stroked="f">
          <v:textbox style="layout-flow:vertical;mso-layout-flow-alt:bottom-to-top;mso-next-textbox:#_x0000_s2259" inset="2.83pt,2.83pt,2.83pt,2.83pt">
            <w:txbxContent>
              <w:p w14:paraId="4D35B9A0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5D48CEE3">
        <v:line id="_x0000_s2260" style="position:absolute;z-index:251658752;mso-position-horizontal-relative:page" from="18.1pt,14.75pt" to="18.1pt,28.9pt">
          <w10:wrap anchorx="page"/>
          <w10:anchorlock/>
        </v:line>
      </w:pict>
    </w:r>
    <w:r w:rsidR="00C10E39">
      <w:tab/>
    </w:r>
    <w:r w:rsidR="00C10E39">
      <w:rPr>
        <w:b/>
        <w:sz w:val="24"/>
        <w:lang w:val="fr-FR"/>
      </w:rPr>
      <w:t>4-02</w:t>
    </w:r>
    <w:r w:rsidR="00C10E39">
      <w:tab/>
    </w:r>
  </w:p>
  <w:p w14:paraId="3CD6125B" w14:textId="11C3F44E" w:rsidR="00C10E39" w:rsidRPr="009E40AD" w:rsidRDefault="00C10E39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17091A">
      <w:t>2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8B1E45">
      <w:rPr>
        <w:sz w:val="16"/>
      </w:rP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EAEE" w14:textId="77777777" w:rsidR="00C10E39" w:rsidRDefault="0017091A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42CE54FA"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-19.7pt;margin-top:-34.05pt;width:12pt;height:54pt;z-index:251656704" stroked="f">
          <v:textbox style="layout-flow:vertical;mso-layout-flow-alt:bottom-to-top;mso-next-textbox:#_x0000_s2258" inset="2.83pt,2.83pt,2.83pt,2.83pt">
            <w:txbxContent>
              <w:p w14:paraId="009EE61F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C10E39">
      <w:rPr>
        <w:lang w:val="fr-FR"/>
      </w:rPr>
      <w:tab/>
    </w:r>
    <w:r w:rsidR="00C10E39">
      <w:rPr>
        <w:b/>
        <w:sz w:val="24"/>
        <w:lang w:val="fr-FR"/>
      </w:rPr>
      <w:t>4-02</w:t>
    </w:r>
    <w:r w:rsidR="00C10E39">
      <w:rPr>
        <w:b/>
        <w:sz w:val="24"/>
        <w:lang w:val="fr-FR"/>
      </w:rPr>
      <w:tab/>
    </w:r>
  </w:p>
  <w:p w14:paraId="6AB7AB17" w14:textId="4BE86C9E" w:rsidR="00C10E39" w:rsidRDefault="00C10E39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8B1E45">
      <w:rPr>
        <w:sz w:val="16"/>
      </w:rPr>
      <w:t>04</w:t>
    </w:r>
    <w:r w:rsidRPr="009E40AD">
      <w:tab/>
    </w:r>
    <w:r>
      <w:t>code</w:t>
    </w:r>
    <w:r w:rsidRPr="009E40AD">
      <w:t xml:space="preserve"> </w:t>
    </w:r>
    <w:r>
      <w:t>0</w:t>
    </w:r>
    <w:r w:rsidR="0017091A">
      <w:t>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ADDF" w14:textId="77777777" w:rsidR="00C10E39" w:rsidRDefault="0017091A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457DCE6E">
        <v:shapetype id="_x0000_t202" coordsize="21600,21600" o:spt="202" path="m,l,21600r21600,l21600,xe">
          <v:stroke joinstyle="miter"/>
          <v:path gradientshapeok="t" o:connecttype="rect"/>
        </v:shapetype>
        <v:shape id="_x0000_s2262" type="#_x0000_t202" style="position:absolute;margin-left:323.5pt;margin-top:-33.3pt;width:12pt;height:54pt;z-index:251660800" stroked="f">
          <v:textbox style="layout-flow:vertical;mso-layout-flow-alt:bottom-to-top;mso-next-textbox:#_x0000_s2262" inset="2.83pt,2.83pt,2.83pt,2.83pt">
            <w:txbxContent>
              <w:p w14:paraId="73F1D643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066536BE">
        <v:line id="_x0000_s2263" style="position:absolute;z-index:251661824;mso-position-horizontal-relative:page" from="18.1pt,14.75pt" to="18.1pt,28.9pt">
          <w10:wrap anchorx="page"/>
          <w10:anchorlock/>
        </v:line>
      </w:pict>
    </w:r>
    <w:r w:rsidR="00C10E39">
      <w:tab/>
    </w:r>
    <w:r w:rsidR="00C10E39">
      <w:rPr>
        <w:b/>
        <w:sz w:val="24"/>
        <w:lang w:val="fr-FR"/>
      </w:rPr>
      <w:t>4-02</w:t>
    </w:r>
    <w:r w:rsidR="00C10E39">
      <w:tab/>
    </w:r>
  </w:p>
  <w:p w14:paraId="17DBFC49" w14:textId="29CE7F20" w:rsidR="00C10E39" w:rsidRPr="009E40AD" w:rsidRDefault="00C10E39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17091A">
      <w:t>2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8B1E45">
      <w:rPr>
        <w:sz w:val="16"/>
      </w:rPr>
      <w:t>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028F" w14:textId="77777777" w:rsidR="00C10E39" w:rsidRDefault="0017091A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1DB96880"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-19.7pt;margin-top:-34.05pt;width:12pt;height:54pt;z-index:251659776" stroked="f">
          <v:textbox style="layout-flow:vertical;mso-layout-flow-alt:bottom-to-top;mso-next-textbox:#_x0000_s2261" inset="2.83pt,2.83pt,2.83pt,2.83pt">
            <w:txbxContent>
              <w:p w14:paraId="6CEAC2D9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C10E39">
      <w:rPr>
        <w:lang w:val="fr-FR"/>
      </w:rPr>
      <w:tab/>
    </w:r>
    <w:r w:rsidR="00C10E39">
      <w:rPr>
        <w:b/>
        <w:sz w:val="24"/>
        <w:lang w:val="fr-FR"/>
      </w:rPr>
      <w:t>4-02</w:t>
    </w:r>
    <w:r w:rsidR="00C10E39">
      <w:rPr>
        <w:b/>
        <w:sz w:val="24"/>
        <w:lang w:val="fr-FR"/>
      </w:rPr>
      <w:tab/>
    </w:r>
  </w:p>
  <w:p w14:paraId="5068E803" w14:textId="149FE94A" w:rsidR="00C10E39" w:rsidRDefault="00C10E39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8B1E45">
      <w:rPr>
        <w:sz w:val="16"/>
      </w:rPr>
      <w:t>06</w:t>
    </w:r>
    <w:r w:rsidRPr="009E40AD">
      <w:tab/>
    </w:r>
    <w:r>
      <w:t>code</w:t>
    </w:r>
    <w:r w:rsidRPr="009E40AD">
      <w:t xml:space="preserve"> </w:t>
    </w:r>
    <w:r>
      <w:t>0</w:t>
    </w:r>
    <w:r w:rsidR="0017091A">
      <w:t>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2F32" w14:textId="77777777" w:rsidR="00E714DC" w:rsidRDefault="00E714DC">
      <w:r>
        <w:separator/>
      </w:r>
    </w:p>
  </w:footnote>
  <w:footnote w:type="continuationSeparator" w:id="0">
    <w:p w14:paraId="20F31E98" w14:textId="77777777" w:rsidR="00E714DC" w:rsidRDefault="00E71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2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621F5"/>
    <w:rsid w:val="0017091A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F1D10"/>
    <w:rsid w:val="004F259A"/>
    <w:rsid w:val="004F2CFC"/>
    <w:rsid w:val="00502F16"/>
    <w:rsid w:val="00504D92"/>
    <w:rsid w:val="00505049"/>
    <w:rsid w:val="0051016C"/>
    <w:rsid w:val="0051533B"/>
    <w:rsid w:val="00516E02"/>
    <w:rsid w:val="005325B8"/>
    <w:rsid w:val="00567BA3"/>
    <w:rsid w:val="00576491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07A1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1E45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6113"/>
    <w:rsid w:val="00981939"/>
    <w:rsid w:val="009856B6"/>
    <w:rsid w:val="00987E5D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034"/>
    <w:rsid w:val="00AD07B6"/>
    <w:rsid w:val="00AD14F9"/>
    <w:rsid w:val="00AE0C42"/>
    <w:rsid w:val="00AE579C"/>
    <w:rsid w:val="00AE65E7"/>
    <w:rsid w:val="00B0461E"/>
    <w:rsid w:val="00B06429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C008D5"/>
    <w:rsid w:val="00C02C51"/>
    <w:rsid w:val="00C06348"/>
    <w:rsid w:val="00C10E39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120C9"/>
    <w:rsid w:val="00D30359"/>
    <w:rsid w:val="00D362B7"/>
    <w:rsid w:val="00D500CA"/>
    <w:rsid w:val="00D54448"/>
    <w:rsid w:val="00D638CE"/>
    <w:rsid w:val="00D704B2"/>
    <w:rsid w:val="00D813A5"/>
    <w:rsid w:val="00D84BE2"/>
    <w:rsid w:val="00D97394"/>
    <w:rsid w:val="00DA498F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714DC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2BF3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0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17091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17091A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17091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17091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17091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1709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17091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17091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17091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17091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17091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17091A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17091A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17091A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17091A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17091A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17091A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17091A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17091A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17091A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17091A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17091A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17091A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17091A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17091A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17091A"/>
    <w:pPr>
      <w:ind w:left="600"/>
    </w:pPr>
  </w:style>
  <w:style w:type="paragraph" w:styleId="Sumrio5">
    <w:name w:val="toc 5"/>
    <w:basedOn w:val="Normal"/>
    <w:next w:val="Normal"/>
    <w:autoRedefine/>
    <w:semiHidden/>
    <w:rsid w:val="0017091A"/>
    <w:pPr>
      <w:ind w:left="800"/>
    </w:pPr>
  </w:style>
  <w:style w:type="paragraph" w:styleId="Sumrio6">
    <w:name w:val="toc 6"/>
    <w:basedOn w:val="Normal"/>
    <w:next w:val="Normal"/>
    <w:autoRedefine/>
    <w:semiHidden/>
    <w:rsid w:val="0017091A"/>
    <w:pPr>
      <w:ind w:left="1000"/>
    </w:pPr>
  </w:style>
  <w:style w:type="paragraph" w:styleId="Sumrio7">
    <w:name w:val="toc 7"/>
    <w:basedOn w:val="Normal"/>
    <w:next w:val="Normal"/>
    <w:autoRedefine/>
    <w:semiHidden/>
    <w:rsid w:val="0017091A"/>
    <w:pPr>
      <w:ind w:left="1200"/>
    </w:pPr>
  </w:style>
  <w:style w:type="paragraph" w:styleId="Sumrio8">
    <w:name w:val="toc 8"/>
    <w:basedOn w:val="Normal"/>
    <w:next w:val="Normal"/>
    <w:autoRedefine/>
    <w:semiHidden/>
    <w:rsid w:val="0017091A"/>
    <w:pPr>
      <w:ind w:left="1400"/>
    </w:pPr>
  </w:style>
  <w:style w:type="paragraph" w:styleId="Sumrio9">
    <w:name w:val="toc 9"/>
    <w:basedOn w:val="Normal"/>
    <w:next w:val="Normal"/>
    <w:autoRedefine/>
    <w:semiHidden/>
    <w:rsid w:val="0017091A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17091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17091A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17091A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17091A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17091A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17091A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17091A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17091A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17091A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17091A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17091A"/>
    <w:pPr>
      <w:spacing w:after="120"/>
    </w:pPr>
  </w:style>
  <w:style w:type="character" w:customStyle="1" w:styleId="CorpodetextoChar">
    <w:name w:val="Corpo de texto Char"/>
    <w:link w:val="Corpodetexto"/>
    <w:semiHidden/>
    <w:rsid w:val="0017091A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17091A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17091A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17091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17091A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17091A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17091A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17091A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17091A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17091A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17091A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17091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17091A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17091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17091A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17091A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17091A"/>
    <w:pPr>
      <w:ind w:left="4252"/>
    </w:pPr>
  </w:style>
  <w:style w:type="character" w:customStyle="1" w:styleId="EncerramentoChar">
    <w:name w:val="Encerramento Char"/>
    <w:link w:val="Encerramento"/>
    <w:semiHidden/>
    <w:rsid w:val="0017091A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17091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7091A"/>
  </w:style>
  <w:style w:type="character" w:customStyle="1" w:styleId="TextodecomentrioChar">
    <w:name w:val="Texto de comentário Char"/>
    <w:link w:val="Textodecomentrio"/>
    <w:semiHidden/>
    <w:rsid w:val="0017091A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17091A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7091A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17091A"/>
  </w:style>
  <w:style w:type="character" w:customStyle="1" w:styleId="DataChar">
    <w:name w:val="Data Char"/>
    <w:link w:val="Data"/>
    <w:semiHidden/>
    <w:rsid w:val="0017091A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17091A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17091A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17091A"/>
  </w:style>
  <w:style w:type="character" w:customStyle="1" w:styleId="AssinaturadeEmailChar">
    <w:name w:val="Assinatura de Email Char"/>
    <w:link w:val="AssinaturadeEmail"/>
    <w:semiHidden/>
    <w:rsid w:val="0017091A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17091A"/>
  </w:style>
  <w:style w:type="character" w:customStyle="1" w:styleId="TextodenotadefimChar">
    <w:name w:val="Texto de nota de fim Char"/>
    <w:link w:val="Textodenotadefim"/>
    <w:semiHidden/>
    <w:rsid w:val="0017091A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17091A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17091A"/>
    <w:rPr>
      <w:rFonts w:cs="Arial"/>
    </w:rPr>
  </w:style>
  <w:style w:type="character" w:styleId="HiperlinkVisitado">
    <w:name w:val="FollowedHyperlink"/>
    <w:semiHidden/>
    <w:rsid w:val="0017091A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17091A"/>
  </w:style>
  <w:style w:type="character" w:customStyle="1" w:styleId="TextodenotaderodapChar">
    <w:name w:val="Texto de nota de rodapé Char"/>
    <w:link w:val="Textodenotaderodap"/>
    <w:semiHidden/>
    <w:rsid w:val="0017091A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17091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17091A"/>
    <w:rPr>
      <w:i/>
      <w:iCs/>
    </w:rPr>
  </w:style>
  <w:style w:type="character" w:customStyle="1" w:styleId="EndereoHTMLChar">
    <w:name w:val="Endereço HTML Char"/>
    <w:link w:val="EndereoHTML"/>
    <w:semiHidden/>
    <w:rsid w:val="0017091A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17091A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17091A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17091A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17091A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17091A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17091A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17091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17091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17091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17091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17091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17091A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17091A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17091A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17091A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17091A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17091A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17091A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17091A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17091A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17091A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17091A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17091A"/>
    <w:pPr>
      <w:numPr>
        <w:numId w:val="11"/>
      </w:numPr>
    </w:pPr>
  </w:style>
  <w:style w:type="paragraph" w:styleId="Listadecontinuao">
    <w:name w:val="List Continue"/>
    <w:basedOn w:val="Normal"/>
    <w:semiHidden/>
    <w:rsid w:val="0017091A"/>
    <w:pPr>
      <w:spacing w:after="120"/>
      <w:ind w:left="283"/>
    </w:pPr>
  </w:style>
  <w:style w:type="paragraph" w:styleId="Listadecontinuao2">
    <w:name w:val="List Continue 2"/>
    <w:basedOn w:val="Normal"/>
    <w:semiHidden/>
    <w:rsid w:val="0017091A"/>
    <w:pPr>
      <w:spacing w:after="120"/>
      <w:ind w:left="566"/>
    </w:pPr>
  </w:style>
  <w:style w:type="paragraph" w:styleId="Listadecontinuao3">
    <w:name w:val="List Continue 3"/>
    <w:basedOn w:val="Normal"/>
    <w:semiHidden/>
    <w:rsid w:val="0017091A"/>
    <w:pPr>
      <w:spacing w:after="120"/>
      <w:ind w:left="849"/>
    </w:pPr>
  </w:style>
  <w:style w:type="paragraph" w:styleId="Listadecontinuao4">
    <w:name w:val="List Continue 4"/>
    <w:basedOn w:val="Normal"/>
    <w:semiHidden/>
    <w:rsid w:val="0017091A"/>
    <w:pPr>
      <w:spacing w:after="120"/>
      <w:ind w:left="1132"/>
    </w:pPr>
  </w:style>
  <w:style w:type="paragraph" w:styleId="Listadecontinuao5">
    <w:name w:val="List Continue 5"/>
    <w:basedOn w:val="Normal"/>
    <w:semiHidden/>
    <w:rsid w:val="0017091A"/>
    <w:pPr>
      <w:spacing w:after="120"/>
      <w:ind w:left="1415"/>
    </w:pPr>
  </w:style>
  <w:style w:type="paragraph" w:styleId="Numerada">
    <w:name w:val="List Number"/>
    <w:basedOn w:val="Normal"/>
    <w:semiHidden/>
    <w:rsid w:val="0017091A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17091A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17091A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17091A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17091A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17091A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1709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17091A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1709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17091A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17091A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17091A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17091A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17091A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17091A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17091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7091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17091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17091A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17091A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17091A"/>
  </w:style>
  <w:style w:type="character" w:customStyle="1" w:styleId="SaudaoChar">
    <w:name w:val="Saudação Char"/>
    <w:link w:val="Saudao"/>
    <w:semiHidden/>
    <w:rsid w:val="0017091A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17091A"/>
    <w:pPr>
      <w:ind w:left="4252"/>
    </w:pPr>
  </w:style>
  <w:style w:type="character" w:customStyle="1" w:styleId="AssinaturaChar">
    <w:name w:val="Assinatura Char"/>
    <w:link w:val="Assinatura"/>
    <w:semiHidden/>
    <w:rsid w:val="0017091A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17091A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17091A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17091A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17091A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17091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17091A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17091A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17091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17091A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17091A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17091A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17091A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17091A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17091A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17091A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17091A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17091A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17091A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17091A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17091A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17091A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17091A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17091A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17091A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17091A"/>
    <w:pPr>
      <w:ind w:left="1195"/>
    </w:pPr>
  </w:style>
  <w:style w:type="paragraph" w:customStyle="1" w:styleId="WARNINGIDENT">
    <w:name w:val="WARNING (IDENT)"/>
    <w:basedOn w:val="WARNING"/>
    <w:semiHidden/>
    <w:qFormat/>
    <w:rsid w:val="0017091A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17091A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17091A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17091A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17091A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17091A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17091A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17091A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17091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17091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17091A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17091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17091A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17091A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17091A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17091A"/>
    <w:pPr>
      <w:ind w:left="1310"/>
    </w:pPr>
  </w:style>
  <w:style w:type="paragraph" w:customStyle="1" w:styleId="DivisodepginaTRACEJADO">
    <w:name w:val="Divisão de página (TRACEJADO)"/>
    <w:qFormat/>
    <w:rsid w:val="00C10E39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17091A"/>
    <w:pPr>
      <w:numPr>
        <w:numId w:val="30"/>
      </w:numPr>
    </w:pPr>
  </w:style>
  <w:style w:type="numbering" w:customStyle="1" w:styleId="NOTAMULTIPLALISTA">
    <w:name w:val="NOTA MULTIPLA LISTA"/>
    <w:uiPriority w:val="99"/>
    <w:rsid w:val="0017091A"/>
    <w:pPr>
      <w:numPr>
        <w:numId w:val="31"/>
      </w:numPr>
    </w:pPr>
  </w:style>
  <w:style w:type="numbering" w:customStyle="1" w:styleId="NOTANUMERADALISTA">
    <w:name w:val="NOTA NUMERADA LISTA"/>
    <w:uiPriority w:val="99"/>
    <w:rsid w:val="0017091A"/>
    <w:pPr>
      <w:numPr>
        <w:numId w:val="32"/>
      </w:numPr>
    </w:pPr>
  </w:style>
  <w:style w:type="numbering" w:customStyle="1" w:styleId="CAUTIONMULTIPLO">
    <w:name w:val="CAUTION MULTIPLO"/>
    <w:uiPriority w:val="99"/>
    <w:rsid w:val="0017091A"/>
    <w:pPr>
      <w:numPr>
        <w:numId w:val="34"/>
      </w:numPr>
    </w:pPr>
  </w:style>
  <w:style w:type="numbering" w:customStyle="1" w:styleId="WARNINGLIST">
    <w:name w:val="WARNING LIST"/>
    <w:uiPriority w:val="99"/>
    <w:rsid w:val="0017091A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17091A"/>
    <w:pPr>
      <w:numPr>
        <w:numId w:val="37"/>
      </w:numPr>
    </w:pPr>
  </w:style>
  <w:style w:type="numbering" w:customStyle="1" w:styleId="SIMPLEWARNING">
    <w:name w:val="SIMPLE WARNING"/>
    <w:uiPriority w:val="99"/>
    <w:rsid w:val="0017091A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17091A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17091A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17091A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17091A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17091A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17091A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17091A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17091A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17091A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17091A"/>
    <w:pPr>
      <w:numPr>
        <w:ilvl w:val="0"/>
      </w:numPr>
    </w:pPr>
  </w:style>
  <w:style w:type="character" w:customStyle="1" w:styleId="TextoNvel1Char">
    <w:name w:val="Texto Nível 1 Char"/>
    <w:link w:val="TextoNvel1"/>
    <w:rsid w:val="0017091A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17091A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17091A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17091A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17091A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17091A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17091A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17091A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17091A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17091A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17091A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17091A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17091A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17091A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17091A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17091A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17091A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17091A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17091A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17091A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17091A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17091A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17091A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17091A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17091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17091A"/>
    <w:rPr>
      <w:color w:val="0000FF"/>
    </w:rPr>
  </w:style>
  <w:style w:type="paragraph" w:customStyle="1" w:styleId="TextoCentralizado0">
    <w:name w:val="Texto Centralizado"/>
    <w:rsid w:val="0017091A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17091A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17091A"/>
    <w:rPr>
      <w:b/>
    </w:rPr>
  </w:style>
  <w:style w:type="character" w:customStyle="1" w:styleId="-ALLCAPS">
    <w:name w:val="- ALLCAPS"/>
    <w:uiPriority w:val="1"/>
    <w:qFormat/>
    <w:rsid w:val="0017091A"/>
    <w:rPr>
      <w:caps/>
      <w:smallCaps w:val="0"/>
    </w:rPr>
  </w:style>
  <w:style w:type="character" w:customStyle="1" w:styleId="-ALLCAPSNEGRITO">
    <w:name w:val="- ALLCAPS NEGRITO"/>
    <w:uiPriority w:val="1"/>
    <w:qFormat/>
    <w:rsid w:val="0017091A"/>
    <w:rPr>
      <w:b/>
      <w:caps/>
      <w:smallCaps w:val="0"/>
    </w:rPr>
  </w:style>
  <w:style w:type="paragraph" w:customStyle="1" w:styleId="Notanica">
    <w:name w:val="Nota Única"/>
    <w:qFormat/>
    <w:rsid w:val="0017091A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17091A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17091A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17091A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17091A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17091A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17091A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17091A"/>
    <w:rPr>
      <w:b/>
      <w:color w:val="0000FF"/>
    </w:rPr>
  </w:style>
  <w:style w:type="character" w:customStyle="1" w:styleId="-SUBSCRITONEGRITO">
    <w:name w:val="- SUBSCRITO NEGRITO"/>
    <w:uiPriority w:val="1"/>
    <w:qFormat/>
    <w:rsid w:val="0017091A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17091A"/>
    <w:pPr>
      <w:numPr>
        <w:numId w:val="47"/>
      </w:numPr>
    </w:pPr>
  </w:style>
  <w:style w:type="numbering" w:customStyle="1" w:styleId="NOTAMULTIPLA">
    <w:name w:val="NOTA MULTIPLA"/>
    <w:uiPriority w:val="99"/>
    <w:rsid w:val="0017091A"/>
    <w:pPr>
      <w:numPr>
        <w:numId w:val="45"/>
      </w:numPr>
    </w:pPr>
  </w:style>
  <w:style w:type="paragraph" w:customStyle="1" w:styleId="TOC-Suplementos">
    <w:name w:val="TOC - Suplementos"/>
    <w:qFormat/>
    <w:rsid w:val="0017091A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17091A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17091A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17091A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17091A"/>
    <w:rPr>
      <w:b/>
      <w:i/>
    </w:rPr>
  </w:style>
  <w:style w:type="paragraph" w:customStyle="1" w:styleId="CONDITIONEICASCASLightsAuraltab">
    <w:name w:val="CONDITION/EICAS/CAS/Lights/Aural (tab)"/>
    <w:rsid w:val="0017091A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17091A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1709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1709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1709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1709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17091A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17091A"/>
    <w:pPr>
      <w:ind w:left="1152" w:hanging="288"/>
    </w:pPr>
  </w:style>
  <w:style w:type="character" w:customStyle="1" w:styleId="-PRETO">
    <w:name w:val="- PRETO"/>
    <w:uiPriority w:val="1"/>
    <w:qFormat/>
    <w:rsid w:val="0017091A"/>
    <w:rPr>
      <w:color w:val="auto"/>
    </w:rPr>
  </w:style>
  <w:style w:type="paragraph" w:customStyle="1" w:styleId="Continuesonnextpage">
    <w:name w:val="Continues on next page"/>
    <w:qFormat/>
    <w:rsid w:val="0017091A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C10E3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C10E3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C10E39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C10E39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C10E3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C10E39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C10E39"/>
    <w:rPr>
      <w:sz w:val="24"/>
      <w:szCs w:val="24"/>
      <w:lang w:val="en-US"/>
    </w:rPr>
  </w:style>
  <w:style w:type="character" w:customStyle="1" w:styleId="Heading8Char">
    <w:name w:val="Heading 8 Char"/>
    <w:semiHidden/>
    <w:rsid w:val="00C10E39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C10E39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C10E39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C10E39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C10E39"/>
    <w:rPr>
      <w:rFonts w:ascii="Arial" w:hAnsi="Arial"/>
      <w:lang w:val="en-US"/>
    </w:rPr>
  </w:style>
  <w:style w:type="character" w:customStyle="1" w:styleId="ClosingChar">
    <w:name w:val="Closing Char"/>
    <w:semiHidden/>
    <w:rsid w:val="00C10E39"/>
    <w:rPr>
      <w:rFonts w:ascii="Arial" w:hAnsi="Arial"/>
      <w:lang w:val="en-US"/>
    </w:rPr>
  </w:style>
  <w:style w:type="character" w:customStyle="1" w:styleId="SubtitleChar">
    <w:name w:val="Subtitle Char"/>
    <w:semiHidden/>
    <w:rsid w:val="00C10E39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C10E39"/>
    <w:rPr>
      <w:rFonts w:ascii="Arial" w:hAnsi="Arial"/>
      <w:lang w:val="en-US"/>
    </w:rPr>
  </w:style>
  <w:style w:type="character" w:customStyle="1" w:styleId="MacroTextChar">
    <w:name w:val="Macro Text Char"/>
    <w:semiHidden/>
    <w:rsid w:val="00C10E39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C10E39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C10E39"/>
    <w:rPr>
      <w:rFonts w:ascii="Arial" w:hAnsi="Arial"/>
      <w:lang w:val="en-US"/>
    </w:rPr>
  </w:style>
  <w:style w:type="character" w:customStyle="1" w:styleId="TitleChar">
    <w:name w:val="Title Char"/>
    <w:semiHidden/>
    <w:rsid w:val="00C10E39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C10E39"/>
    <w:rPr>
      <w:rFonts w:ascii="Arial" w:hAnsi="Arial"/>
      <w:lang w:val="en-US"/>
    </w:rPr>
  </w:style>
  <w:style w:type="character" w:customStyle="1" w:styleId="BodyText2Char">
    <w:name w:val="Body Text 2 Char"/>
    <w:semiHidden/>
    <w:rsid w:val="00C10E39"/>
    <w:rPr>
      <w:rFonts w:ascii="Arial" w:hAnsi="Arial"/>
      <w:lang w:val="en-US"/>
    </w:rPr>
  </w:style>
  <w:style w:type="character" w:customStyle="1" w:styleId="BodyText3Char">
    <w:name w:val="Body Text 3 Char"/>
    <w:semiHidden/>
    <w:rsid w:val="00C10E39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C10E39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C10E39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C10E39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C10E39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C10E39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C10E39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C10E39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C10E39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C10E39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C10E39"/>
    <w:rPr>
      <w:rFonts w:ascii="Arial" w:hAnsi="Arial"/>
      <w:lang w:val="en-US"/>
    </w:rPr>
  </w:style>
  <w:style w:type="character" w:customStyle="1" w:styleId="PlainTextChar">
    <w:name w:val="Plain Text Char"/>
    <w:semiHidden/>
    <w:rsid w:val="00C10E39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C10E39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C10E39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C10E39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17091A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73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21</cp:revision>
  <cp:lastPrinted>2018-03-16T18:10:00Z</cp:lastPrinted>
  <dcterms:created xsi:type="dcterms:W3CDTF">2020-05-22T17:13:00Z</dcterms:created>
  <dcterms:modified xsi:type="dcterms:W3CDTF">2021-02-05T11:33:00Z</dcterms:modified>
</cp:coreProperties>
</file>